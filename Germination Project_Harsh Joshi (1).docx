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81978" w:rsidRDefault="00085CF4" w:rsidP="00482574">
      <w:pPr>
        <w:pStyle w:val="Title"/>
        <w:spacing w:before="0"/>
      </w:pPr>
      <w:sdt>
        <w:sdtPr>
          <w:alias w:val="Title:"/>
          <w:tag w:val="Title:"/>
          <w:id w:val="726351117"/>
          <w:placeholder>
            <w:docPart w:val="AB1BD9FF99EC4DE59546F60715721E0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30604">
            <w:rPr>
              <w:lang w:val="en-CA"/>
            </w:rPr>
            <w:t>Germinat</w:t>
          </w:r>
          <w:r w:rsidR="00475009">
            <w:rPr>
              <w:lang w:val="en-CA"/>
            </w:rPr>
            <w:t xml:space="preserve">or: Plant Monitoring &amp; Germination </w:t>
          </w:r>
          <w:r w:rsidR="00A30604">
            <w:rPr>
              <w:lang w:val="en-CA"/>
            </w:rPr>
            <w:t>Project</w:t>
          </w:r>
        </w:sdtContent>
      </w:sdt>
    </w:p>
    <w:p w:rsidR="00B823AA" w:rsidRDefault="00572006" w:rsidP="00482574">
      <w:pPr>
        <w:pStyle w:val="Title2"/>
      </w:pPr>
      <w:r>
        <w:t>Harsh Joshi</w:t>
      </w:r>
    </w:p>
    <w:p w:rsidR="00E81978" w:rsidRDefault="00482574" w:rsidP="00482574">
      <w:pPr>
        <w:pStyle w:val="Title2"/>
      </w:pPr>
      <w:r>
        <w:t>Humber College</w:t>
      </w:r>
    </w:p>
    <w:p w:rsidR="00482574" w:rsidRDefault="00482574" w:rsidP="00482574">
      <w:pPr>
        <w:pStyle w:val="Title2"/>
      </w:pPr>
    </w:p>
    <w:p w:rsidR="00482574" w:rsidRDefault="00482574" w:rsidP="00482574">
      <w:pPr>
        <w:pStyle w:val="Title2"/>
      </w:pPr>
    </w:p>
    <w:p w:rsidR="00482574" w:rsidRDefault="00482574" w:rsidP="00482574">
      <w:pPr>
        <w:pStyle w:val="Title2"/>
      </w:pPr>
    </w:p>
    <w:p w:rsidR="00482574" w:rsidRDefault="00482574" w:rsidP="00482574">
      <w:pPr>
        <w:pStyle w:val="Title2"/>
      </w:pPr>
    </w:p>
    <w:p w:rsidR="00482574" w:rsidRDefault="00482574" w:rsidP="00482574">
      <w:pPr>
        <w:pStyle w:val="Title2"/>
      </w:pPr>
    </w:p>
    <w:p w:rsidR="00482574" w:rsidRDefault="00482574" w:rsidP="00482574">
      <w:pPr>
        <w:pStyle w:val="Title2"/>
      </w:pPr>
    </w:p>
    <w:p w:rsidR="00482574" w:rsidRDefault="00482574" w:rsidP="00482574">
      <w:pPr>
        <w:pStyle w:val="Title2"/>
      </w:pPr>
    </w:p>
    <w:p w:rsidR="00482574" w:rsidRDefault="00482574" w:rsidP="00482574">
      <w:pPr>
        <w:pStyle w:val="Title2"/>
      </w:pPr>
    </w:p>
    <w:p w:rsidR="00482574" w:rsidRDefault="00482574" w:rsidP="00482574">
      <w:pPr>
        <w:pStyle w:val="Title2"/>
      </w:pPr>
    </w:p>
    <w:p w:rsidR="00482574" w:rsidRDefault="00482574" w:rsidP="00482574">
      <w:pPr>
        <w:pStyle w:val="Title2"/>
      </w:pPr>
    </w:p>
    <w:p w:rsidR="00482574" w:rsidRDefault="00482574" w:rsidP="001171F0">
      <w:pPr>
        <w:pStyle w:val="Title2"/>
        <w:jc w:val="left"/>
      </w:pPr>
    </w:p>
    <w:sdt>
      <w:sdtPr>
        <w:alias w:val="Author Note:"/>
        <w:tag w:val="Author Note:"/>
        <w:id w:val="266668659"/>
        <w:placeholder>
          <w:docPart w:val="60B998F7B28A4BAFBD9989BF9113B7F2"/>
        </w:placeholder>
        <w:temporary/>
        <w:showingPlcHdr/>
      </w:sdtPr>
      <w:sdtEndPr/>
      <w:sdtContent>
        <w:p w:rsidR="00E81978" w:rsidRDefault="005D3A03" w:rsidP="00482574">
          <w:pPr>
            <w:pStyle w:val="Title"/>
            <w:spacing w:before="0"/>
          </w:pPr>
          <w:r>
            <w:t>Author Note</w:t>
          </w:r>
        </w:p>
      </w:sdtContent>
    </w:sdt>
    <w:p w:rsidR="00D01D66" w:rsidRDefault="005B4E6E" w:rsidP="007831EB">
      <w:pPr>
        <w:pStyle w:val="Title2"/>
        <w:jc w:val="left"/>
      </w:pPr>
      <w:r>
        <w:t>Harsh Joshi is a student at Humber Colleg</w:t>
      </w:r>
      <w:r w:rsidR="007831EB">
        <w:softHyphen/>
      </w:r>
      <w:r w:rsidR="007831EB">
        <w:softHyphen/>
      </w:r>
      <w:r>
        <w:t xml:space="preserve">e studying </w:t>
      </w:r>
      <w:r w:rsidR="00482574">
        <w:t xml:space="preserve">in the </w:t>
      </w:r>
      <w:r>
        <w:t>Computer E</w:t>
      </w:r>
      <w:r w:rsidR="00482574">
        <w:t xml:space="preserve">ngineering Technology </w:t>
      </w:r>
      <w:r>
        <w:t>program. Th</w:t>
      </w:r>
      <w:r w:rsidR="00482574">
        <w:t xml:space="preserve">is </w:t>
      </w:r>
      <w:r>
        <w:t>report</w:t>
      </w:r>
      <w:r w:rsidR="00482574">
        <w:t xml:space="preserve"> </w:t>
      </w:r>
      <w:r>
        <w:t>high</w:t>
      </w:r>
      <w:r w:rsidR="00482574">
        <w:t>lights the C</w:t>
      </w:r>
      <w:r>
        <w:t xml:space="preserve">apstone </w:t>
      </w:r>
      <w:r w:rsidR="00482574">
        <w:t xml:space="preserve">project </w:t>
      </w:r>
      <w:r>
        <w:t xml:space="preserve">done by </w:t>
      </w:r>
      <w:r w:rsidR="00482574">
        <w:t xml:space="preserve">Harsh Joshi for his final year. </w:t>
      </w:r>
      <w:r>
        <w:t xml:space="preserve">Special thanks to Dr. Kristian Medri for being a mentor. The </w:t>
      </w:r>
      <w:r w:rsidR="00482574">
        <w:t>project’s PCB and</w:t>
      </w:r>
      <w:r>
        <w:t xml:space="preserve"> acrylic box</w:t>
      </w:r>
      <w:r w:rsidR="00482574">
        <w:t xml:space="preserve"> casing were </w:t>
      </w:r>
      <w:r>
        <w:t xml:space="preserve">made possible by the </w:t>
      </w:r>
      <w:r w:rsidR="00482574">
        <w:t>P</w:t>
      </w:r>
      <w:r>
        <w:t xml:space="preserve">rototype lab </w:t>
      </w:r>
      <w:r w:rsidR="00482574">
        <w:t xml:space="preserve">technicians Kelly Gray and Vlad Porcila </w:t>
      </w:r>
      <w:r>
        <w:t xml:space="preserve">at Humber College. </w:t>
      </w:r>
      <w:r w:rsidR="001171F0">
        <w:t xml:space="preserve">Consultation for the plant material was made possible with the help of the greenhouse technician Valeria Wuschnakowski at Humber College. </w:t>
      </w:r>
      <w:r>
        <w:t xml:space="preserve">Contact Harsh Joshi at </w:t>
      </w:r>
      <w:hyperlink r:id="rId9" w:history="1">
        <w:r w:rsidRPr="00242A3D">
          <w:rPr>
            <w:rStyle w:val="Hyperlink"/>
          </w:rPr>
          <w:t>harshjoshi114@gmail.com</w:t>
        </w:r>
      </w:hyperlink>
      <w:r w:rsidR="007831EB">
        <w:br/>
        <w:t xml:space="preserve">Project GitHub </w:t>
      </w:r>
      <w:r>
        <w:t>website</w:t>
      </w:r>
      <w:r w:rsidR="007831EB">
        <w:t>:</w:t>
      </w:r>
      <w:r>
        <w:t xml:space="preserve"> </w:t>
      </w:r>
      <w:hyperlink r:id="rId10" w:history="1">
        <w:r w:rsidRPr="00242A3D">
          <w:rPr>
            <w:rStyle w:val="Hyperlink"/>
          </w:rPr>
          <w:t>https://github.com/mynameisyoshi/mynameisyoshi.github.io</w:t>
        </w:r>
      </w:hyperlink>
      <w:r>
        <w:t xml:space="preserve">. </w:t>
      </w:r>
      <w:r w:rsidR="00D01D66">
        <w:br w:type="page"/>
      </w:r>
    </w:p>
    <w:p w:rsidR="00D01D66" w:rsidRPr="00042E3E" w:rsidRDefault="00D01D66" w:rsidP="007831EB">
      <w:pPr>
        <w:pStyle w:val="Heading1"/>
        <w:rPr>
          <w:b w:val="0"/>
        </w:rPr>
      </w:pPr>
      <w:bookmarkStart w:id="1" w:name="_Toc478124470"/>
      <w:r w:rsidRPr="00042E3E">
        <w:rPr>
          <w:b w:val="0"/>
        </w:rPr>
        <w:lastRenderedPageBreak/>
        <w:t>Declaration of Authorship</w:t>
      </w:r>
      <w:bookmarkEnd w:id="1"/>
      <w:r w:rsidRPr="00042E3E">
        <w:rPr>
          <w:b w:val="0"/>
        </w:rPr>
        <w:t xml:space="preserve"> </w:t>
      </w:r>
    </w:p>
    <w:p w:rsidR="00D01D66" w:rsidRDefault="00D01D66" w:rsidP="007831EB">
      <w:r w:rsidRPr="00572006">
        <w:t>I, Harsh Joshi, confirm that this work submitted for assessment</w:t>
      </w:r>
      <w:r>
        <w:t xml:space="preserve"> is my work and is expressed in my own words</w:t>
      </w:r>
      <w:r w:rsidRPr="00572006">
        <w:t>. Any uses made within of other works of any other author, in any form (ideas, equations, figures, previous technologies, tables, programs, texts) are properly acknowledged at the point of use.</w:t>
      </w:r>
      <w:r>
        <w:t xml:space="preserve"> A list of the references used is included. I, Harsh Joshi, </w:t>
      </w:r>
      <w:r w:rsidR="007831EB">
        <w:t>have</w:t>
      </w:r>
      <w:r>
        <w:t xml:space="preserve"> handled all aspects of this project.</w:t>
      </w:r>
    </w:p>
    <w:p w:rsidR="00D01D66" w:rsidRDefault="00D01D66" w:rsidP="001B7A15">
      <w:pPr>
        <w:pStyle w:val="Title2"/>
        <w:spacing w:line="240" w:lineRule="auto"/>
      </w:pPr>
    </w:p>
    <w:p w:rsidR="00D01D66" w:rsidRDefault="00D01D66" w:rsidP="001B7A15">
      <w:pPr>
        <w:spacing w:line="240" w:lineRule="auto"/>
      </w:pPr>
      <w:r>
        <w:br w:type="page"/>
      </w:r>
    </w:p>
    <w:p w:rsidR="00042E3E" w:rsidRPr="00042E3E" w:rsidRDefault="00042E3E" w:rsidP="00226920">
      <w:pPr>
        <w:pStyle w:val="Heading1"/>
        <w:rPr>
          <w:b w:val="0"/>
        </w:rPr>
      </w:pPr>
      <w:bookmarkStart w:id="2" w:name="_Toc478124471"/>
      <w:r w:rsidRPr="00042E3E">
        <w:rPr>
          <w:b w:val="0"/>
        </w:rPr>
        <w:lastRenderedPageBreak/>
        <w:t>Proposal</w:t>
      </w:r>
      <w:bookmarkEnd w:id="2"/>
    </w:p>
    <w:p w:rsidR="00042E3E" w:rsidRPr="00226920" w:rsidRDefault="00042E3E" w:rsidP="00226920">
      <w:pPr>
        <w:pStyle w:val="NoSpacing"/>
        <w:rPr>
          <w:i/>
        </w:rPr>
      </w:pPr>
      <w:r w:rsidRPr="00226920">
        <w:rPr>
          <w:i/>
        </w:rPr>
        <w:t>Executive Summary</w:t>
      </w:r>
    </w:p>
    <w:p w:rsidR="00042E3E" w:rsidRDefault="00D01D66" w:rsidP="00D31683">
      <w:pPr>
        <w:ind w:firstLine="0"/>
      </w:pPr>
      <w:r w:rsidRPr="00F45066">
        <w:t>As a student in the Computer Engineering Technology program, I will be integrating the knowledge and skills I have learned from our program into this Internet of Things themed capstone project. This proposal requests the approval to build the hardware</w:t>
      </w:r>
      <w:r>
        <w:t xml:space="preserve"> portion that will connect to </w:t>
      </w:r>
      <w:r w:rsidR="00226920">
        <w:t xml:space="preserve">a </w:t>
      </w:r>
      <w:r>
        <w:t xml:space="preserve">premade website that allows </w:t>
      </w:r>
      <w:r w:rsidR="00226920">
        <w:t xml:space="preserve">the </w:t>
      </w:r>
      <w:r>
        <w:t>user to view the d</w:t>
      </w:r>
      <w:r w:rsidR="00226920">
        <w:t xml:space="preserve">ata in a well-organized fashion </w:t>
      </w:r>
      <w:r w:rsidRPr="00F45066">
        <w:t>as well as to a mobile device application</w:t>
      </w:r>
      <w:r w:rsidR="00226920">
        <w:t xml:space="preserve"> </w:t>
      </w:r>
      <w:r>
        <w:t>that extends the website and allows the user to see the data from the sensors on the custom PCB</w:t>
      </w:r>
      <w:r w:rsidRPr="00F45066">
        <w:t>. The internet connected hardware will include a custom PCB with sensors and actuators for the measuring of humidity, moisture, lig</w:t>
      </w:r>
      <w:r>
        <w:t>ht, and temperature</w:t>
      </w:r>
      <w:r w:rsidR="008506D3">
        <w:t xml:space="preserve"> and a watering pump</w:t>
      </w:r>
      <w:r w:rsidRPr="00F45066">
        <w:t xml:space="preserve">. The mobile device </w:t>
      </w:r>
      <w:r w:rsidR="00226920">
        <w:t xml:space="preserve">and the website </w:t>
      </w:r>
      <w:r w:rsidRPr="00F45066">
        <w:t xml:space="preserve">functionality will include the </w:t>
      </w:r>
      <w:r>
        <w:t>ability to see the current data.</w:t>
      </w:r>
      <w:r w:rsidR="00226920">
        <w:t xml:space="preserve"> I will be collaborating with Valeria Wuschnakowski, greenhouse technician at Humber.  </w:t>
      </w:r>
      <w:r w:rsidR="00867B1E">
        <w:t>The hardware</w:t>
      </w:r>
      <w:r w:rsidR="00226920">
        <w:t xml:space="preserve"> an</w:t>
      </w:r>
      <w:r w:rsidR="00867B1E">
        <w:t xml:space="preserve">d the application will be completed </w:t>
      </w:r>
      <w:r w:rsidR="00504C1C">
        <w:t xml:space="preserve">by </w:t>
      </w:r>
      <w:r w:rsidR="00867B1E">
        <w:t xml:space="preserve">and </w:t>
      </w:r>
      <w:r w:rsidR="00226920">
        <w:t>integrated together in CE</w:t>
      </w:r>
      <w:r w:rsidR="00867B1E">
        <w:t>NG 355 Computer Systems Project</w:t>
      </w:r>
      <w:r w:rsidR="00226920">
        <w:t>.</w:t>
      </w:r>
    </w:p>
    <w:p w:rsidR="00D31683" w:rsidRDefault="00D31683" w:rsidP="00D31683"/>
    <w:p w:rsidR="00042E3E" w:rsidRPr="00EF4780" w:rsidRDefault="00042E3E" w:rsidP="00226920">
      <w:pPr>
        <w:pStyle w:val="NoSpacing"/>
        <w:rPr>
          <w:i/>
        </w:rPr>
      </w:pPr>
      <w:r w:rsidRPr="00EF4780">
        <w:rPr>
          <w:i/>
        </w:rPr>
        <w:t>Background</w:t>
      </w:r>
    </w:p>
    <w:p w:rsidR="00D31683" w:rsidRPr="00EF4780" w:rsidRDefault="00D31683" w:rsidP="00D31683">
      <w:pPr>
        <w:ind w:firstLine="0"/>
      </w:pPr>
      <w:r w:rsidRPr="00EF4780">
        <w:t xml:space="preserve">The problem solved by </w:t>
      </w:r>
      <w:r w:rsidR="00EF4780" w:rsidRPr="00EF4780">
        <w:t xml:space="preserve">this project is that small-scale farms, gardens, and greenhouses need accurate ways of </w:t>
      </w:r>
      <w:r w:rsidRPr="00EF4780">
        <w:t>measur</w:t>
      </w:r>
      <w:r w:rsidR="00EF4780" w:rsidRPr="00EF4780">
        <w:t>ing</w:t>
      </w:r>
      <w:r w:rsidRPr="00EF4780">
        <w:t xml:space="preserve"> the humidity, moisture, light</w:t>
      </w:r>
      <w:r w:rsidR="00EF4780" w:rsidRPr="00EF4780">
        <w:t>, temperature, and water level of</w:t>
      </w:r>
      <w:r w:rsidRPr="00EF4780">
        <w:t xml:space="preserve"> </w:t>
      </w:r>
      <w:r w:rsidR="00EF4780" w:rsidRPr="00EF4780">
        <w:t xml:space="preserve">their </w:t>
      </w:r>
      <w:r w:rsidRPr="00EF4780">
        <w:t xml:space="preserve">plants.  My project will help the </w:t>
      </w:r>
      <w:r w:rsidR="00EF4780" w:rsidRPr="00EF4780">
        <w:t>users of the system to</w:t>
      </w:r>
      <w:r w:rsidRPr="00EF4780">
        <w:t xml:space="preserve"> determine which circumstances the</w:t>
      </w:r>
      <w:r w:rsidR="00EF4780" w:rsidRPr="00EF4780">
        <w:t xml:space="preserve"> plant germination process (the process where plants are starting and growing from seeds) will occur the best. By having a smart plant</w:t>
      </w:r>
      <w:r w:rsidRPr="00EF4780">
        <w:t xml:space="preserve"> monitoring system in p</w:t>
      </w:r>
      <w:r w:rsidR="00EF4780" w:rsidRPr="00EF4780">
        <w:t xml:space="preserve">lace, </w:t>
      </w:r>
      <w:r w:rsidRPr="00EF4780">
        <w:t xml:space="preserve">plants </w:t>
      </w:r>
      <w:r w:rsidR="00EF4780" w:rsidRPr="00EF4780">
        <w:t xml:space="preserve">can have their needs </w:t>
      </w:r>
      <w:r w:rsidRPr="00EF4780">
        <w:t xml:space="preserve">taken care of </w:t>
      </w:r>
      <w:r w:rsidR="00EF4780" w:rsidRPr="00EF4780">
        <w:t xml:space="preserve">easily. </w:t>
      </w:r>
    </w:p>
    <w:p w:rsidR="00EF4780" w:rsidRDefault="00EF4780" w:rsidP="00D31683">
      <w:pPr>
        <w:ind w:firstLine="0"/>
        <w:rPr>
          <w:highlight w:val="yellow"/>
        </w:rPr>
      </w:pPr>
    </w:p>
    <w:p w:rsidR="00EF4780" w:rsidRPr="00D31683" w:rsidRDefault="00EF4780" w:rsidP="00D31683">
      <w:pPr>
        <w:ind w:firstLine="0"/>
        <w:rPr>
          <w:highlight w:val="yellow"/>
        </w:rPr>
      </w:pPr>
    </w:p>
    <w:p w:rsidR="00042E3E" w:rsidRPr="00EF4780" w:rsidRDefault="00042E3E" w:rsidP="00226920">
      <w:pPr>
        <w:pStyle w:val="NoSpacing"/>
        <w:rPr>
          <w:i/>
        </w:rPr>
      </w:pPr>
      <w:r w:rsidRPr="00EF4780">
        <w:rPr>
          <w:i/>
        </w:rPr>
        <w:lastRenderedPageBreak/>
        <w:t>Concluding Remarks</w:t>
      </w:r>
    </w:p>
    <w:p w:rsidR="00D31683" w:rsidRDefault="00D31683" w:rsidP="00226920">
      <w:pPr>
        <w:pStyle w:val="NoSpacing"/>
      </w:pPr>
      <w:r w:rsidRPr="00EF4780">
        <w:t>This proposal presents a plan for providing a</w:t>
      </w:r>
      <w:r w:rsidR="00504C1C">
        <w:t>n IoT</w:t>
      </w:r>
      <w:r w:rsidRPr="00EF4780">
        <w:t xml:space="preserve"> solution for the</w:t>
      </w:r>
      <w:r w:rsidR="00EF4780" w:rsidRPr="00EF4780">
        <w:t xml:space="preserve"> accurate plant monitoring and germination.</w:t>
      </w:r>
      <w:r w:rsidRPr="00EF4780">
        <w:t xml:space="preserve">  This is an opportunity to</w:t>
      </w:r>
      <w:r w:rsidR="00504C1C">
        <w:t xml:space="preserve"> int</w:t>
      </w:r>
      <w:r w:rsidR="00EF4780" w:rsidRPr="00EF4780">
        <w:t>e</w:t>
      </w:r>
      <w:r w:rsidR="00504C1C">
        <w:t>grate</w:t>
      </w:r>
      <w:r w:rsidRPr="00EF4780">
        <w:t xml:space="preserve"> the knowledge and skills developed in our program to create a collaborative </w:t>
      </w:r>
      <w:r w:rsidR="00504C1C">
        <w:t xml:space="preserve">IoT </w:t>
      </w:r>
      <w:r w:rsidRPr="00EF4780">
        <w:t>capstone project</w:t>
      </w:r>
      <w:r w:rsidR="00504C1C">
        <w:t xml:space="preserve"> demonstrating</w:t>
      </w:r>
      <w:r w:rsidRPr="00EF4780">
        <w:t xml:space="preserve"> my ability to learn how to support projects.  I request approval of this project.</w:t>
      </w:r>
    </w:p>
    <w:p w:rsidR="00D01D66" w:rsidRDefault="00D01D66" w:rsidP="001B7A15">
      <w:pPr>
        <w:pStyle w:val="Title2"/>
        <w:spacing w:line="240" w:lineRule="auto"/>
      </w:pPr>
    </w:p>
    <w:p w:rsidR="00950444" w:rsidRDefault="00D01D66" w:rsidP="00D31683">
      <w:r>
        <w:br w:type="page"/>
      </w:r>
    </w:p>
    <w:p w:rsidR="00950444" w:rsidRPr="00E42F8D" w:rsidRDefault="00950444" w:rsidP="00D31683">
      <w:pPr>
        <w:pStyle w:val="Heading1"/>
        <w:rPr>
          <w:b w:val="0"/>
        </w:rPr>
      </w:pPr>
      <w:bookmarkStart w:id="3" w:name="_Toc478124472"/>
      <w:r w:rsidRPr="00821E80">
        <w:rPr>
          <w:b w:val="0"/>
        </w:rPr>
        <w:lastRenderedPageBreak/>
        <w:t>Abstract</w:t>
      </w:r>
      <w:bookmarkEnd w:id="3"/>
    </w:p>
    <w:p w:rsidR="00950444" w:rsidRDefault="00F049E8" w:rsidP="00D31683">
      <w:pPr>
        <w:pStyle w:val="NoSpacing"/>
      </w:pPr>
      <w:r>
        <w:t xml:space="preserve">Small-scale farms, </w:t>
      </w:r>
      <w:r w:rsidR="00950444">
        <w:t xml:space="preserve">gardens </w:t>
      </w:r>
      <w:r>
        <w:t xml:space="preserve">and greenhouses </w:t>
      </w:r>
      <w:r w:rsidR="00950444">
        <w:t>have a need for consistent and accurate information regarding their crops. T</w:t>
      </w:r>
      <w:r w:rsidR="00950444" w:rsidRPr="00F45066">
        <w:t>his</w:t>
      </w:r>
      <w:r w:rsidR="00950444">
        <w:t xml:space="preserve"> need could be addressed with </w:t>
      </w:r>
      <w:r w:rsidR="00950444" w:rsidRPr="00F45066">
        <w:t>a</w:t>
      </w:r>
      <w:r w:rsidR="00950444">
        <w:t>n automated</w:t>
      </w:r>
      <w:r w:rsidR="00950444" w:rsidRPr="00F45066">
        <w:t xml:space="preserve"> e</w:t>
      </w:r>
      <w:r w:rsidR="00950444">
        <w:t xml:space="preserve">lectronic system that updates users on the changes in the plants’ environment. This plant germination and monitoring system displays readings of the plants’ </w:t>
      </w:r>
      <w:r w:rsidR="00950444" w:rsidRPr="00F45066">
        <w:t xml:space="preserve">ambient temperature, relative humidity, </w:t>
      </w:r>
      <w:r w:rsidR="00950444">
        <w:t>light levels</w:t>
      </w:r>
      <w:r w:rsidR="00950444" w:rsidRPr="00F45066">
        <w:t>, and the soil</w:t>
      </w:r>
      <w:r w:rsidR="00950444">
        <w:t xml:space="preserve"> moisture levels. This system also </w:t>
      </w:r>
      <w:r w:rsidR="00950444" w:rsidRPr="00F45066">
        <w:t>allow</w:t>
      </w:r>
      <w:r w:rsidR="00950444">
        <w:t xml:space="preserve">s </w:t>
      </w:r>
      <w:r w:rsidR="00950444" w:rsidRPr="00F45066">
        <w:t>the plant</w:t>
      </w:r>
      <w:r w:rsidR="00950444">
        <w:t>s</w:t>
      </w:r>
      <w:r w:rsidR="00950444" w:rsidRPr="00F45066">
        <w:t xml:space="preserve"> to be watered </w:t>
      </w:r>
      <w:r w:rsidR="00950444">
        <w:t xml:space="preserve">automatically if </w:t>
      </w:r>
      <w:r w:rsidR="00950444" w:rsidRPr="00F45066">
        <w:t xml:space="preserve">the soil moisture </w:t>
      </w:r>
      <w:r w:rsidR="00950444">
        <w:t xml:space="preserve">levels are </w:t>
      </w:r>
      <w:r w:rsidR="00950444" w:rsidRPr="00F45066">
        <w:t xml:space="preserve">low. </w:t>
      </w:r>
      <w:r w:rsidR="00950444">
        <w:t xml:space="preserve">The data readings from the system’s sensors is uploaded and stored on an online </w:t>
      </w:r>
      <w:r w:rsidR="00950444" w:rsidRPr="00551FA2">
        <w:t>database</w:t>
      </w:r>
      <w:r w:rsidR="00950444">
        <w:t xml:space="preserve"> for easy and convenient retrieval by the user</w:t>
      </w:r>
      <w:r w:rsidR="00950444" w:rsidRPr="00551FA2">
        <w:t>.</w:t>
      </w:r>
      <w:r w:rsidR="00950444">
        <w:t xml:space="preserve"> The online database is accessible using a specialized website and Android application</w:t>
      </w:r>
      <w:r w:rsidR="00950444" w:rsidRPr="00F45066">
        <w:t xml:space="preserve">. The </w:t>
      </w:r>
      <w:r w:rsidR="00950444">
        <w:t>Android application and the website allow the user to access recently gathered data using tables and easy-to-read graphs. With the inclusion of the above features, thi</w:t>
      </w:r>
      <w:r w:rsidR="00D31683">
        <w:t xml:space="preserve">s plant system provides users, </w:t>
      </w:r>
      <w:r w:rsidR="00950444">
        <w:t>especially in sma</w:t>
      </w:r>
      <w:r>
        <w:t xml:space="preserve">ll-scale farming, </w:t>
      </w:r>
      <w:r w:rsidR="00D31683">
        <w:t>gardening</w:t>
      </w:r>
      <w:r>
        <w:t xml:space="preserve"> and greenhouse work</w:t>
      </w:r>
      <w:r w:rsidR="00D31683">
        <w:t xml:space="preserve">, with </w:t>
      </w:r>
      <w:r w:rsidR="00950444">
        <w:t>the ability to monitor and water their plants easily</w:t>
      </w:r>
      <w:r w:rsidR="00950444" w:rsidRPr="00F45066">
        <w:t>.</w:t>
      </w:r>
    </w:p>
    <w:p w:rsidR="00950444" w:rsidRDefault="00950444" w:rsidP="001B7A15">
      <w:pPr>
        <w:spacing w:line="240" w:lineRule="auto"/>
      </w:pPr>
    </w:p>
    <w:p w:rsidR="00572006" w:rsidRDefault="00950444" w:rsidP="001B7A15">
      <w:pPr>
        <w:spacing w:line="240" w:lineRule="auto"/>
        <w:ind w:firstLine="0"/>
      </w:pPr>
      <w:r>
        <w:br w:type="page"/>
      </w:r>
    </w:p>
    <w:sdt>
      <w:sdtPr>
        <w:rPr>
          <w:rFonts w:asciiTheme="minorHAnsi" w:eastAsiaTheme="minorEastAsia" w:hAnsiTheme="minorHAnsi" w:cstheme="minorBidi"/>
          <w:b w:val="0"/>
          <w:szCs w:val="24"/>
        </w:rPr>
        <w:id w:val="-1350560258"/>
        <w:docPartObj>
          <w:docPartGallery w:val="Table of Contents"/>
          <w:docPartUnique/>
        </w:docPartObj>
      </w:sdtPr>
      <w:sdtEndPr>
        <w:rPr>
          <w:bCs/>
          <w:noProof/>
        </w:rPr>
      </w:sdtEndPr>
      <w:sdtContent>
        <w:p w:rsidR="00572006" w:rsidRDefault="00042E3E" w:rsidP="001B7A15">
          <w:pPr>
            <w:pStyle w:val="TOCHeading"/>
            <w:spacing w:before="0" w:line="240" w:lineRule="auto"/>
            <w:jc w:val="center"/>
            <w:rPr>
              <w:b w:val="0"/>
            </w:rPr>
          </w:pPr>
          <w:r>
            <w:rPr>
              <w:rFonts w:asciiTheme="minorHAnsi" w:eastAsiaTheme="minorEastAsia" w:hAnsiTheme="minorHAnsi" w:cstheme="minorBidi"/>
              <w:b w:val="0"/>
              <w:szCs w:val="24"/>
            </w:rPr>
            <w:t xml:space="preserve">Table of </w:t>
          </w:r>
          <w:r w:rsidR="00572006" w:rsidRPr="00042E3E">
            <w:rPr>
              <w:b w:val="0"/>
            </w:rPr>
            <w:t>Contents</w:t>
          </w:r>
        </w:p>
        <w:p w:rsidR="002A3247" w:rsidRPr="002A3247" w:rsidRDefault="002A3247" w:rsidP="001B7A15">
          <w:pPr>
            <w:spacing w:line="240" w:lineRule="auto"/>
          </w:pPr>
        </w:p>
        <w:p w:rsidR="00475009" w:rsidRDefault="00572006">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78124470" w:history="1">
            <w:r w:rsidR="00475009" w:rsidRPr="009C19A3">
              <w:rPr>
                <w:rStyle w:val="Hyperlink"/>
                <w:noProof/>
              </w:rPr>
              <w:t>Declaration of Authorship</w:t>
            </w:r>
            <w:r w:rsidR="00475009">
              <w:rPr>
                <w:noProof/>
                <w:webHidden/>
              </w:rPr>
              <w:tab/>
            </w:r>
            <w:r w:rsidR="00475009">
              <w:rPr>
                <w:noProof/>
                <w:webHidden/>
              </w:rPr>
              <w:fldChar w:fldCharType="begin"/>
            </w:r>
            <w:r w:rsidR="00475009">
              <w:rPr>
                <w:noProof/>
                <w:webHidden/>
              </w:rPr>
              <w:instrText xml:space="preserve"> PAGEREF _Toc478124470 \h </w:instrText>
            </w:r>
            <w:r w:rsidR="00475009">
              <w:rPr>
                <w:noProof/>
                <w:webHidden/>
              </w:rPr>
            </w:r>
            <w:r w:rsidR="00475009">
              <w:rPr>
                <w:noProof/>
                <w:webHidden/>
              </w:rPr>
              <w:fldChar w:fldCharType="separate"/>
            </w:r>
            <w:r w:rsidR="00DB35F6">
              <w:rPr>
                <w:noProof/>
                <w:webHidden/>
              </w:rPr>
              <w:t>2</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71" w:history="1">
            <w:r w:rsidR="00475009" w:rsidRPr="009C19A3">
              <w:rPr>
                <w:rStyle w:val="Hyperlink"/>
                <w:noProof/>
              </w:rPr>
              <w:t>Proposal</w:t>
            </w:r>
            <w:r w:rsidR="00475009">
              <w:rPr>
                <w:noProof/>
                <w:webHidden/>
              </w:rPr>
              <w:tab/>
            </w:r>
            <w:r w:rsidR="00475009">
              <w:rPr>
                <w:noProof/>
                <w:webHidden/>
              </w:rPr>
              <w:fldChar w:fldCharType="begin"/>
            </w:r>
            <w:r w:rsidR="00475009">
              <w:rPr>
                <w:noProof/>
                <w:webHidden/>
              </w:rPr>
              <w:instrText xml:space="preserve"> PAGEREF _Toc478124471 \h </w:instrText>
            </w:r>
            <w:r w:rsidR="00475009">
              <w:rPr>
                <w:noProof/>
                <w:webHidden/>
              </w:rPr>
            </w:r>
            <w:r w:rsidR="00475009">
              <w:rPr>
                <w:noProof/>
                <w:webHidden/>
              </w:rPr>
              <w:fldChar w:fldCharType="separate"/>
            </w:r>
            <w:r w:rsidR="00DB35F6">
              <w:rPr>
                <w:noProof/>
                <w:webHidden/>
              </w:rPr>
              <w:t>3</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72" w:history="1">
            <w:r w:rsidR="00475009" w:rsidRPr="009C19A3">
              <w:rPr>
                <w:rStyle w:val="Hyperlink"/>
                <w:noProof/>
              </w:rPr>
              <w:t>Abstract</w:t>
            </w:r>
            <w:r w:rsidR="00475009">
              <w:rPr>
                <w:noProof/>
                <w:webHidden/>
              </w:rPr>
              <w:tab/>
            </w:r>
            <w:r w:rsidR="00475009">
              <w:rPr>
                <w:noProof/>
                <w:webHidden/>
              </w:rPr>
              <w:fldChar w:fldCharType="begin"/>
            </w:r>
            <w:r w:rsidR="00475009">
              <w:rPr>
                <w:noProof/>
                <w:webHidden/>
              </w:rPr>
              <w:instrText xml:space="preserve"> PAGEREF _Toc478124472 \h </w:instrText>
            </w:r>
            <w:r w:rsidR="00475009">
              <w:rPr>
                <w:noProof/>
                <w:webHidden/>
              </w:rPr>
            </w:r>
            <w:r w:rsidR="00475009">
              <w:rPr>
                <w:noProof/>
                <w:webHidden/>
              </w:rPr>
              <w:fldChar w:fldCharType="separate"/>
            </w:r>
            <w:r w:rsidR="00DB35F6">
              <w:rPr>
                <w:noProof/>
                <w:webHidden/>
              </w:rPr>
              <w:t>5</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73" w:history="1">
            <w:r w:rsidR="00475009" w:rsidRPr="009C19A3">
              <w:rPr>
                <w:rStyle w:val="Hyperlink"/>
                <w:noProof/>
              </w:rPr>
              <w:t>Introduction</w:t>
            </w:r>
            <w:r w:rsidR="00475009">
              <w:rPr>
                <w:noProof/>
                <w:webHidden/>
              </w:rPr>
              <w:tab/>
            </w:r>
            <w:r w:rsidR="00475009">
              <w:rPr>
                <w:noProof/>
                <w:webHidden/>
              </w:rPr>
              <w:fldChar w:fldCharType="begin"/>
            </w:r>
            <w:r w:rsidR="00475009">
              <w:rPr>
                <w:noProof/>
                <w:webHidden/>
              </w:rPr>
              <w:instrText xml:space="preserve"> PAGEREF _Toc478124473 \h </w:instrText>
            </w:r>
            <w:r w:rsidR="00475009">
              <w:rPr>
                <w:noProof/>
                <w:webHidden/>
              </w:rPr>
            </w:r>
            <w:r w:rsidR="00475009">
              <w:rPr>
                <w:noProof/>
                <w:webHidden/>
              </w:rPr>
              <w:fldChar w:fldCharType="separate"/>
            </w:r>
            <w:r w:rsidR="00DB35F6">
              <w:rPr>
                <w:noProof/>
                <w:webHidden/>
              </w:rPr>
              <w:t>8</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74" w:history="1">
            <w:r w:rsidR="00475009" w:rsidRPr="009C19A3">
              <w:rPr>
                <w:rStyle w:val="Hyperlink"/>
                <w:noProof/>
              </w:rPr>
              <w:t>Project Overview</w:t>
            </w:r>
            <w:r w:rsidR="00475009">
              <w:rPr>
                <w:noProof/>
                <w:webHidden/>
              </w:rPr>
              <w:tab/>
            </w:r>
            <w:r w:rsidR="00475009">
              <w:rPr>
                <w:noProof/>
                <w:webHidden/>
              </w:rPr>
              <w:fldChar w:fldCharType="begin"/>
            </w:r>
            <w:r w:rsidR="00475009">
              <w:rPr>
                <w:noProof/>
                <w:webHidden/>
              </w:rPr>
              <w:instrText xml:space="preserve"> PAGEREF _Toc478124474 \h </w:instrText>
            </w:r>
            <w:r w:rsidR="00475009">
              <w:rPr>
                <w:noProof/>
                <w:webHidden/>
              </w:rPr>
            </w:r>
            <w:r w:rsidR="00475009">
              <w:rPr>
                <w:noProof/>
                <w:webHidden/>
              </w:rPr>
              <w:fldChar w:fldCharType="separate"/>
            </w:r>
            <w:r w:rsidR="00DB35F6">
              <w:rPr>
                <w:noProof/>
                <w:webHidden/>
              </w:rPr>
              <w:t>9</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75" w:history="1">
            <w:r w:rsidR="00475009" w:rsidRPr="009C19A3">
              <w:rPr>
                <w:rStyle w:val="Hyperlink"/>
                <w:noProof/>
              </w:rPr>
              <w:t>Bill of Materials</w:t>
            </w:r>
            <w:r w:rsidR="00475009">
              <w:rPr>
                <w:noProof/>
                <w:webHidden/>
              </w:rPr>
              <w:tab/>
            </w:r>
            <w:r w:rsidR="00475009">
              <w:rPr>
                <w:noProof/>
                <w:webHidden/>
              </w:rPr>
              <w:fldChar w:fldCharType="begin"/>
            </w:r>
            <w:r w:rsidR="00475009">
              <w:rPr>
                <w:noProof/>
                <w:webHidden/>
              </w:rPr>
              <w:instrText xml:space="preserve"> PAGEREF _Toc478124475 \h </w:instrText>
            </w:r>
            <w:r w:rsidR="00475009">
              <w:rPr>
                <w:noProof/>
                <w:webHidden/>
              </w:rPr>
            </w:r>
            <w:r w:rsidR="00475009">
              <w:rPr>
                <w:noProof/>
                <w:webHidden/>
              </w:rPr>
              <w:fldChar w:fldCharType="separate"/>
            </w:r>
            <w:r w:rsidR="00DB35F6">
              <w:rPr>
                <w:noProof/>
                <w:webHidden/>
              </w:rPr>
              <w:t>10</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76" w:history="1">
            <w:r w:rsidR="00475009" w:rsidRPr="009C19A3">
              <w:rPr>
                <w:rStyle w:val="Hyperlink"/>
                <w:noProof/>
              </w:rPr>
              <w:t>Time Commitment</w:t>
            </w:r>
            <w:r w:rsidR="00475009">
              <w:rPr>
                <w:noProof/>
                <w:webHidden/>
              </w:rPr>
              <w:tab/>
            </w:r>
            <w:r w:rsidR="00475009">
              <w:rPr>
                <w:noProof/>
                <w:webHidden/>
              </w:rPr>
              <w:fldChar w:fldCharType="begin"/>
            </w:r>
            <w:r w:rsidR="00475009">
              <w:rPr>
                <w:noProof/>
                <w:webHidden/>
              </w:rPr>
              <w:instrText xml:space="preserve"> PAGEREF _Toc478124476 \h </w:instrText>
            </w:r>
            <w:r w:rsidR="00475009">
              <w:rPr>
                <w:noProof/>
                <w:webHidden/>
              </w:rPr>
            </w:r>
            <w:r w:rsidR="00475009">
              <w:rPr>
                <w:noProof/>
                <w:webHidden/>
              </w:rPr>
              <w:fldChar w:fldCharType="separate"/>
            </w:r>
            <w:r w:rsidR="00DB35F6">
              <w:rPr>
                <w:noProof/>
                <w:webHidden/>
              </w:rPr>
              <w:t>10</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77" w:history="1">
            <w:r w:rsidR="00475009" w:rsidRPr="009C19A3">
              <w:rPr>
                <w:rStyle w:val="Hyperlink"/>
                <w:noProof/>
              </w:rPr>
              <w:t>Mechanical Assembly</w:t>
            </w:r>
            <w:r w:rsidR="00475009">
              <w:rPr>
                <w:noProof/>
                <w:webHidden/>
              </w:rPr>
              <w:tab/>
            </w:r>
            <w:r w:rsidR="00475009">
              <w:rPr>
                <w:noProof/>
                <w:webHidden/>
              </w:rPr>
              <w:fldChar w:fldCharType="begin"/>
            </w:r>
            <w:r w:rsidR="00475009">
              <w:rPr>
                <w:noProof/>
                <w:webHidden/>
              </w:rPr>
              <w:instrText xml:space="preserve"> PAGEREF _Toc478124477 \h </w:instrText>
            </w:r>
            <w:r w:rsidR="00475009">
              <w:rPr>
                <w:noProof/>
                <w:webHidden/>
              </w:rPr>
            </w:r>
            <w:r w:rsidR="00475009">
              <w:rPr>
                <w:noProof/>
                <w:webHidden/>
              </w:rPr>
              <w:fldChar w:fldCharType="separate"/>
            </w:r>
            <w:r w:rsidR="00DB35F6">
              <w:rPr>
                <w:noProof/>
                <w:webHidden/>
              </w:rPr>
              <w:t>11</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78" w:history="1">
            <w:r w:rsidR="00475009" w:rsidRPr="009C19A3">
              <w:rPr>
                <w:rStyle w:val="Hyperlink"/>
                <w:noProof/>
              </w:rPr>
              <w:t>PCB &amp; Soldering</w:t>
            </w:r>
            <w:r w:rsidR="00475009">
              <w:rPr>
                <w:noProof/>
                <w:webHidden/>
              </w:rPr>
              <w:tab/>
            </w:r>
            <w:r w:rsidR="00475009">
              <w:rPr>
                <w:noProof/>
                <w:webHidden/>
              </w:rPr>
              <w:fldChar w:fldCharType="begin"/>
            </w:r>
            <w:r w:rsidR="00475009">
              <w:rPr>
                <w:noProof/>
                <w:webHidden/>
              </w:rPr>
              <w:instrText xml:space="preserve"> PAGEREF _Toc478124478 \h </w:instrText>
            </w:r>
            <w:r w:rsidR="00475009">
              <w:rPr>
                <w:noProof/>
                <w:webHidden/>
              </w:rPr>
            </w:r>
            <w:r w:rsidR="00475009">
              <w:rPr>
                <w:noProof/>
                <w:webHidden/>
              </w:rPr>
              <w:fldChar w:fldCharType="separate"/>
            </w:r>
            <w:r w:rsidR="00DB35F6">
              <w:rPr>
                <w:noProof/>
                <w:webHidden/>
              </w:rPr>
              <w:t>11</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79" w:history="1">
            <w:r w:rsidR="00475009" w:rsidRPr="009C19A3">
              <w:rPr>
                <w:rStyle w:val="Hyperlink"/>
                <w:noProof/>
              </w:rPr>
              <w:t>Power Up</w:t>
            </w:r>
            <w:r w:rsidR="00475009">
              <w:rPr>
                <w:noProof/>
                <w:webHidden/>
              </w:rPr>
              <w:tab/>
            </w:r>
            <w:r w:rsidR="00475009">
              <w:rPr>
                <w:noProof/>
                <w:webHidden/>
              </w:rPr>
              <w:fldChar w:fldCharType="begin"/>
            </w:r>
            <w:r w:rsidR="00475009">
              <w:rPr>
                <w:noProof/>
                <w:webHidden/>
              </w:rPr>
              <w:instrText xml:space="preserve"> PAGEREF _Toc478124479 \h </w:instrText>
            </w:r>
            <w:r w:rsidR="00475009">
              <w:rPr>
                <w:noProof/>
                <w:webHidden/>
              </w:rPr>
            </w:r>
            <w:r w:rsidR="00475009">
              <w:rPr>
                <w:noProof/>
                <w:webHidden/>
              </w:rPr>
              <w:fldChar w:fldCharType="separate"/>
            </w:r>
            <w:r w:rsidR="00DB35F6">
              <w:rPr>
                <w:noProof/>
                <w:webHidden/>
              </w:rPr>
              <w:t>11</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0" w:history="1">
            <w:r w:rsidR="00475009" w:rsidRPr="009C19A3">
              <w:rPr>
                <w:rStyle w:val="Hyperlink"/>
                <w:noProof/>
              </w:rPr>
              <w:t>Soil Composition</w:t>
            </w:r>
            <w:r w:rsidR="00475009">
              <w:rPr>
                <w:noProof/>
                <w:webHidden/>
              </w:rPr>
              <w:tab/>
            </w:r>
            <w:r w:rsidR="00475009">
              <w:rPr>
                <w:noProof/>
                <w:webHidden/>
              </w:rPr>
              <w:fldChar w:fldCharType="begin"/>
            </w:r>
            <w:r w:rsidR="00475009">
              <w:rPr>
                <w:noProof/>
                <w:webHidden/>
              </w:rPr>
              <w:instrText xml:space="preserve"> PAGEREF _Toc478124480 \h </w:instrText>
            </w:r>
            <w:r w:rsidR="00475009">
              <w:rPr>
                <w:noProof/>
                <w:webHidden/>
              </w:rPr>
            </w:r>
            <w:r w:rsidR="00475009">
              <w:rPr>
                <w:noProof/>
                <w:webHidden/>
              </w:rPr>
              <w:fldChar w:fldCharType="separate"/>
            </w:r>
            <w:r w:rsidR="00DB35F6">
              <w:rPr>
                <w:noProof/>
                <w:webHidden/>
              </w:rPr>
              <w:t>12</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1" w:history="1">
            <w:r w:rsidR="00475009" w:rsidRPr="009C19A3">
              <w:rPr>
                <w:rStyle w:val="Hyperlink"/>
                <w:noProof/>
              </w:rPr>
              <w:t>Plant Material</w:t>
            </w:r>
            <w:r w:rsidR="00475009">
              <w:rPr>
                <w:noProof/>
                <w:webHidden/>
              </w:rPr>
              <w:tab/>
            </w:r>
            <w:r w:rsidR="00475009">
              <w:rPr>
                <w:noProof/>
                <w:webHidden/>
              </w:rPr>
              <w:fldChar w:fldCharType="begin"/>
            </w:r>
            <w:r w:rsidR="00475009">
              <w:rPr>
                <w:noProof/>
                <w:webHidden/>
              </w:rPr>
              <w:instrText xml:space="preserve"> PAGEREF _Toc478124481 \h </w:instrText>
            </w:r>
            <w:r w:rsidR="00475009">
              <w:rPr>
                <w:noProof/>
                <w:webHidden/>
              </w:rPr>
            </w:r>
            <w:r w:rsidR="00475009">
              <w:rPr>
                <w:noProof/>
                <w:webHidden/>
              </w:rPr>
              <w:fldChar w:fldCharType="separate"/>
            </w:r>
            <w:r w:rsidR="00DB35F6">
              <w:rPr>
                <w:noProof/>
                <w:webHidden/>
              </w:rPr>
              <w:t>12</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2" w:history="1">
            <w:r w:rsidR="00475009" w:rsidRPr="009C19A3">
              <w:rPr>
                <w:rStyle w:val="Hyperlink"/>
                <w:noProof/>
              </w:rPr>
              <w:t>Challenges &amp; Recommendations</w:t>
            </w:r>
            <w:r w:rsidR="00475009">
              <w:rPr>
                <w:noProof/>
                <w:webHidden/>
              </w:rPr>
              <w:tab/>
            </w:r>
            <w:r w:rsidR="00475009">
              <w:rPr>
                <w:noProof/>
                <w:webHidden/>
              </w:rPr>
              <w:fldChar w:fldCharType="begin"/>
            </w:r>
            <w:r w:rsidR="00475009">
              <w:rPr>
                <w:noProof/>
                <w:webHidden/>
              </w:rPr>
              <w:instrText xml:space="preserve"> PAGEREF _Toc478124482 \h </w:instrText>
            </w:r>
            <w:r w:rsidR="00475009">
              <w:rPr>
                <w:noProof/>
                <w:webHidden/>
              </w:rPr>
            </w:r>
            <w:r w:rsidR="00475009">
              <w:rPr>
                <w:noProof/>
                <w:webHidden/>
              </w:rPr>
              <w:fldChar w:fldCharType="separate"/>
            </w:r>
            <w:r w:rsidR="00DB35F6">
              <w:rPr>
                <w:noProof/>
                <w:webHidden/>
              </w:rPr>
              <w:t>12</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3" w:history="1">
            <w:r w:rsidR="00475009" w:rsidRPr="009C19A3">
              <w:rPr>
                <w:rStyle w:val="Hyperlink"/>
                <w:noProof/>
              </w:rPr>
              <w:t>Conclusion</w:t>
            </w:r>
            <w:r w:rsidR="00475009">
              <w:rPr>
                <w:noProof/>
                <w:webHidden/>
              </w:rPr>
              <w:tab/>
            </w:r>
            <w:r w:rsidR="00475009">
              <w:rPr>
                <w:noProof/>
                <w:webHidden/>
              </w:rPr>
              <w:fldChar w:fldCharType="begin"/>
            </w:r>
            <w:r w:rsidR="00475009">
              <w:rPr>
                <w:noProof/>
                <w:webHidden/>
              </w:rPr>
              <w:instrText xml:space="preserve"> PAGEREF _Toc478124483 \h </w:instrText>
            </w:r>
            <w:r w:rsidR="00475009">
              <w:rPr>
                <w:noProof/>
                <w:webHidden/>
              </w:rPr>
            </w:r>
            <w:r w:rsidR="00475009">
              <w:rPr>
                <w:noProof/>
                <w:webHidden/>
              </w:rPr>
              <w:fldChar w:fldCharType="separate"/>
            </w:r>
            <w:r w:rsidR="00DB35F6">
              <w:rPr>
                <w:noProof/>
                <w:webHidden/>
              </w:rPr>
              <w:t>13</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4" w:history="1">
            <w:r w:rsidR="00475009" w:rsidRPr="009C19A3">
              <w:rPr>
                <w:rStyle w:val="Hyperlink"/>
                <w:noProof/>
              </w:rPr>
              <w:t>Board Layout &amp; Schematics</w:t>
            </w:r>
            <w:r w:rsidR="00475009">
              <w:rPr>
                <w:noProof/>
                <w:webHidden/>
              </w:rPr>
              <w:tab/>
            </w:r>
            <w:r w:rsidR="00475009">
              <w:rPr>
                <w:noProof/>
                <w:webHidden/>
              </w:rPr>
              <w:fldChar w:fldCharType="begin"/>
            </w:r>
            <w:r w:rsidR="00475009">
              <w:rPr>
                <w:noProof/>
                <w:webHidden/>
              </w:rPr>
              <w:instrText xml:space="preserve"> PAGEREF _Toc478124484 \h </w:instrText>
            </w:r>
            <w:r w:rsidR="00475009">
              <w:rPr>
                <w:noProof/>
                <w:webHidden/>
              </w:rPr>
            </w:r>
            <w:r w:rsidR="00475009">
              <w:rPr>
                <w:noProof/>
                <w:webHidden/>
              </w:rPr>
              <w:fldChar w:fldCharType="separate"/>
            </w:r>
            <w:r w:rsidR="00DB35F6">
              <w:rPr>
                <w:noProof/>
                <w:webHidden/>
              </w:rPr>
              <w:t>14</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5" w:history="1">
            <w:r w:rsidR="00475009" w:rsidRPr="009C19A3">
              <w:rPr>
                <w:rStyle w:val="Hyperlink"/>
                <w:noProof/>
              </w:rPr>
              <w:t>Dashboard</w:t>
            </w:r>
            <w:r w:rsidR="00475009">
              <w:rPr>
                <w:noProof/>
                <w:webHidden/>
              </w:rPr>
              <w:tab/>
            </w:r>
            <w:r w:rsidR="00475009">
              <w:rPr>
                <w:noProof/>
                <w:webHidden/>
              </w:rPr>
              <w:fldChar w:fldCharType="begin"/>
            </w:r>
            <w:r w:rsidR="00475009">
              <w:rPr>
                <w:noProof/>
                <w:webHidden/>
              </w:rPr>
              <w:instrText xml:space="preserve"> PAGEREF _Toc478124485 \h </w:instrText>
            </w:r>
            <w:r w:rsidR="00475009">
              <w:rPr>
                <w:noProof/>
                <w:webHidden/>
              </w:rPr>
            </w:r>
            <w:r w:rsidR="00475009">
              <w:rPr>
                <w:noProof/>
                <w:webHidden/>
              </w:rPr>
              <w:fldChar w:fldCharType="separate"/>
            </w:r>
            <w:r w:rsidR="00DB35F6">
              <w:rPr>
                <w:noProof/>
                <w:webHidden/>
              </w:rPr>
              <w:t>16</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6" w:history="1">
            <w:r w:rsidR="00475009" w:rsidRPr="009C19A3">
              <w:rPr>
                <w:rStyle w:val="Hyperlink"/>
                <w:noProof/>
              </w:rPr>
              <w:t>Android Phone Application</w:t>
            </w:r>
            <w:r w:rsidR="00475009">
              <w:rPr>
                <w:noProof/>
                <w:webHidden/>
              </w:rPr>
              <w:tab/>
            </w:r>
            <w:r w:rsidR="00475009">
              <w:rPr>
                <w:noProof/>
                <w:webHidden/>
              </w:rPr>
              <w:fldChar w:fldCharType="begin"/>
            </w:r>
            <w:r w:rsidR="00475009">
              <w:rPr>
                <w:noProof/>
                <w:webHidden/>
              </w:rPr>
              <w:instrText xml:space="preserve"> PAGEREF _Toc478124486 \h </w:instrText>
            </w:r>
            <w:r w:rsidR="00475009">
              <w:rPr>
                <w:noProof/>
                <w:webHidden/>
              </w:rPr>
            </w:r>
            <w:r w:rsidR="00475009">
              <w:rPr>
                <w:noProof/>
                <w:webHidden/>
              </w:rPr>
              <w:fldChar w:fldCharType="separate"/>
            </w:r>
            <w:r w:rsidR="00DB35F6">
              <w:rPr>
                <w:noProof/>
                <w:webHidden/>
              </w:rPr>
              <w:t>16</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7" w:history="1">
            <w:r w:rsidR="00475009" w:rsidRPr="009C19A3">
              <w:rPr>
                <w:rStyle w:val="Hyperlink"/>
                <w:noProof/>
              </w:rPr>
              <w:t>Arduino Source Code</w:t>
            </w:r>
            <w:r w:rsidR="00475009">
              <w:rPr>
                <w:noProof/>
                <w:webHidden/>
              </w:rPr>
              <w:tab/>
            </w:r>
            <w:r w:rsidR="00475009">
              <w:rPr>
                <w:noProof/>
                <w:webHidden/>
              </w:rPr>
              <w:fldChar w:fldCharType="begin"/>
            </w:r>
            <w:r w:rsidR="00475009">
              <w:rPr>
                <w:noProof/>
                <w:webHidden/>
              </w:rPr>
              <w:instrText xml:space="preserve"> PAGEREF _Toc478124487 \h </w:instrText>
            </w:r>
            <w:r w:rsidR="00475009">
              <w:rPr>
                <w:noProof/>
                <w:webHidden/>
              </w:rPr>
            </w:r>
            <w:r w:rsidR="00475009">
              <w:rPr>
                <w:noProof/>
                <w:webHidden/>
              </w:rPr>
              <w:fldChar w:fldCharType="separate"/>
            </w:r>
            <w:r w:rsidR="00DB35F6">
              <w:rPr>
                <w:noProof/>
                <w:webHidden/>
              </w:rPr>
              <w:t>17</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8" w:history="1">
            <w:r w:rsidR="00475009" w:rsidRPr="009C19A3">
              <w:rPr>
                <w:rStyle w:val="Hyperlink"/>
                <w:noProof/>
              </w:rPr>
              <w:t>Website Creation Process</w:t>
            </w:r>
            <w:r w:rsidR="00475009">
              <w:rPr>
                <w:noProof/>
                <w:webHidden/>
              </w:rPr>
              <w:tab/>
            </w:r>
            <w:r w:rsidR="00475009">
              <w:rPr>
                <w:noProof/>
                <w:webHidden/>
              </w:rPr>
              <w:fldChar w:fldCharType="begin"/>
            </w:r>
            <w:r w:rsidR="00475009">
              <w:rPr>
                <w:noProof/>
                <w:webHidden/>
              </w:rPr>
              <w:instrText xml:space="preserve"> PAGEREF _Toc478124488 \h </w:instrText>
            </w:r>
            <w:r w:rsidR="00475009">
              <w:rPr>
                <w:noProof/>
                <w:webHidden/>
              </w:rPr>
            </w:r>
            <w:r w:rsidR="00475009">
              <w:rPr>
                <w:noProof/>
                <w:webHidden/>
              </w:rPr>
              <w:fldChar w:fldCharType="separate"/>
            </w:r>
            <w:r w:rsidR="00DB35F6">
              <w:rPr>
                <w:noProof/>
                <w:webHidden/>
              </w:rPr>
              <w:t>19</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89" w:history="1">
            <w:r w:rsidR="00475009" w:rsidRPr="009C19A3">
              <w:rPr>
                <w:rStyle w:val="Hyperlink"/>
                <w:noProof/>
              </w:rPr>
              <w:t>Final System Version</w:t>
            </w:r>
            <w:r w:rsidR="00475009">
              <w:rPr>
                <w:noProof/>
                <w:webHidden/>
              </w:rPr>
              <w:tab/>
            </w:r>
            <w:r w:rsidR="00475009">
              <w:rPr>
                <w:noProof/>
                <w:webHidden/>
              </w:rPr>
              <w:fldChar w:fldCharType="begin"/>
            </w:r>
            <w:r w:rsidR="00475009">
              <w:rPr>
                <w:noProof/>
                <w:webHidden/>
              </w:rPr>
              <w:instrText xml:space="preserve"> PAGEREF _Toc478124489 \h </w:instrText>
            </w:r>
            <w:r w:rsidR="00475009">
              <w:rPr>
                <w:noProof/>
                <w:webHidden/>
              </w:rPr>
            </w:r>
            <w:r w:rsidR="00475009">
              <w:rPr>
                <w:noProof/>
                <w:webHidden/>
              </w:rPr>
              <w:fldChar w:fldCharType="separate"/>
            </w:r>
            <w:r w:rsidR="00DB35F6">
              <w:rPr>
                <w:noProof/>
                <w:webHidden/>
              </w:rPr>
              <w:t>22</w:t>
            </w:r>
            <w:r w:rsidR="00475009">
              <w:rPr>
                <w:noProof/>
                <w:webHidden/>
              </w:rPr>
              <w:fldChar w:fldCharType="end"/>
            </w:r>
          </w:hyperlink>
        </w:p>
        <w:p w:rsidR="00475009" w:rsidRDefault="00085CF4">
          <w:pPr>
            <w:pStyle w:val="TOC1"/>
            <w:tabs>
              <w:tab w:val="right" w:leader="dot" w:pos="9350"/>
            </w:tabs>
            <w:rPr>
              <w:noProof/>
              <w:kern w:val="0"/>
              <w:sz w:val="22"/>
              <w:szCs w:val="22"/>
              <w:lang w:val="en-CA" w:eastAsia="en-CA"/>
            </w:rPr>
          </w:pPr>
          <w:hyperlink w:anchor="_Toc478124490" w:history="1">
            <w:r w:rsidR="00475009" w:rsidRPr="009C19A3">
              <w:rPr>
                <w:rStyle w:val="Hyperlink"/>
                <w:noProof/>
              </w:rPr>
              <w:t>Progress Reports</w:t>
            </w:r>
            <w:r w:rsidR="00475009">
              <w:rPr>
                <w:noProof/>
                <w:webHidden/>
              </w:rPr>
              <w:tab/>
            </w:r>
            <w:r w:rsidR="00475009">
              <w:rPr>
                <w:noProof/>
                <w:webHidden/>
              </w:rPr>
              <w:fldChar w:fldCharType="begin"/>
            </w:r>
            <w:r w:rsidR="00475009">
              <w:rPr>
                <w:noProof/>
                <w:webHidden/>
              </w:rPr>
              <w:instrText xml:space="preserve"> PAGEREF _Toc478124490 \h </w:instrText>
            </w:r>
            <w:r w:rsidR="00475009">
              <w:rPr>
                <w:noProof/>
                <w:webHidden/>
              </w:rPr>
            </w:r>
            <w:r w:rsidR="00475009">
              <w:rPr>
                <w:noProof/>
                <w:webHidden/>
              </w:rPr>
              <w:fldChar w:fldCharType="separate"/>
            </w:r>
            <w:r w:rsidR="00DB35F6">
              <w:rPr>
                <w:noProof/>
                <w:webHidden/>
              </w:rPr>
              <w:t>24</w:t>
            </w:r>
            <w:r w:rsidR="00475009">
              <w:rPr>
                <w:noProof/>
                <w:webHidden/>
              </w:rPr>
              <w:fldChar w:fldCharType="end"/>
            </w:r>
          </w:hyperlink>
        </w:p>
        <w:p w:rsidR="008506D3" w:rsidRDefault="00572006" w:rsidP="008506D3">
          <w:pPr>
            <w:pStyle w:val="TOC1"/>
            <w:tabs>
              <w:tab w:val="right" w:leader="dot" w:pos="9350"/>
            </w:tabs>
            <w:ind w:firstLine="0"/>
            <w:rPr>
              <w:bCs/>
              <w:noProof/>
            </w:rPr>
          </w:pPr>
          <w:r>
            <w:rPr>
              <w:b/>
              <w:bCs/>
              <w:noProof/>
            </w:rPr>
            <w:fldChar w:fldCharType="end"/>
          </w:r>
        </w:p>
      </w:sdtContent>
    </w:sdt>
    <w:p w:rsidR="00475009" w:rsidRDefault="00475009" w:rsidP="00475009">
      <w:pPr>
        <w:rPr>
          <w:rFonts w:asciiTheme="majorHAnsi" w:eastAsiaTheme="majorEastAsia" w:hAnsiTheme="majorHAnsi" w:cstheme="majorBidi"/>
          <w:bCs/>
        </w:rPr>
      </w:pPr>
      <w:bookmarkStart w:id="4" w:name="_Toc478124473"/>
      <w:r>
        <w:rPr>
          <w:b/>
        </w:rPr>
        <w:br w:type="page"/>
      </w:r>
    </w:p>
    <w:p w:rsidR="00D31683" w:rsidRPr="00355762" w:rsidRDefault="00355762" w:rsidP="00355762">
      <w:pPr>
        <w:pStyle w:val="Heading1"/>
        <w:rPr>
          <w:b w:val="0"/>
        </w:rPr>
      </w:pPr>
      <w:r>
        <w:rPr>
          <w:b w:val="0"/>
        </w:rPr>
        <w:lastRenderedPageBreak/>
        <w:t>Introduction</w:t>
      </w:r>
      <w:bookmarkEnd w:id="4"/>
    </w:p>
    <w:p w:rsidR="00D31683" w:rsidRDefault="00D135E6" w:rsidP="00D31683">
      <w:pPr>
        <w:ind w:firstLine="0"/>
      </w:pPr>
      <w:r w:rsidRPr="00B70AB8">
        <w:t>Monitoring the</w:t>
      </w:r>
      <w:r w:rsidR="00D31683" w:rsidRPr="00B70AB8">
        <w:t xml:space="preserve"> </w:t>
      </w:r>
      <w:r w:rsidRPr="00B70AB8">
        <w:t>growth of a plant</w:t>
      </w:r>
      <w:r w:rsidR="00B70AB8" w:rsidRPr="00B70AB8">
        <w:t xml:space="preserve"> can</w:t>
      </w:r>
      <w:r w:rsidRPr="00B70AB8">
        <w:t xml:space="preserve"> </w:t>
      </w:r>
      <w:r w:rsidR="00B70AB8" w:rsidRPr="00B70AB8">
        <w:t>be a</w:t>
      </w:r>
      <w:r w:rsidRPr="00B70AB8">
        <w:t xml:space="preserve"> time-consuming process</w:t>
      </w:r>
      <w:r w:rsidR="00B70AB8" w:rsidRPr="00B70AB8">
        <w:t xml:space="preserve"> despite the fact that s</w:t>
      </w:r>
      <w:r w:rsidR="00B70AB8">
        <w:t>mall-</w:t>
      </w:r>
      <w:r w:rsidR="00D31683" w:rsidRPr="00B70AB8">
        <w:t>scale growing operations</w:t>
      </w:r>
      <w:r w:rsidR="00CD5A96">
        <w:t xml:space="preserve"> </w:t>
      </w:r>
      <w:r w:rsidRPr="00B70AB8">
        <w:t xml:space="preserve">like farms, gardens and greenhouses have more </w:t>
      </w:r>
      <w:r w:rsidR="00D31683" w:rsidRPr="00B70AB8">
        <w:t>control</w:t>
      </w:r>
      <w:r w:rsidRPr="00B70AB8">
        <w:t xml:space="preserve"> of the</w:t>
      </w:r>
      <w:r w:rsidR="00CD5A96">
        <w:t>ir</w:t>
      </w:r>
      <w:r w:rsidR="00D31683" w:rsidRPr="00B70AB8">
        <w:t xml:space="preserve"> environment</w:t>
      </w:r>
      <w:r w:rsidR="00CD5A96">
        <w:t xml:space="preserve">. It can be difficult to afford complex </w:t>
      </w:r>
      <w:r w:rsidR="00D31683" w:rsidRPr="00B70AB8">
        <w:t xml:space="preserve">systems </w:t>
      </w:r>
      <w:r w:rsidR="00CD5A96">
        <w:t xml:space="preserve">that can be </w:t>
      </w:r>
      <w:r w:rsidR="00D31683" w:rsidRPr="00B70AB8">
        <w:t xml:space="preserve">used to monitor and control </w:t>
      </w:r>
      <w:r w:rsidR="00CD5A96">
        <w:t>these operations’ environment</w:t>
      </w:r>
      <w:r w:rsidR="00D31683" w:rsidRPr="00B70AB8">
        <w:t xml:space="preserve">. </w:t>
      </w:r>
      <w:r w:rsidR="00CD5A96">
        <w:t xml:space="preserve">In order to address this issue, I have </w:t>
      </w:r>
      <w:r w:rsidR="00147207">
        <w:t>created an electronic plant monitoring system w</w:t>
      </w:r>
      <w:r w:rsidR="00D31683" w:rsidRPr="00B70AB8">
        <w:t>h</w:t>
      </w:r>
      <w:r w:rsidR="00147207">
        <w:t>ich can be implemented</w:t>
      </w:r>
      <w:r w:rsidR="00D31683" w:rsidRPr="00B70AB8">
        <w:t xml:space="preserve"> </w:t>
      </w:r>
      <w:r w:rsidR="00147207">
        <w:t xml:space="preserve">for </w:t>
      </w:r>
      <w:r w:rsidR="00D31683" w:rsidRPr="00B70AB8">
        <w:t>a relatively low cost per plant</w:t>
      </w:r>
      <w:r w:rsidR="00147207">
        <w:t xml:space="preserve"> and w</w:t>
      </w:r>
      <w:r w:rsidR="00D31683" w:rsidRPr="00B70AB8">
        <w:t xml:space="preserve">ill </w:t>
      </w:r>
      <w:r w:rsidR="00147207">
        <w:t xml:space="preserve">also </w:t>
      </w:r>
      <w:r w:rsidR="00D31683" w:rsidRPr="00B70AB8">
        <w:t>water the plants as needed.</w:t>
      </w:r>
    </w:p>
    <w:p w:rsidR="00287546" w:rsidRPr="00B70AB8" w:rsidRDefault="00287546" w:rsidP="00D31683">
      <w:pPr>
        <w:ind w:firstLine="0"/>
      </w:pPr>
    </w:p>
    <w:p w:rsidR="00D31683" w:rsidRPr="00147207" w:rsidRDefault="00147207" w:rsidP="00147207">
      <w:pPr>
        <w:ind w:firstLine="0"/>
      </w:pPr>
      <w:r>
        <w:t xml:space="preserve">This </w:t>
      </w:r>
      <w:r w:rsidR="00D31683" w:rsidRPr="00147207">
        <w:t>system will store the data in an o</w:t>
      </w:r>
      <w:r>
        <w:t>nline</w:t>
      </w:r>
      <w:r w:rsidR="00D31683" w:rsidRPr="00147207">
        <w:t xml:space="preserve"> database</w:t>
      </w:r>
      <w:r>
        <w:t xml:space="preserve"> and is </w:t>
      </w:r>
      <w:r w:rsidR="00D31683" w:rsidRPr="00147207">
        <w:t xml:space="preserve">accessible via a website </w:t>
      </w:r>
      <w:r>
        <w:t xml:space="preserve">dashboard </w:t>
      </w:r>
      <w:r w:rsidR="00D31683" w:rsidRPr="00147207">
        <w:t>inte</w:t>
      </w:r>
      <w:r>
        <w:t xml:space="preserve">rface </w:t>
      </w:r>
      <w:r w:rsidR="00D31683" w:rsidRPr="00147207">
        <w:t xml:space="preserve">and </w:t>
      </w:r>
      <w:r>
        <w:t>an Android application. This</w:t>
      </w:r>
      <w:r w:rsidR="00D31683" w:rsidRPr="00147207">
        <w:t xml:space="preserve"> provid</w:t>
      </w:r>
      <w:r>
        <w:t>es</w:t>
      </w:r>
      <w:r w:rsidR="00D31683" w:rsidRPr="00147207">
        <w:t xml:space="preserve"> </w:t>
      </w:r>
      <w:r>
        <w:t>easy and convenient</w:t>
      </w:r>
      <w:r w:rsidR="00D31683" w:rsidRPr="00147207">
        <w:t xml:space="preserve"> </w:t>
      </w:r>
      <w:r>
        <w:t>plant monitoring as</w:t>
      </w:r>
      <w:r w:rsidR="00D31683" w:rsidRPr="00147207">
        <w:t xml:space="preserve"> growers </w:t>
      </w:r>
      <w:r>
        <w:t>would not be able to if using an in-house only</w:t>
      </w:r>
      <w:r w:rsidR="00D31683" w:rsidRPr="00147207">
        <w:t xml:space="preserve"> system</w:t>
      </w:r>
      <w:r>
        <w:t xml:space="preserve"> without this feature</w:t>
      </w:r>
      <w:r w:rsidR="00D31683" w:rsidRPr="00147207">
        <w:t>.</w:t>
      </w:r>
    </w:p>
    <w:p w:rsidR="00287546" w:rsidRDefault="00287546" w:rsidP="00287546">
      <w:pPr>
        <w:ind w:firstLine="0"/>
      </w:pPr>
    </w:p>
    <w:p w:rsidR="00D31683" w:rsidRPr="00287546" w:rsidRDefault="00147207" w:rsidP="00287546">
      <w:pPr>
        <w:ind w:firstLine="0"/>
      </w:pPr>
      <w:r>
        <w:t>This system will be valuable to growers that cannot afford other monitoring systems as those systems tend to complex</w:t>
      </w:r>
      <w:r w:rsidR="00D31683" w:rsidRPr="00147207">
        <w:t xml:space="preserve"> and</w:t>
      </w:r>
      <w:r>
        <w:t>,</w:t>
      </w:r>
      <w:r w:rsidR="00D31683" w:rsidRPr="00147207">
        <w:t xml:space="preserve"> </w:t>
      </w:r>
      <w:r>
        <w:t xml:space="preserve">as a result, expensive. </w:t>
      </w:r>
      <w:r w:rsidR="00287546">
        <w:t xml:space="preserve">This system is lightweight and scalable as </w:t>
      </w:r>
      <w:r w:rsidR="00D31683" w:rsidRPr="00147207">
        <w:t>sm</w:t>
      </w:r>
      <w:r w:rsidR="00287546">
        <w:t>all-scale farmers and greenhouse users along with home gardeners can benefit from this type of system</w:t>
      </w:r>
      <w:r w:rsidR="00D31683" w:rsidRPr="00147207">
        <w:t>.</w:t>
      </w:r>
      <w:r w:rsidR="00287546">
        <w:t xml:space="preserve"> </w:t>
      </w:r>
      <w:r w:rsidR="00287546" w:rsidRPr="00287546">
        <w:t xml:space="preserve">This system also has </w:t>
      </w:r>
      <w:r w:rsidR="00D31683" w:rsidRPr="00287546">
        <w:t>isolate</w:t>
      </w:r>
      <w:r w:rsidR="00287546" w:rsidRPr="00287546">
        <w:t>d</w:t>
      </w:r>
      <w:r w:rsidR="00D31683" w:rsidRPr="00287546">
        <w:t xml:space="preserve"> electronics </w:t>
      </w:r>
      <w:r w:rsidR="00287546" w:rsidRPr="00287546">
        <w:t>as a preventative measure against water and other environmental damage</w:t>
      </w:r>
      <w:r w:rsidR="00D31683" w:rsidRPr="00287546">
        <w:t>.</w:t>
      </w:r>
    </w:p>
    <w:p w:rsidR="00287546" w:rsidRDefault="00287546" w:rsidP="00D31683">
      <w:pPr>
        <w:ind w:firstLine="0"/>
        <w:rPr>
          <w:highlight w:val="yellow"/>
        </w:rPr>
      </w:pPr>
    </w:p>
    <w:p w:rsidR="00287546" w:rsidRDefault="00287546" w:rsidP="00287546">
      <w:pPr>
        <w:ind w:firstLine="0"/>
        <w:rPr>
          <w:kern w:val="0"/>
        </w:rPr>
      </w:pPr>
      <w:r>
        <w:t>The source code used in this system project is available i</w:t>
      </w:r>
      <w:r w:rsidR="00D31683" w:rsidRPr="00287546">
        <w:t xml:space="preserve">n accordance with </w:t>
      </w:r>
      <w:r>
        <w:t xml:space="preserve">the </w:t>
      </w:r>
      <w:r w:rsidR="00D31683" w:rsidRPr="00287546">
        <w:t>GPLv2.</w:t>
      </w:r>
    </w:p>
    <w:p w:rsidR="00287546" w:rsidRDefault="00287546" w:rsidP="00287546">
      <w:pPr>
        <w:ind w:firstLine="0"/>
        <w:jc w:val="center"/>
        <w:rPr>
          <w:kern w:val="0"/>
        </w:rPr>
      </w:pPr>
    </w:p>
    <w:p w:rsidR="00287546" w:rsidRDefault="00287546">
      <w:pPr>
        <w:rPr>
          <w:kern w:val="0"/>
        </w:rPr>
      </w:pPr>
      <w:r>
        <w:rPr>
          <w:kern w:val="0"/>
        </w:rPr>
        <w:br w:type="page"/>
      </w:r>
    </w:p>
    <w:p w:rsidR="00355762" w:rsidRPr="00E42F8D" w:rsidRDefault="00355762" w:rsidP="00355762">
      <w:pPr>
        <w:pStyle w:val="Heading1"/>
        <w:rPr>
          <w:b w:val="0"/>
        </w:rPr>
      </w:pPr>
      <w:bookmarkStart w:id="5" w:name="_Toc478124474"/>
      <w:r>
        <w:rPr>
          <w:b w:val="0"/>
        </w:rPr>
        <w:lastRenderedPageBreak/>
        <w:t>Project Overview</w:t>
      </w:r>
      <w:bookmarkEnd w:id="5"/>
    </w:p>
    <w:p w:rsidR="002A3247" w:rsidRPr="00BA516D" w:rsidRDefault="002A3247" w:rsidP="00CD5A96">
      <w:pPr>
        <w:ind w:firstLine="0"/>
        <w:rPr>
          <w:b/>
          <w:i/>
        </w:rPr>
      </w:pPr>
      <w:r w:rsidRPr="00BA516D">
        <w:rPr>
          <w:i/>
        </w:rPr>
        <w:t>Problem</w:t>
      </w:r>
      <w:r w:rsidR="0014669D" w:rsidRPr="00BA516D">
        <w:rPr>
          <w:i/>
        </w:rPr>
        <w:t xml:space="preserve"> </w:t>
      </w:r>
    </w:p>
    <w:p w:rsidR="00287546" w:rsidRDefault="00F049E8" w:rsidP="00287546">
      <w:pPr>
        <w:ind w:firstLine="0"/>
        <w:rPr>
          <w:kern w:val="0"/>
        </w:rPr>
      </w:pPr>
      <w:r>
        <w:rPr>
          <w:kern w:val="0"/>
        </w:rPr>
        <w:t>Small-scale farms, gardens and g</w:t>
      </w:r>
      <w:r w:rsidR="0014669D" w:rsidRPr="00BA516D">
        <w:rPr>
          <w:kern w:val="0"/>
        </w:rPr>
        <w:t>reenhouse</w:t>
      </w:r>
      <w:r>
        <w:rPr>
          <w:kern w:val="0"/>
        </w:rPr>
        <w:t>s</w:t>
      </w:r>
      <w:r w:rsidR="0014669D" w:rsidRPr="00BA516D">
        <w:rPr>
          <w:kern w:val="0"/>
        </w:rPr>
        <w:t xml:space="preserve"> </w:t>
      </w:r>
      <w:r>
        <w:rPr>
          <w:kern w:val="0"/>
        </w:rPr>
        <w:t>are</w:t>
      </w:r>
      <w:r w:rsidR="0014669D" w:rsidRPr="00BA516D">
        <w:rPr>
          <w:kern w:val="0"/>
        </w:rPr>
        <w:t xml:space="preserve"> missing a smart monitoring </w:t>
      </w:r>
      <w:r w:rsidRPr="00BA516D">
        <w:rPr>
          <w:kern w:val="0"/>
        </w:rPr>
        <w:t xml:space="preserve">system </w:t>
      </w:r>
      <w:r>
        <w:rPr>
          <w:kern w:val="0"/>
        </w:rPr>
        <w:t>that</w:t>
      </w:r>
      <w:r w:rsidR="0014669D" w:rsidRPr="00BA516D">
        <w:rPr>
          <w:kern w:val="0"/>
        </w:rPr>
        <w:t xml:space="preserve"> can take care </w:t>
      </w:r>
      <w:r w:rsidRPr="00BA516D">
        <w:rPr>
          <w:kern w:val="0"/>
        </w:rPr>
        <w:t>of watering</w:t>
      </w:r>
      <w:r w:rsidR="0014669D" w:rsidRPr="00BA516D">
        <w:rPr>
          <w:kern w:val="0"/>
        </w:rPr>
        <w:t xml:space="preserve"> and monitoring plants on a daily basis. </w:t>
      </w:r>
      <w:r>
        <w:rPr>
          <w:kern w:val="0"/>
        </w:rPr>
        <w:t>Users</w:t>
      </w:r>
      <w:r w:rsidR="0014669D" w:rsidRPr="00BA516D">
        <w:rPr>
          <w:kern w:val="0"/>
        </w:rPr>
        <w:t xml:space="preserve"> have to stretch out a line of pipe </w:t>
      </w:r>
      <w:r>
        <w:rPr>
          <w:kern w:val="0"/>
        </w:rPr>
        <w:t xml:space="preserve">in order </w:t>
      </w:r>
      <w:r w:rsidR="0014669D" w:rsidRPr="00BA516D">
        <w:rPr>
          <w:kern w:val="0"/>
        </w:rPr>
        <w:t>to water the plants every</w:t>
      </w:r>
      <w:r w:rsidR="00BA516D" w:rsidRPr="00BA516D">
        <w:rPr>
          <w:kern w:val="0"/>
        </w:rPr>
        <w:t xml:space="preserve"> </w:t>
      </w:r>
      <w:r w:rsidR="0014669D" w:rsidRPr="00BA516D">
        <w:rPr>
          <w:kern w:val="0"/>
        </w:rPr>
        <w:t xml:space="preserve">day and </w:t>
      </w:r>
      <w:r>
        <w:rPr>
          <w:kern w:val="0"/>
        </w:rPr>
        <w:t xml:space="preserve">must </w:t>
      </w:r>
      <w:r w:rsidR="0014669D" w:rsidRPr="00BA516D">
        <w:rPr>
          <w:kern w:val="0"/>
        </w:rPr>
        <w:t>wrap it back up at the end of the day.</w:t>
      </w:r>
      <w:r>
        <w:rPr>
          <w:kern w:val="0"/>
        </w:rPr>
        <w:t xml:space="preserve"> Users would also need to measure the plants’ condition accurately and frequently in order to ensure the plants’ health.</w:t>
      </w:r>
    </w:p>
    <w:p w:rsidR="00287546" w:rsidRDefault="00287546" w:rsidP="00287546">
      <w:pPr>
        <w:ind w:firstLine="0"/>
        <w:rPr>
          <w:i/>
        </w:rPr>
      </w:pPr>
    </w:p>
    <w:p w:rsidR="002A3247" w:rsidRPr="00287546" w:rsidRDefault="002A3247" w:rsidP="00287546">
      <w:pPr>
        <w:ind w:firstLine="0"/>
        <w:rPr>
          <w:i/>
        </w:rPr>
      </w:pPr>
      <w:r w:rsidRPr="00287546">
        <w:rPr>
          <w:i/>
        </w:rPr>
        <w:t>Rationale Behind Project</w:t>
      </w:r>
    </w:p>
    <w:p w:rsidR="00287546" w:rsidRDefault="00F049E8" w:rsidP="00287546">
      <w:pPr>
        <w:ind w:firstLine="0"/>
        <w:rPr>
          <w:kern w:val="0"/>
        </w:rPr>
      </w:pPr>
      <w:r>
        <w:rPr>
          <w:kern w:val="0"/>
        </w:rPr>
        <w:t>T</w:t>
      </w:r>
      <w:r w:rsidR="0014669D" w:rsidRPr="00BA516D">
        <w:rPr>
          <w:kern w:val="0"/>
        </w:rPr>
        <w:t xml:space="preserve">his </w:t>
      </w:r>
      <w:r>
        <w:rPr>
          <w:kern w:val="0"/>
        </w:rPr>
        <w:t xml:space="preserve">project </w:t>
      </w:r>
      <w:r w:rsidR="0014669D" w:rsidRPr="00BA516D">
        <w:rPr>
          <w:kern w:val="0"/>
        </w:rPr>
        <w:t>is a prototype that allows us to solve this issue</w:t>
      </w:r>
      <w:r>
        <w:rPr>
          <w:kern w:val="0"/>
        </w:rPr>
        <w:t xml:space="preserve"> as</w:t>
      </w:r>
      <w:r w:rsidR="00BA516D">
        <w:rPr>
          <w:kern w:val="0"/>
        </w:rPr>
        <w:t xml:space="preserve"> this is a smaller scale of what we can expect in the future, </w:t>
      </w:r>
      <w:r>
        <w:rPr>
          <w:kern w:val="0"/>
        </w:rPr>
        <w:t>where the monitoring system will monitor</w:t>
      </w:r>
      <w:r w:rsidR="00BA516D">
        <w:rPr>
          <w:kern w:val="0"/>
        </w:rPr>
        <w:t xml:space="preserve"> light, soil moisture, air humidity, and </w:t>
      </w:r>
      <w:r>
        <w:rPr>
          <w:kern w:val="0"/>
        </w:rPr>
        <w:t xml:space="preserve">the </w:t>
      </w:r>
      <w:r w:rsidR="00BA516D">
        <w:rPr>
          <w:kern w:val="0"/>
        </w:rPr>
        <w:t xml:space="preserve">temperature of </w:t>
      </w:r>
      <w:r>
        <w:rPr>
          <w:kern w:val="0"/>
        </w:rPr>
        <w:t>a small-scale farm, garden or</w:t>
      </w:r>
      <w:r w:rsidR="00BA516D">
        <w:rPr>
          <w:kern w:val="0"/>
        </w:rPr>
        <w:t xml:space="preserve"> green house.</w:t>
      </w:r>
    </w:p>
    <w:p w:rsidR="00287546" w:rsidRDefault="00287546" w:rsidP="00287546">
      <w:pPr>
        <w:ind w:firstLine="0"/>
        <w:rPr>
          <w:kern w:val="0"/>
        </w:rPr>
      </w:pPr>
    </w:p>
    <w:p w:rsidR="002A3247" w:rsidRPr="00287546" w:rsidRDefault="002A3247" w:rsidP="00287546">
      <w:pPr>
        <w:ind w:firstLine="0"/>
        <w:rPr>
          <w:kern w:val="0"/>
        </w:rPr>
      </w:pPr>
      <w:r w:rsidRPr="00287546">
        <w:rPr>
          <w:i/>
        </w:rPr>
        <w:t>Project Scope</w:t>
      </w:r>
    </w:p>
    <w:p w:rsidR="00BA516D" w:rsidRDefault="00BA516D" w:rsidP="00D31683">
      <w:pPr>
        <w:ind w:firstLine="0"/>
        <w:rPr>
          <w:kern w:val="0"/>
        </w:rPr>
      </w:pPr>
      <w:r w:rsidRPr="00287546">
        <w:rPr>
          <w:kern w:val="0"/>
        </w:rPr>
        <w:t>T</w:t>
      </w:r>
      <w:r>
        <w:rPr>
          <w:kern w:val="0"/>
        </w:rPr>
        <w:t>here is only the Arduino</w:t>
      </w:r>
      <w:r w:rsidR="00F049E8">
        <w:rPr>
          <w:kern w:val="0"/>
        </w:rPr>
        <w:t xml:space="preserve"> that needs</w:t>
      </w:r>
      <w:r>
        <w:rPr>
          <w:kern w:val="0"/>
        </w:rPr>
        <w:t xml:space="preserve"> to be programmed with the algorithm to water the soil. The algorithm depe</w:t>
      </w:r>
      <w:r w:rsidR="00F049E8">
        <w:rPr>
          <w:kern w:val="0"/>
        </w:rPr>
        <w:t xml:space="preserve">nds on the soil composition and </w:t>
      </w:r>
      <w:r>
        <w:rPr>
          <w:kern w:val="0"/>
        </w:rPr>
        <w:t xml:space="preserve">its ability to retain liquid within itself </w:t>
      </w:r>
      <w:r w:rsidR="00F049E8">
        <w:rPr>
          <w:kern w:val="0"/>
        </w:rPr>
        <w:t xml:space="preserve">in order </w:t>
      </w:r>
      <w:r>
        <w:rPr>
          <w:kern w:val="0"/>
        </w:rPr>
        <w:t>to keep the plant moist. The other part is connecting with thing</w:t>
      </w:r>
      <w:r w:rsidR="00F049E8">
        <w:rPr>
          <w:kern w:val="0"/>
        </w:rPr>
        <w:t>er</w:t>
      </w:r>
      <w:r>
        <w:rPr>
          <w:kern w:val="0"/>
        </w:rPr>
        <w:t xml:space="preserve">.io </w:t>
      </w:r>
      <w:r w:rsidR="00F049E8">
        <w:rPr>
          <w:kern w:val="0"/>
        </w:rPr>
        <w:t>website in order to send the data f</w:t>
      </w:r>
      <w:r>
        <w:rPr>
          <w:kern w:val="0"/>
        </w:rPr>
        <w:t>r</w:t>
      </w:r>
      <w:r w:rsidR="00F049E8">
        <w:rPr>
          <w:kern w:val="0"/>
        </w:rPr>
        <w:t>o</w:t>
      </w:r>
      <w:r>
        <w:rPr>
          <w:kern w:val="0"/>
        </w:rPr>
        <w:t xml:space="preserve">m the Arduino. </w:t>
      </w:r>
      <w:r w:rsidR="00F049E8">
        <w:rPr>
          <w:kern w:val="0"/>
        </w:rPr>
        <w:t>F</w:t>
      </w:r>
      <w:r>
        <w:rPr>
          <w:kern w:val="0"/>
        </w:rPr>
        <w:t>inally</w:t>
      </w:r>
      <w:r w:rsidR="00F049E8">
        <w:rPr>
          <w:kern w:val="0"/>
        </w:rPr>
        <w:t xml:space="preserve">, the </w:t>
      </w:r>
      <w:r>
        <w:rPr>
          <w:kern w:val="0"/>
        </w:rPr>
        <w:t xml:space="preserve">Arduino </w:t>
      </w:r>
      <w:r w:rsidR="00F049E8">
        <w:rPr>
          <w:kern w:val="0"/>
        </w:rPr>
        <w:t xml:space="preserve">needs to be connected to a network, preferably by </w:t>
      </w:r>
      <w:r>
        <w:rPr>
          <w:kern w:val="0"/>
        </w:rPr>
        <w:t>Wi</w:t>
      </w:r>
      <w:r w:rsidR="00F049E8">
        <w:rPr>
          <w:kern w:val="0"/>
        </w:rPr>
        <w:t>-</w:t>
      </w:r>
      <w:r>
        <w:rPr>
          <w:kern w:val="0"/>
        </w:rPr>
        <w:t xml:space="preserve">Fi. </w:t>
      </w:r>
    </w:p>
    <w:p w:rsidR="00F049E8" w:rsidRDefault="00F049E8" w:rsidP="00F049E8">
      <w:pPr>
        <w:ind w:firstLine="0"/>
        <w:rPr>
          <w:kern w:val="0"/>
        </w:rPr>
      </w:pPr>
    </w:p>
    <w:p w:rsidR="00D31683" w:rsidRDefault="00D31683" w:rsidP="00BA516D">
      <w:pPr>
        <w:pStyle w:val="Heading1"/>
        <w:jc w:val="left"/>
        <w:rPr>
          <w:b w:val="0"/>
        </w:rPr>
      </w:pPr>
    </w:p>
    <w:p w:rsidR="00D31683" w:rsidRDefault="00D31683">
      <w:pPr>
        <w:rPr>
          <w:rFonts w:asciiTheme="majorHAnsi" w:eastAsiaTheme="majorEastAsia" w:hAnsiTheme="majorHAnsi" w:cstheme="majorBidi"/>
          <w:bCs/>
        </w:rPr>
      </w:pPr>
      <w:r>
        <w:rPr>
          <w:b/>
        </w:rPr>
        <w:br w:type="page"/>
      </w:r>
    </w:p>
    <w:p w:rsidR="00E21EB4" w:rsidRPr="00042E3E" w:rsidRDefault="00E21EB4" w:rsidP="00D31683">
      <w:pPr>
        <w:pStyle w:val="Heading1"/>
        <w:rPr>
          <w:b w:val="0"/>
        </w:rPr>
      </w:pPr>
      <w:bookmarkStart w:id="6" w:name="_Toc478124475"/>
      <w:r>
        <w:rPr>
          <w:b w:val="0"/>
        </w:rPr>
        <w:lastRenderedPageBreak/>
        <w:t>Bill of Materials</w:t>
      </w:r>
      <w:bookmarkEnd w:id="6"/>
    </w:p>
    <w:p w:rsidR="00E21EB4" w:rsidRDefault="00E21EB4" w:rsidP="00D31683">
      <w:pPr>
        <w:pStyle w:val="ListParagraph"/>
        <w:numPr>
          <w:ilvl w:val="0"/>
          <w:numId w:val="16"/>
        </w:numPr>
      </w:pPr>
      <w:r w:rsidRPr="00355762">
        <w:t>Photo resistor</w:t>
      </w:r>
    </w:p>
    <w:p w:rsidR="00E21EB4" w:rsidRDefault="00E21EB4" w:rsidP="00D31683">
      <w:pPr>
        <w:pStyle w:val="ListParagraph"/>
        <w:numPr>
          <w:ilvl w:val="0"/>
          <w:numId w:val="16"/>
        </w:numPr>
      </w:pPr>
      <w:r>
        <w:t>2 10k</w:t>
      </w:r>
      <w:r>
        <w:rPr>
          <w:rFonts w:cstheme="minorHAnsi"/>
        </w:rPr>
        <w:t>Ω</w:t>
      </w:r>
      <w:r>
        <w:t xml:space="preserve"> resistors</w:t>
      </w:r>
    </w:p>
    <w:p w:rsidR="00E21EB4" w:rsidRDefault="00E21EB4" w:rsidP="00D31683">
      <w:pPr>
        <w:pStyle w:val="ListParagraph"/>
        <w:numPr>
          <w:ilvl w:val="0"/>
          <w:numId w:val="16"/>
        </w:numPr>
      </w:pPr>
      <w:r w:rsidRPr="00355762">
        <w:t>1x MKR 1000 Arduino board</w:t>
      </w:r>
    </w:p>
    <w:p w:rsidR="00E21EB4" w:rsidRDefault="00E21EB4" w:rsidP="00D31683">
      <w:pPr>
        <w:pStyle w:val="ListParagraph"/>
        <w:numPr>
          <w:ilvl w:val="0"/>
          <w:numId w:val="16"/>
        </w:numPr>
      </w:pPr>
      <w:r w:rsidRPr="00355762">
        <w:t>DHT 11 sensor</w:t>
      </w:r>
    </w:p>
    <w:p w:rsidR="00E21EB4" w:rsidRDefault="00E21EB4" w:rsidP="00D31683">
      <w:pPr>
        <w:pStyle w:val="ListParagraph"/>
        <w:numPr>
          <w:ilvl w:val="0"/>
          <w:numId w:val="16"/>
        </w:numPr>
      </w:pPr>
      <w:r w:rsidRPr="00355762">
        <w:t>Soil moisture sensor</w:t>
      </w:r>
    </w:p>
    <w:p w:rsidR="00E21EB4" w:rsidRDefault="00E21EB4" w:rsidP="00D31683">
      <w:pPr>
        <w:pStyle w:val="ListParagraph"/>
        <w:numPr>
          <w:ilvl w:val="0"/>
          <w:numId w:val="16"/>
        </w:numPr>
      </w:pPr>
      <w:r w:rsidRPr="00355762">
        <w:t>Water pump</w:t>
      </w:r>
    </w:p>
    <w:p w:rsidR="00E21EB4" w:rsidRDefault="00355762" w:rsidP="00D31683">
      <w:pPr>
        <w:ind w:firstLine="0"/>
      </w:pPr>
      <w:r w:rsidRPr="00355762">
        <w:t>These materials will</w:t>
      </w:r>
      <w:r w:rsidR="00E21EB4" w:rsidRPr="00355762">
        <w:t xml:space="preserve"> need </w:t>
      </w:r>
      <w:r w:rsidRPr="00355762">
        <w:t xml:space="preserve">to be placed in a case </w:t>
      </w:r>
      <w:r w:rsidR="00E21EB4" w:rsidRPr="00355762">
        <w:t>in</w:t>
      </w:r>
      <w:r w:rsidRPr="00355762">
        <w:t xml:space="preserve"> order </w:t>
      </w:r>
      <w:r w:rsidR="00E21EB4" w:rsidRPr="00355762">
        <w:t xml:space="preserve">to </w:t>
      </w:r>
      <w:r w:rsidRPr="00355762">
        <w:t xml:space="preserve">make this </w:t>
      </w:r>
      <w:r w:rsidR="00E21EB4" w:rsidRPr="00355762">
        <w:t>portable</w:t>
      </w:r>
      <w:r w:rsidRPr="00355762">
        <w:t xml:space="preserve"> and waterproof. This case should have 7x3x3 inches as inside dimensions and can be designed using the </w:t>
      </w:r>
      <w:r w:rsidR="00E21EB4" w:rsidRPr="00355762">
        <w:t xml:space="preserve">makercase.com </w:t>
      </w:r>
      <w:r w:rsidRPr="00355762">
        <w:t>website</w:t>
      </w:r>
      <w:r w:rsidR="00E21EB4" w:rsidRPr="00355762">
        <w:t>.</w:t>
      </w:r>
      <w:r w:rsidR="00E21EB4">
        <w:t xml:space="preserve"> </w:t>
      </w:r>
    </w:p>
    <w:p w:rsidR="00E21EB4" w:rsidRDefault="00E21EB4" w:rsidP="00D31683">
      <w:pPr>
        <w:ind w:firstLine="0"/>
        <w:rPr>
          <w:kern w:val="0"/>
        </w:rPr>
      </w:pPr>
    </w:p>
    <w:p w:rsidR="00355762" w:rsidRPr="00E42F8D" w:rsidRDefault="00355762" w:rsidP="00355762">
      <w:pPr>
        <w:pStyle w:val="Heading1"/>
        <w:rPr>
          <w:b w:val="0"/>
        </w:rPr>
      </w:pPr>
      <w:bookmarkStart w:id="7" w:name="_Toc478115951"/>
      <w:bookmarkStart w:id="8" w:name="_Toc478124476"/>
      <w:r>
        <w:rPr>
          <w:b w:val="0"/>
        </w:rPr>
        <w:t>Time Commitment</w:t>
      </w:r>
      <w:bookmarkEnd w:id="7"/>
      <w:bookmarkEnd w:id="8"/>
    </w:p>
    <w:p w:rsidR="00E21EB4" w:rsidRDefault="00355762" w:rsidP="00D31683">
      <w:pPr>
        <w:ind w:firstLine="0"/>
        <w:rPr>
          <w:kern w:val="0"/>
        </w:rPr>
      </w:pPr>
      <w:r>
        <w:rPr>
          <w:kern w:val="0"/>
        </w:rPr>
        <w:t xml:space="preserve">The time commitment is around 6 to 8 hours of construction. This does </w:t>
      </w:r>
      <w:r w:rsidR="00774156">
        <w:rPr>
          <w:kern w:val="0"/>
        </w:rPr>
        <w:t>not includ</w:t>
      </w:r>
      <w:r>
        <w:rPr>
          <w:kern w:val="0"/>
        </w:rPr>
        <w:t>e the time needed to</w:t>
      </w:r>
      <w:r w:rsidR="00774156">
        <w:rPr>
          <w:kern w:val="0"/>
        </w:rPr>
        <w:t xml:space="preserve"> manufactur</w:t>
      </w:r>
      <w:r>
        <w:rPr>
          <w:kern w:val="0"/>
        </w:rPr>
        <w:t>e</w:t>
      </w:r>
      <w:r w:rsidR="00774156">
        <w:rPr>
          <w:kern w:val="0"/>
        </w:rPr>
        <w:t xml:space="preserve"> the PCB, collect the sensors, or </w:t>
      </w:r>
      <w:r>
        <w:rPr>
          <w:kern w:val="0"/>
        </w:rPr>
        <w:t xml:space="preserve">to </w:t>
      </w:r>
      <w:r w:rsidR="00774156">
        <w:rPr>
          <w:kern w:val="0"/>
        </w:rPr>
        <w:t>solder</w:t>
      </w:r>
      <w:r>
        <w:rPr>
          <w:kern w:val="0"/>
        </w:rPr>
        <w:t xml:space="preserve"> the components together</w:t>
      </w:r>
      <w:r w:rsidR="00774156">
        <w:rPr>
          <w:kern w:val="0"/>
        </w:rPr>
        <w:t xml:space="preserve">. This project can be finished within 2 </w:t>
      </w:r>
      <w:r>
        <w:rPr>
          <w:kern w:val="0"/>
        </w:rPr>
        <w:t>to</w:t>
      </w:r>
      <w:r w:rsidR="00774156">
        <w:rPr>
          <w:kern w:val="0"/>
        </w:rPr>
        <w:t xml:space="preserve"> 3 days </w:t>
      </w:r>
      <w:r>
        <w:rPr>
          <w:kern w:val="0"/>
        </w:rPr>
        <w:t>and includes</w:t>
      </w:r>
      <w:r w:rsidR="00774156">
        <w:rPr>
          <w:kern w:val="0"/>
        </w:rPr>
        <w:t xml:space="preserve"> troubleshooting the sensors and connectivity with the web application. </w:t>
      </w:r>
    </w:p>
    <w:p w:rsidR="00774156" w:rsidRDefault="00774156" w:rsidP="00D31683">
      <w:pPr>
        <w:ind w:firstLine="0"/>
        <w:jc w:val="center"/>
        <w:rPr>
          <w:kern w:val="0"/>
        </w:rPr>
      </w:pPr>
    </w:p>
    <w:p w:rsidR="00774156" w:rsidRDefault="00774156" w:rsidP="00D31683">
      <w:pPr>
        <w:ind w:firstLine="0"/>
        <w:jc w:val="center"/>
        <w:rPr>
          <w:kern w:val="0"/>
        </w:rPr>
      </w:pPr>
    </w:p>
    <w:p w:rsidR="00774156" w:rsidRDefault="00774156" w:rsidP="00D31683">
      <w:pPr>
        <w:ind w:firstLine="0"/>
        <w:jc w:val="center"/>
        <w:rPr>
          <w:kern w:val="0"/>
        </w:rPr>
      </w:pPr>
    </w:p>
    <w:p w:rsidR="00D31683" w:rsidRDefault="00D31683" w:rsidP="00D31683">
      <w:pPr>
        <w:ind w:firstLine="0"/>
        <w:jc w:val="center"/>
        <w:rPr>
          <w:kern w:val="0"/>
        </w:rPr>
      </w:pPr>
    </w:p>
    <w:p w:rsidR="00D31683" w:rsidRDefault="00D31683" w:rsidP="00D31683">
      <w:pPr>
        <w:rPr>
          <w:kern w:val="0"/>
        </w:rPr>
      </w:pPr>
      <w:r>
        <w:rPr>
          <w:kern w:val="0"/>
        </w:rPr>
        <w:br w:type="page"/>
      </w:r>
    </w:p>
    <w:p w:rsidR="00E21EB4" w:rsidRPr="00355762" w:rsidRDefault="00355762" w:rsidP="00355762">
      <w:pPr>
        <w:pStyle w:val="Heading1"/>
        <w:rPr>
          <w:b w:val="0"/>
        </w:rPr>
      </w:pPr>
      <w:bookmarkStart w:id="9" w:name="_Toc478124477"/>
      <w:r>
        <w:rPr>
          <w:b w:val="0"/>
        </w:rPr>
        <w:lastRenderedPageBreak/>
        <w:t>Mechanical Assembly</w:t>
      </w:r>
      <w:bookmarkEnd w:id="9"/>
    </w:p>
    <w:p w:rsidR="00774156" w:rsidRDefault="00355762" w:rsidP="00D31683">
      <w:pPr>
        <w:ind w:firstLine="0"/>
        <w:rPr>
          <w:kern w:val="0"/>
        </w:rPr>
      </w:pPr>
      <w:r>
        <w:rPr>
          <w:kern w:val="0"/>
        </w:rPr>
        <w:t>It</w:t>
      </w:r>
      <w:r w:rsidR="00774156">
        <w:rPr>
          <w:kern w:val="0"/>
        </w:rPr>
        <w:t xml:space="preserve"> is recommended to use a solderless breadboard </w:t>
      </w:r>
      <w:r>
        <w:rPr>
          <w:kern w:val="0"/>
        </w:rPr>
        <w:t>to w</w:t>
      </w:r>
      <w:r w:rsidR="00774156">
        <w:rPr>
          <w:kern w:val="0"/>
        </w:rPr>
        <w:t>i</w:t>
      </w:r>
      <w:r>
        <w:rPr>
          <w:kern w:val="0"/>
        </w:rPr>
        <w:t>re</w:t>
      </w:r>
      <w:r w:rsidR="00774156">
        <w:rPr>
          <w:kern w:val="0"/>
        </w:rPr>
        <w:t xml:space="preserve"> the</w:t>
      </w:r>
      <w:r>
        <w:rPr>
          <w:kern w:val="0"/>
        </w:rPr>
        <w:t xml:space="preserve"> components initially </w:t>
      </w:r>
      <w:r w:rsidR="00774156">
        <w:rPr>
          <w:kern w:val="0"/>
        </w:rPr>
        <w:t xml:space="preserve">and </w:t>
      </w:r>
      <w:r w:rsidR="00E90E36">
        <w:rPr>
          <w:kern w:val="0"/>
        </w:rPr>
        <w:t xml:space="preserve">to </w:t>
      </w:r>
      <w:r w:rsidR="00774156">
        <w:rPr>
          <w:kern w:val="0"/>
        </w:rPr>
        <w:t>us</w:t>
      </w:r>
      <w:r w:rsidR="00E90E36">
        <w:rPr>
          <w:kern w:val="0"/>
        </w:rPr>
        <w:t>e</w:t>
      </w:r>
      <w:r w:rsidR="00774156">
        <w:rPr>
          <w:kern w:val="0"/>
        </w:rPr>
        <w:t xml:space="preserve"> </w:t>
      </w:r>
      <w:r w:rsidR="00E90E36">
        <w:rPr>
          <w:kern w:val="0"/>
        </w:rPr>
        <w:t xml:space="preserve">the </w:t>
      </w:r>
      <w:r w:rsidR="00774156">
        <w:rPr>
          <w:kern w:val="0"/>
        </w:rPr>
        <w:t>3.3</w:t>
      </w:r>
      <w:r w:rsidR="00E90E36">
        <w:rPr>
          <w:kern w:val="0"/>
        </w:rPr>
        <w:t>V</w:t>
      </w:r>
      <w:r w:rsidR="00774156">
        <w:rPr>
          <w:kern w:val="0"/>
        </w:rPr>
        <w:t xml:space="preserve"> </w:t>
      </w:r>
      <w:r w:rsidR="00E90E36">
        <w:rPr>
          <w:kern w:val="0"/>
        </w:rPr>
        <w:t xml:space="preserve">power </w:t>
      </w:r>
      <w:r w:rsidR="00774156">
        <w:rPr>
          <w:kern w:val="0"/>
        </w:rPr>
        <w:t>fr</w:t>
      </w:r>
      <w:r w:rsidR="00E90E36">
        <w:rPr>
          <w:kern w:val="0"/>
        </w:rPr>
        <w:t>o</w:t>
      </w:r>
      <w:r w:rsidR="00774156">
        <w:rPr>
          <w:kern w:val="0"/>
        </w:rPr>
        <w:t xml:space="preserve">m the MKR1000. </w:t>
      </w:r>
    </w:p>
    <w:p w:rsidR="00774156" w:rsidRDefault="00774156" w:rsidP="001B7A15">
      <w:pPr>
        <w:spacing w:line="240" w:lineRule="auto"/>
        <w:ind w:firstLine="0"/>
        <w:rPr>
          <w:kern w:val="0"/>
        </w:rPr>
      </w:pPr>
      <w:r>
        <w:rPr>
          <w:noProof/>
          <w:lang w:eastAsia="en-US"/>
        </w:rPr>
        <w:drawing>
          <wp:inline distT="0" distB="0" distL="0" distR="0" wp14:anchorId="26B77C40" wp14:editId="68267418">
            <wp:extent cx="5943600" cy="3011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11805"/>
                    </a:xfrm>
                    <a:prstGeom prst="rect">
                      <a:avLst/>
                    </a:prstGeom>
                  </pic:spPr>
                </pic:pic>
              </a:graphicData>
            </a:graphic>
          </wp:inline>
        </w:drawing>
      </w:r>
    </w:p>
    <w:p w:rsidR="00774156" w:rsidRDefault="00774156" w:rsidP="001B7A15">
      <w:pPr>
        <w:spacing w:line="240" w:lineRule="auto"/>
        <w:ind w:firstLine="0"/>
        <w:rPr>
          <w:kern w:val="0"/>
        </w:rPr>
      </w:pPr>
    </w:p>
    <w:p w:rsidR="00774156" w:rsidRDefault="00774156" w:rsidP="001B7A15">
      <w:pPr>
        <w:spacing w:line="240" w:lineRule="auto"/>
        <w:ind w:firstLine="0"/>
        <w:rPr>
          <w:kern w:val="0"/>
        </w:rPr>
      </w:pPr>
    </w:p>
    <w:p w:rsidR="00E90E36" w:rsidRPr="00E42F8D" w:rsidRDefault="00E90E36" w:rsidP="00E90E36">
      <w:pPr>
        <w:pStyle w:val="Heading1"/>
        <w:rPr>
          <w:b w:val="0"/>
        </w:rPr>
      </w:pPr>
      <w:bookmarkStart w:id="10" w:name="_Toc478124478"/>
      <w:r>
        <w:rPr>
          <w:b w:val="0"/>
        </w:rPr>
        <w:t>PCB &amp; Soldering</w:t>
      </w:r>
      <w:bookmarkEnd w:id="10"/>
    </w:p>
    <w:p w:rsidR="00E21EB4" w:rsidRDefault="00E90E36" w:rsidP="00E90E36">
      <w:pPr>
        <w:ind w:firstLine="0"/>
        <w:rPr>
          <w:kern w:val="0"/>
        </w:rPr>
      </w:pPr>
      <w:r>
        <w:rPr>
          <w:kern w:val="0"/>
        </w:rPr>
        <w:t xml:space="preserve">The </w:t>
      </w:r>
      <w:r w:rsidR="002A3247" w:rsidRPr="00E90E36">
        <w:rPr>
          <w:kern w:val="0"/>
        </w:rPr>
        <w:t xml:space="preserve">PCB </w:t>
      </w:r>
      <w:r>
        <w:rPr>
          <w:kern w:val="0"/>
        </w:rPr>
        <w:t>can be designed using specialized software. For this project, Eagle was used to design the board layout and schematics beforehand. The design must then be printed out into a PCB and the components can then be s</w:t>
      </w:r>
      <w:r w:rsidR="002A3247" w:rsidRPr="00E90E36">
        <w:rPr>
          <w:kern w:val="0"/>
        </w:rPr>
        <w:t>older</w:t>
      </w:r>
      <w:r>
        <w:rPr>
          <w:kern w:val="0"/>
        </w:rPr>
        <w:t>ed onto the PCB.</w:t>
      </w:r>
    </w:p>
    <w:p w:rsidR="001B7A15" w:rsidRDefault="001B7A15" w:rsidP="00D31683">
      <w:pPr>
        <w:ind w:firstLine="0"/>
        <w:rPr>
          <w:kern w:val="0"/>
        </w:rPr>
      </w:pPr>
    </w:p>
    <w:p w:rsidR="00E21EB4" w:rsidRPr="00E90E36" w:rsidRDefault="00E90E36" w:rsidP="00E90E36">
      <w:pPr>
        <w:pStyle w:val="Heading1"/>
        <w:rPr>
          <w:b w:val="0"/>
        </w:rPr>
      </w:pPr>
      <w:bookmarkStart w:id="11" w:name="_Toc478124479"/>
      <w:r>
        <w:rPr>
          <w:b w:val="0"/>
        </w:rPr>
        <w:t>Power Up</w:t>
      </w:r>
      <w:bookmarkEnd w:id="11"/>
    </w:p>
    <w:p w:rsidR="001B7A15" w:rsidRDefault="00E90E36" w:rsidP="00D31683">
      <w:pPr>
        <w:ind w:firstLine="0"/>
        <w:rPr>
          <w:kern w:val="0"/>
        </w:rPr>
      </w:pPr>
      <w:r>
        <w:rPr>
          <w:kern w:val="0"/>
        </w:rPr>
        <w:t xml:space="preserve">For the first power up, </w:t>
      </w:r>
      <w:r w:rsidR="001B7A15">
        <w:rPr>
          <w:kern w:val="0"/>
        </w:rPr>
        <w:t>us</w:t>
      </w:r>
      <w:r>
        <w:rPr>
          <w:kern w:val="0"/>
        </w:rPr>
        <w:t>ing the power from the MKR1000 would be</w:t>
      </w:r>
      <w:r w:rsidR="001B7A15">
        <w:rPr>
          <w:kern w:val="0"/>
        </w:rPr>
        <w:t xml:space="preserve"> okay. If using an external source of power </w:t>
      </w:r>
      <w:r>
        <w:rPr>
          <w:kern w:val="0"/>
        </w:rPr>
        <w:t>(</w:t>
      </w:r>
      <w:r w:rsidR="001B7A15">
        <w:rPr>
          <w:kern w:val="0"/>
        </w:rPr>
        <w:t>for example</w:t>
      </w:r>
      <w:r>
        <w:rPr>
          <w:kern w:val="0"/>
        </w:rPr>
        <w:t>,</w:t>
      </w:r>
      <w:r w:rsidR="001B7A15">
        <w:rPr>
          <w:kern w:val="0"/>
        </w:rPr>
        <w:t xml:space="preserve"> a USB</w:t>
      </w:r>
      <w:r>
        <w:rPr>
          <w:kern w:val="0"/>
        </w:rPr>
        <w:t>)</w:t>
      </w:r>
      <w:r w:rsidR="001B7A15">
        <w:rPr>
          <w:kern w:val="0"/>
        </w:rPr>
        <w:t>,</w:t>
      </w:r>
      <w:r>
        <w:rPr>
          <w:kern w:val="0"/>
        </w:rPr>
        <w:t xml:space="preserve"> the power source must have its</w:t>
      </w:r>
      <w:r w:rsidR="001B7A15">
        <w:rPr>
          <w:kern w:val="0"/>
        </w:rPr>
        <w:t xml:space="preserve"> voltage level </w:t>
      </w:r>
      <w:r>
        <w:rPr>
          <w:kern w:val="0"/>
        </w:rPr>
        <w:t xml:space="preserve">measured </w:t>
      </w:r>
      <w:r w:rsidR="001B7A15">
        <w:rPr>
          <w:kern w:val="0"/>
        </w:rPr>
        <w:t>and test</w:t>
      </w:r>
      <w:r>
        <w:rPr>
          <w:kern w:val="0"/>
        </w:rPr>
        <w:t>ed</w:t>
      </w:r>
      <w:r w:rsidR="001B7A15">
        <w:rPr>
          <w:kern w:val="0"/>
        </w:rPr>
        <w:t xml:space="preserve"> on a solderless PCB board. </w:t>
      </w:r>
      <w:r>
        <w:rPr>
          <w:kern w:val="0"/>
        </w:rPr>
        <w:t xml:space="preserve">If the MKR1000 is transmitting data to the website when </w:t>
      </w:r>
      <w:r w:rsidR="001B7A15">
        <w:rPr>
          <w:kern w:val="0"/>
        </w:rPr>
        <w:t xml:space="preserve">the Arduino serial monitor </w:t>
      </w:r>
      <w:r>
        <w:rPr>
          <w:kern w:val="0"/>
        </w:rPr>
        <w:t xml:space="preserve">is </w:t>
      </w:r>
      <w:r w:rsidR="001B7A15">
        <w:rPr>
          <w:kern w:val="0"/>
        </w:rPr>
        <w:t>open</w:t>
      </w:r>
      <w:r>
        <w:rPr>
          <w:kern w:val="0"/>
        </w:rPr>
        <w:t xml:space="preserve">, </w:t>
      </w:r>
      <w:r w:rsidR="001B7A15">
        <w:rPr>
          <w:kern w:val="0"/>
        </w:rPr>
        <w:t xml:space="preserve">the </w:t>
      </w:r>
      <w:r>
        <w:rPr>
          <w:kern w:val="0"/>
        </w:rPr>
        <w:t xml:space="preserve">graph will be created from </w:t>
      </w:r>
      <w:r w:rsidR="001B7A15">
        <w:rPr>
          <w:kern w:val="0"/>
        </w:rPr>
        <w:t xml:space="preserve">the data </w:t>
      </w:r>
      <w:r>
        <w:rPr>
          <w:kern w:val="0"/>
        </w:rPr>
        <w:t xml:space="preserve">log </w:t>
      </w:r>
      <w:r w:rsidR="001B7A15">
        <w:rPr>
          <w:kern w:val="0"/>
        </w:rPr>
        <w:t xml:space="preserve">if </w:t>
      </w:r>
      <w:r>
        <w:rPr>
          <w:kern w:val="0"/>
        </w:rPr>
        <w:t>it has been</w:t>
      </w:r>
      <w:r w:rsidR="001B7A15">
        <w:rPr>
          <w:kern w:val="0"/>
        </w:rPr>
        <w:t xml:space="preserve"> set up already.</w:t>
      </w:r>
    </w:p>
    <w:p w:rsidR="00487EF2" w:rsidRPr="00E90E36" w:rsidRDefault="00487EF2" w:rsidP="00E90E36">
      <w:pPr>
        <w:pStyle w:val="Heading1"/>
        <w:rPr>
          <w:b w:val="0"/>
        </w:rPr>
      </w:pPr>
      <w:bookmarkStart w:id="12" w:name="_Toc478124480"/>
      <w:r w:rsidRPr="00E90E36">
        <w:rPr>
          <w:b w:val="0"/>
        </w:rPr>
        <w:lastRenderedPageBreak/>
        <w:t>Soil Composition</w:t>
      </w:r>
      <w:bookmarkEnd w:id="12"/>
      <w:r w:rsidR="00E90E36">
        <w:rPr>
          <w:b w:val="0"/>
        </w:rPr>
        <w:t xml:space="preserve"> </w:t>
      </w:r>
    </w:p>
    <w:p w:rsidR="00774156" w:rsidRDefault="00487EF2" w:rsidP="00D31683">
      <w:pPr>
        <w:ind w:firstLine="0"/>
        <w:rPr>
          <w:kern w:val="0"/>
        </w:rPr>
      </w:pPr>
      <w:r>
        <w:rPr>
          <w:kern w:val="0"/>
        </w:rPr>
        <w:t xml:space="preserve">The soil composition </w:t>
      </w:r>
      <w:r w:rsidR="00E90E36">
        <w:rPr>
          <w:kern w:val="0"/>
        </w:rPr>
        <w:t xml:space="preserve">for the plant </w:t>
      </w:r>
      <w:r>
        <w:rPr>
          <w:kern w:val="0"/>
        </w:rPr>
        <w:t xml:space="preserve">is really important </w:t>
      </w:r>
      <w:r w:rsidR="00E90E36">
        <w:rPr>
          <w:kern w:val="0"/>
        </w:rPr>
        <w:t>as it must be in the right ratio of materials. Without this,</w:t>
      </w:r>
      <w:r>
        <w:rPr>
          <w:kern w:val="0"/>
        </w:rPr>
        <w:t xml:space="preserve"> the soil can be affected </w:t>
      </w:r>
      <w:r w:rsidR="00E90E36">
        <w:rPr>
          <w:kern w:val="0"/>
        </w:rPr>
        <w:t xml:space="preserve">from the soil moisture. It can </w:t>
      </w:r>
      <w:r>
        <w:rPr>
          <w:kern w:val="0"/>
        </w:rPr>
        <w:t xml:space="preserve">slowly degrade the fiberglass material </w:t>
      </w:r>
      <w:r w:rsidR="00E90E36">
        <w:rPr>
          <w:kern w:val="0"/>
        </w:rPr>
        <w:t xml:space="preserve">the material </w:t>
      </w:r>
      <w:r>
        <w:rPr>
          <w:kern w:val="0"/>
        </w:rPr>
        <w:t>is made o</w:t>
      </w:r>
      <w:r w:rsidR="00E90E36">
        <w:rPr>
          <w:kern w:val="0"/>
        </w:rPr>
        <w:t xml:space="preserve">ut of. For this project, </w:t>
      </w:r>
      <w:r>
        <w:rPr>
          <w:kern w:val="0"/>
        </w:rPr>
        <w:t>Canadian Sphagnum peat moss</w:t>
      </w:r>
      <w:r w:rsidR="001171F0">
        <w:rPr>
          <w:kern w:val="0"/>
        </w:rPr>
        <w:t xml:space="preserve"> (</w:t>
      </w:r>
      <w:r>
        <w:rPr>
          <w:kern w:val="0"/>
        </w:rPr>
        <w:t xml:space="preserve">which </w:t>
      </w:r>
      <w:r w:rsidR="001171F0">
        <w:rPr>
          <w:kern w:val="0"/>
        </w:rPr>
        <w:t>mak</w:t>
      </w:r>
      <w:r w:rsidR="00E90E36">
        <w:rPr>
          <w:kern w:val="0"/>
        </w:rPr>
        <w:t>e</w:t>
      </w:r>
      <w:r w:rsidR="001171F0">
        <w:rPr>
          <w:kern w:val="0"/>
        </w:rPr>
        <w:t>s</w:t>
      </w:r>
      <w:r w:rsidR="00E90E36">
        <w:rPr>
          <w:kern w:val="0"/>
        </w:rPr>
        <w:t xml:space="preserve"> up 75% to </w:t>
      </w:r>
      <w:r>
        <w:rPr>
          <w:kern w:val="0"/>
        </w:rPr>
        <w:t xml:space="preserve">80% of the </w:t>
      </w:r>
      <w:r w:rsidR="00E90E36">
        <w:rPr>
          <w:kern w:val="0"/>
        </w:rPr>
        <w:t xml:space="preserve">soil </w:t>
      </w:r>
      <w:r>
        <w:rPr>
          <w:kern w:val="0"/>
        </w:rPr>
        <w:t>composition</w:t>
      </w:r>
      <w:r w:rsidR="001171F0">
        <w:rPr>
          <w:kern w:val="0"/>
        </w:rPr>
        <w:t>)</w:t>
      </w:r>
      <w:r>
        <w:rPr>
          <w:kern w:val="0"/>
        </w:rPr>
        <w:t xml:space="preserve">, perlite (volcanic rocks), vermiculite, dolomitic and calcitic limestone </w:t>
      </w:r>
      <w:r w:rsidR="00F40DCD">
        <w:rPr>
          <w:kern w:val="0"/>
        </w:rPr>
        <w:t>(</w:t>
      </w:r>
      <w:r>
        <w:rPr>
          <w:kern w:val="0"/>
        </w:rPr>
        <w:t>which is a PH adjuster for the soil</w:t>
      </w:r>
      <w:r w:rsidR="00F40DCD">
        <w:rPr>
          <w:kern w:val="0"/>
        </w:rPr>
        <w:t>)</w:t>
      </w:r>
      <w:r>
        <w:rPr>
          <w:kern w:val="0"/>
        </w:rPr>
        <w:t xml:space="preserve">, </w:t>
      </w:r>
      <w:r w:rsidR="00F40DCD">
        <w:rPr>
          <w:kern w:val="0"/>
        </w:rPr>
        <w:t xml:space="preserve">a </w:t>
      </w:r>
      <w:r>
        <w:rPr>
          <w:kern w:val="0"/>
        </w:rPr>
        <w:t>wetting agent, and Mycorrhizae fungi to keep the soil moist at all time</w:t>
      </w:r>
      <w:r w:rsidR="00F40DCD">
        <w:rPr>
          <w:kern w:val="0"/>
        </w:rPr>
        <w:t xml:space="preserve">. The plants do not need to be watered </w:t>
      </w:r>
      <w:r>
        <w:rPr>
          <w:kern w:val="0"/>
        </w:rPr>
        <w:t>da</w:t>
      </w:r>
      <w:r w:rsidR="00F40DCD">
        <w:rPr>
          <w:kern w:val="0"/>
        </w:rPr>
        <w:t>ily as</w:t>
      </w:r>
      <w:r>
        <w:rPr>
          <w:kern w:val="0"/>
        </w:rPr>
        <w:t xml:space="preserve"> soil </w:t>
      </w:r>
      <w:r w:rsidR="00F40DCD">
        <w:rPr>
          <w:kern w:val="0"/>
        </w:rPr>
        <w:t>will be wet from t</w:t>
      </w:r>
      <w:r>
        <w:rPr>
          <w:kern w:val="0"/>
        </w:rPr>
        <w:t xml:space="preserve">he pump </w:t>
      </w:r>
      <w:r w:rsidR="00F40DCD">
        <w:rPr>
          <w:kern w:val="0"/>
        </w:rPr>
        <w:t xml:space="preserve">that </w:t>
      </w:r>
      <w:r>
        <w:rPr>
          <w:kern w:val="0"/>
        </w:rPr>
        <w:t xml:space="preserve">will turn on once a day for 10 seconds. </w:t>
      </w:r>
    </w:p>
    <w:p w:rsidR="00774156" w:rsidRDefault="00774156" w:rsidP="00D31683">
      <w:pPr>
        <w:ind w:firstLine="0"/>
        <w:rPr>
          <w:kern w:val="0"/>
        </w:rPr>
      </w:pPr>
    </w:p>
    <w:p w:rsidR="00774156" w:rsidRPr="00E90E36" w:rsidRDefault="00774156" w:rsidP="00E90E36">
      <w:pPr>
        <w:pStyle w:val="Heading1"/>
        <w:rPr>
          <w:b w:val="0"/>
        </w:rPr>
      </w:pPr>
      <w:bookmarkStart w:id="13" w:name="_Toc478124481"/>
      <w:r w:rsidRPr="00D820AC">
        <w:rPr>
          <w:b w:val="0"/>
        </w:rPr>
        <w:t>Plan</w:t>
      </w:r>
      <w:r w:rsidR="00E90E36">
        <w:rPr>
          <w:b w:val="0"/>
        </w:rPr>
        <w:t>t Material</w:t>
      </w:r>
      <w:bookmarkEnd w:id="13"/>
    </w:p>
    <w:p w:rsidR="00487EF2" w:rsidRDefault="00F40DCD" w:rsidP="00D31683">
      <w:pPr>
        <w:ind w:firstLine="0"/>
        <w:rPr>
          <w:kern w:val="0"/>
        </w:rPr>
      </w:pPr>
      <w:r>
        <w:rPr>
          <w:kern w:val="0"/>
        </w:rPr>
        <w:t>For this project,</w:t>
      </w:r>
      <w:r w:rsidR="00774156">
        <w:rPr>
          <w:kern w:val="0"/>
        </w:rPr>
        <w:t xml:space="preserve"> </w:t>
      </w:r>
      <w:r>
        <w:rPr>
          <w:kern w:val="0"/>
        </w:rPr>
        <w:t>plants</w:t>
      </w:r>
      <w:r w:rsidR="00774156">
        <w:rPr>
          <w:kern w:val="0"/>
        </w:rPr>
        <w:t xml:space="preserve"> that </w:t>
      </w:r>
      <w:r>
        <w:rPr>
          <w:kern w:val="0"/>
        </w:rPr>
        <w:t xml:space="preserve">are </w:t>
      </w:r>
      <w:r w:rsidR="00774156">
        <w:rPr>
          <w:kern w:val="0"/>
        </w:rPr>
        <w:t xml:space="preserve">okay </w:t>
      </w:r>
      <w:r>
        <w:rPr>
          <w:kern w:val="0"/>
        </w:rPr>
        <w:t xml:space="preserve">with </w:t>
      </w:r>
      <w:r w:rsidR="00774156">
        <w:rPr>
          <w:kern w:val="0"/>
        </w:rPr>
        <w:t xml:space="preserve">being indoors and </w:t>
      </w:r>
      <w:r>
        <w:rPr>
          <w:kern w:val="0"/>
        </w:rPr>
        <w:t>that do not require a lot of</w:t>
      </w:r>
      <w:r w:rsidR="00774156">
        <w:rPr>
          <w:kern w:val="0"/>
        </w:rPr>
        <w:t xml:space="preserve"> water</w:t>
      </w:r>
      <w:r>
        <w:rPr>
          <w:kern w:val="0"/>
        </w:rPr>
        <w:t xml:space="preserve"> are ideal</w:t>
      </w:r>
      <w:r w:rsidR="00487EF2">
        <w:rPr>
          <w:kern w:val="0"/>
        </w:rPr>
        <w:t xml:space="preserve">. </w:t>
      </w:r>
      <w:r>
        <w:rPr>
          <w:kern w:val="0"/>
        </w:rPr>
        <w:t xml:space="preserve">I have </w:t>
      </w:r>
      <w:r w:rsidR="00487EF2">
        <w:rPr>
          <w:kern w:val="0"/>
        </w:rPr>
        <w:t xml:space="preserve">found that using </w:t>
      </w:r>
      <w:r w:rsidR="00487EF2" w:rsidRPr="00F40DCD">
        <w:rPr>
          <w:i/>
          <w:kern w:val="0"/>
        </w:rPr>
        <w:t>Chlorophytum comosum</w:t>
      </w:r>
      <w:r w:rsidR="00487EF2">
        <w:rPr>
          <w:kern w:val="0"/>
        </w:rPr>
        <w:t xml:space="preserve"> </w:t>
      </w:r>
      <w:r>
        <w:rPr>
          <w:kern w:val="0"/>
        </w:rPr>
        <w:t>(</w:t>
      </w:r>
      <w:r w:rsidR="00487EF2">
        <w:rPr>
          <w:kern w:val="0"/>
        </w:rPr>
        <w:t xml:space="preserve">also </w:t>
      </w:r>
      <w:r>
        <w:rPr>
          <w:kern w:val="0"/>
        </w:rPr>
        <w:t>known as the S</w:t>
      </w:r>
      <w:r w:rsidR="00487EF2">
        <w:rPr>
          <w:kern w:val="0"/>
        </w:rPr>
        <w:t xml:space="preserve">pider </w:t>
      </w:r>
      <w:r>
        <w:rPr>
          <w:kern w:val="0"/>
        </w:rPr>
        <w:t>P</w:t>
      </w:r>
      <w:r w:rsidR="00487EF2">
        <w:rPr>
          <w:kern w:val="0"/>
        </w:rPr>
        <w:t>lant</w:t>
      </w:r>
      <w:r>
        <w:rPr>
          <w:kern w:val="0"/>
        </w:rPr>
        <w:t>)</w:t>
      </w:r>
      <w:r w:rsidR="00487EF2">
        <w:rPr>
          <w:kern w:val="0"/>
        </w:rPr>
        <w:t xml:space="preserve"> is the best species to use if the device is kept indoors.</w:t>
      </w:r>
    </w:p>
    <w:p w:rsidR="00F40DCD" w:rsidRDefault="00F40DCD" w:rsidP="00D31683">
      <w:pPr>
        <w:ind w:firstLine="0"/>
        <w:rPr>
          <w:kern w:val="0"/>
        </w:rPr>
      </w:pPr>
    </w:p>
    <w:p w:rsidR="00E21EB4" w:rsidRPr="00D820AC" w:rsidRDefault="009C0B42" w:rsidP="00D31683">
      <w:pPr>
        <w:pStyle w:val="Heading1"/>
        <w:rPr>
          <w:b w:val="0"/>
        </w:rPr>
      </w:pPr>
      <w:bookmarkStart w:id="14" w:name="_Toc478124482"/>
      <w:r>
        <w:rPr>
          <w:b w:val="0"/>
        </w:rPr>
        <w:t xml:space="preserve">Challenges &amp; </w:t>
      </w:r>
      <w:r w:rsidR="00E21EB4" w:rsidRPr="00D820AC">
        <w:rPr>
          <w:b w:val="0"/>
        </w:rPr>
        <w:t>Recommendations</w:t>
      </w:r>
      <w:bookmarkEnd w:id="14"/>
    </w:p>
    <w:p w:rsidR="00E21EB4" w:rsidRDefault="00E21EB4" w:rsidP="00D31683">
      <w:r>
        <w:t xml:space="preserve">  T</w:t>
      </w:r>
      <w:r w:rsidR="00F40DCD">
        <w:t xml:space="preserve">here are many challenges that </w:t>
      </w:r>
      <w:r>
        <w:t>users can face</w:t>
      </w:r>
      <w:r w:rsidR="00F40DCD">
        <w:t xml:space="preserve"> in building this project</w:t>
      </w:r>
      <w:r>
        <w:t xml:space="preserve">. The MKR1000 board uses Wi-Fi to connect itself </w:t>
      </w:r>
      <w:r w:rsidR="00F40DCD">
        <w:t>to the website. As a result, the user will have to go through</w:t>
      </w:r>
      <w:r>
        <w:t xml:space="preserve"> the code and change the SSID and the password manually. </w:t>
      </w:r>
      <w:r w:rsidR="009C0B42">
        <w:t>A way around this issue is to use a R</w:t>
      </w:r>
      <w:r>
        <w:t xml:space="preserve">aspberry PI </w:t>
      </w:r>
      <w:r w:rsidR="009C0B42">
        <w:t xml:space="preserve">computer with a </w:t>
      </w:r>
      <w:r>
        <w:t>Wi-Fi dongle t</w:t>
      </w:r>
      <w:r w:rsidR="009C0B42">
        <w:t>hat can be used as a dedicated router for this project. The us</w:t>
      </w:r>
      <w:r>
        <w:t>er will have to have to attach a</w:t>
      </w:r>
      <w:r w:rsidR="009C0B42">
        <w:t>n E</w:t>
      </w:r>
      <w:r>
        <w:t xml:space="preserve">thernet cable to the Raspberry PI. </w:t>
      </w:r>
      <w:r w:rsidR="009C0B42">
        <w:t xml:space="preserve">Another issue crops up from the </w:t>
      </w:r>
      <w:r>
        <w:t xml:space="preserve">portability </w:t>
      </w:r>
      <w:r w:rsidR="009C0B42">
        <w:t xml:space="preserve">of the systems: </w:t>
      </w:r>
      <w:r>
        <w:t>if the Raspberry PI is stationary</w:t>
      </w:r>
      <w:r w:rsidR="009C0B42">
        <w:t>, the user could</w:t>
      </w:r>
      <w:r>
        <w:t xml:space="preserve"> take the project and put it over </w:t>
      </w:r>
      <w:r w:rsidR="009C0B42">
        <w:t>the</w:t>
      </w:r>
      <w:r>
        <w:t xml:space="preserve"> plant but supplying t</w:t>
      </w:r>
      <w:r w:rsidR="009C0B42">
        <w:t>he PI with power becomes</w:t>
      </w:r>
      <w:r>
        <w:t xml:space="preserve"> the issue. There are two way</w:t>
      </w:r>
      <w:r w:rsidR="009C0B42">
        <w:t>s</w:t>
      </w:r>
      <w:r>
        <w:t xml:space="preserve"> around this situation</w:t>
      </w:r>
      <w:r w:rsidR="009C0B42">
        <w:t>:</w:t>
      </w:r>
      <w:r>
        <w:t xml:space="preserve"> </w:t>
      </w:r>
      <w:r w:rsidR="009C0B42">
        <w:t>either u</w:t>
      </w:r>
      <w:r>
        <w:t xml:space="preserve">sing two </w:t>
      </w:r>
      <w:r w:rsidR="009C0B42">
        <w:t xml:space="preserve">1.5V </w:t>
      </w:r>
      <w:r>
        <w:t xml:space="preserve">AA batteries or </w:t>
      </w:r>
      <w:r w:rsidR="009C0B42">
        <w:t xml:space="preserve">using </w:t>
      </w:r>
      <w:r>
        <w:t xml:space="preserve">a simple </w:t>
      </w:r>
      <w:r>
        <w:lastRenderedPageBreak/>
        <w:t>rechargeable power bank</w:t>
      </w:r>
      <w:r w:rsidR="009C0B42">
        <w:t xml:space="preserve"> can supply the system with power. The MKR1000 has the code </w:t>
      </w:r>
      <w:r>
        <w:t>build</w:t>
      </w:r>
      <w:r w:rsidR="009C0B42">
        <w:t>-in</w:t>
      </w:r>
      <w:r>
        <w:t xml:space="preserve"> so the user does</w:t>
      </w:r>
      <w:r w:rsidR="009C0B42">
        <w:t xml:space="preserve"> </w:t>
      </w:r>
      <w:r>
        <w:t>n</w:t>
      </w:r>
      <w:r w:rsidR="009C0B42">
        <w:t>o</w:t>
      </w:r>
      <w:r>
        <w:t>t have to set up the Arduino every time</w:t>
      </w:r>
      <w:r w:rsidR="009C0B42">
        <w:t xml:space="preserve"> they wish to use the system</w:t>
      </w:r>
      <w:r>
        <w:t>. The motor</w:t>
      </w:r>
      <w:r w:rsidR="00F045DA">
        <w:t xml:space="preserve"> mentioned in the project is an</w:t>
      </w:r>
      <w:r>
        <w:t xml:space="preserve"> external motor with two </w:t>
      </w:r>
      <w:r w:rsidR="00F045DA">
        <w:t xml:space="preserve">plastic tubes coming out. This </w:t>
      </w:r>
      <w:r>
        <w:t>can</w:t>
      </w:r>
      <w:r w:rsidR="00F045DA">
        <w:t xml:space="preserve"> be</w:t>
      </w:r>
      <w:r>
        <w:t xml:space="preserve"> switch</w:t>
      </w:r>
      <w:r w:rsidR="00F045DA">
        <w:t>ed</w:t>
      </w:r>
      <w:r>
        <w:t xml:space="preserve"> with a</w:t>
      </w:r>
      <w:r w:rsidR="00F045DA">
        <w:t xml:space="preserve"> submersible pump like those that are</w:t>
      </w:r>
      <w:r>
        <w:t xml:space="preserve"> found in aquarium tanks </w:t>
      </w:r>
      <w:r w:rsidR="00F045DA">
        <w:t xml:space="preserve">as these </w:t>
      </w:r>
      <w:r>
        <w:t>are water proof</w:t>
      </w:r>
      <w:r w:rsidR="00F045DA">
        <w:t>. T</w:t>
      </w:r>
      <w:r>
        <w:t xml:space="preserve">he MKR1000 </w:t>
      </w:r>
      <w:r w:rsidR="00F045DA">
        <w:t xml:space="preserve">can </w:t>
      </w:r>
      <w:r>
        <w:t xml:space="preserve">send </w:t>
      </w:r>
      <w:r w:rsidR="00F045DA">
        <w:t>a si</w:t>
      </w:r>
      <w:r>
        <w:t>g</w:t>
      </w:r>
      <w:r w:rsidR="00F045DA">
        <w:t xml:space="preserve">nal to a MOSFET or </w:t>
      </w:r>
      <w:r>
        <w:t xml:space="preserve">relay that can turn </w:t>
      </w:r>
      <w:r w:rsidR="00F045DA">
        <w:t>the pump</w:t>
      </w:r>
      <w:r>
        <w:t xml:space="preserve"> on or off</w:t>
      </w:r>
      <w:r w:rsidR="00F045DA">
        <w:t xml:space="preserve">. This change will </w:t>
      </w:r>
      <w:r>
        <w:t>only one tube coming out</w:t>
      </w:r>
      <w:r w:rsidR="00F045DA">
        <w:t xml:space="preserve"> of the pump</w:t>
      </w:r>
      <w:r>
        <w:t xml:space="preserve"> and </w:t>
      </w:r>
      <w:r w:rsidR="00F045DA">
        <w:t>into</w:t>
      </w:r>
      <w:r>
        <w:t xml:space="preserve"> the plant</w:t>
      </w:r>
      <w:r w:rsidR="001B0E47">
        <w:t>:</w:t>
      </w:r>
      <w:r>
        <w:t xml:space="preserve"> </w:t>
      </w:r>
      <w:r w:rsidR="001B0E47">
        <w:t xml:space="preserve">this will prevent </w:t>
      </w:r>
      <w:r>
        <w:t xml:space="preserve">water </w:t>
      </w:r>
      <w:r w:rsidR="001B0E47">
        <w:t xml:space="preserve">from </w:t>
      </w:r>
      <w:r>
        <w:t xml:space="preserve">coming near the circuit board. Instead of having a separate voltage </w:t>
      </w:r>
      <w:r w:rsidR="001B0E47">
        <w:t xml:space="preserve">source </w:t>
      </w:r>
      <w:r>
        <w:t>co</w:t>
      </w:r>
      <w:r w:rsidR="001B0E47">
        <w:t>nnecting to</w:t>
      </w:r>
      <w:r>
        <w:t xml:space="preserve"> the motor</w:t>
      </w:r>
      <w:r w:rsidR="001B0E47">
        <w:t xml:space="preserve">, </w:t>
      </w:r>
      <w:r>
        <w:t>the available 5</w:t>
      </w:r>
      <w:r w:rsidR="001B0E47">
        <w:t>V</w:t>
      </w:r>
      <w:r>
        <w:t xml:space="preserve"> from the MKR1000 </w:t>
      </w:r>
      <w:r w:rsidR="001B0E47">
        <w:t xml:space="preserve">can be used </w:t>
      </w:r>
      <w:r>
        <w:t>to drive the motor.</w:t>
      </w:r>
      <w:r w:rsidR="001B0E47">
        <w:t xml:space="preserve"> This </w:t>
      </w:r>
      <w:r>
        <w:t>would not be recommended du</w:t>
      </w:r>
      <w:r w:rsidR="001B0E47">
        <w:t>e to the motor current intake. T</w:t>
      </w:r>
      <w:r>
        <w:t xml:space="preserve">he MKR1000 </w:t>
      </w:r>
      <w:r w:rsidR="001B0E47">
        <w:t>can also be powered via the input pins with 3.3V</w:t>
      </w:r>
      <w:r>
        <w:t xml:space="preserve"> rather than </w:t>
      </w:r>
      <w:r w:rsidR="001B0E47">
        <w:t xml:space="preserve">using the </w:t>
      </w:r>
      <w:r>
        <w:t>USB po</w:t>
      </w:r>
      <w:r w:rsidR="001B0E47">
        <w:t>rt and the custom PCB can also have a built-in power intake</w:t>
      </w:r>
      <w:r>
        <w:t>.</w:t>
      </w:r>
    </w:p>
    <w:p w:rsidR="00BA662A" w:rsidRDefault="00BA662A" w:rsidP="00D31683">
      <w:pPr>
        <w:ind w:firstLine="0"/>
        <w:rPr>
          <w:kern w:val="0"/>
        </w:rPr>
      </w:pPr>
    </w:p>
    <w:p w:rsidR="00BA662A" w:rsidRPr="00F40DCD" w:rsidRDefault="0014669D" w:rsidP="00D820AC">
      <w:pPr>
        <w:pStyle w:val="Heading1"/>
        <w:rPr>
          <w:b w:val="0"/>
        </w:rPr>
      </w:pPr>
      <w:bookmarkStart w:id="15" w:name="_Toc478124483"/>
      <w:r w:rsidRPr="00F40DCD">
        <w:rPr>
          <w:b w:val="0"/>
        </w:rPr>
        <w:t>Conclusion</w:t>
      </w:r>
      <w:bookmarkEnd w:id="15"/>
    </w:p>
    <w:p w:rsidR="00BA662A" w:rsidRDefault="00D820AC" w:rsidP="00D31683">
      <w:pPr>
        <w:ind w:firstLine="0"/>
        <w:rPr>
          <w:kern w:val="0"/>
        </w:rPr>
      </w:pPr>
      <w:r w:rsidRPr="00D820AC">
        <w:rPr>
          <w:kern w:val="0"/>
        </w:rPr>
        <w:t xml:space="preserve">The main idea of this </w:t>
      </w:r>
      <w:r w:rsidR="001B0E47">
        <w:rPr>
          <w:kern w:val="0"/>
        </w:rPr>
        <w:t xml:space="preserve">monitoring </w:t>
      </w:r>
      <w:r w:rsidRPr="00D820AC">
        <w:rPr>
          <w:kern w:val="0"/>
        </w:rPr>
        <w:t xml:space="preserve">device is to track </w:t>
      </w:r>
      <w:r w:rsidR="001B0E47">
        <w:rPr>
          <w:kern w:val="0"/>
        </w:rPr>
        <w:t xml:space="preserve">the </w:t>
      </w:r>
      <w:r w:rsidRPr="00D820AC">
        <w:rPr>
          <w:kern w:val="0"/>
        </w:rPr>
        <w:t xml:space="preserve">temperature, humidity, light level, and soil moisture, </w:t>
      </w:r>
      <w:r w:rsidR="001B0E47">
        <w:rPr>
          <w:kern w:val="0"/>
        </w:rPr>
        <w:t xml:space="preserve">of a plant, </w:t>
      </w:r>
      <w:r w:rsidRPr="00D820AC">
        <w:rPr>
          <w:kern w:val="0"/>
        </w:rPr>
        <w:t xml:space="preserve">and </w:t>
      </w:r>
      <w:r w:rsidR="001B0E47">
        <w:rPr>
          <w:kern w:val="0"/>
        </w:rPr>
        <w:t>to control a water pump in order to</w:t>
      </w:r>
      <w:r w:rsidRPr="00D820AC">
        <w:rPr>
          <w:kern w:val="0"/>
        </w:rPr>
        <w:t xml:space="preserve"> enable remote watering.</w:t>
      </w:r>
      <w:r w:rsidR="0014669D">
        <w:rPr>
          <w:kern w:val="0"/>
        </w:rPr>
        <w:t xml:space="preserve"> This project does exactly that </w:t>
      </w:r>
      <w:r w:rsidR="001B0E47">
        <w:rPr>
          <w:kern w:val="0"/>
        </w:rPr>
        <w:t>and allows</w:t>
      </w:r>
      <w:r w:rsidR="0014669D">
        <w:rPr>
          <w:kern w:val="0"/>
        </w:rPr>
        <w:t xml:space="preserve"> </w:t>
      </w:r>
      <w:r w:rsidR="001B0E47">
        <w:rPr>
          <w:kern w:val="0"/>
        </w:rPr>
        <w:t xml:space="preserve">for manually control of </w:t>
      </w:r>
      <w:r w:rsidR="0014669D">
        <w:rPr>
          <w:kern w:val="0"/>
        </w:rPr>
        <w:t xml:space="preserve">the pump or </w:t>
      </w:r>
      <w:r w:rsidR="001B0E47">
        <w:rPr>
          <w:kern w:val="0"/>
        </w:rPr>
        <w:t xml:space="preserve">automated watering. This project </w:t>
      </w:r>
      <w:r w:rsidR="0014669D">
        <w:rPr>
          <w:kern w:val="0"/>
        </w:rPr>
        <w:t xml:space="preserve">has solved the </w:t>
      </w:r>
      <w:r w:rsidR="001B0E47">
        <w:rPr>
          <w:kern w:val="0"/>
        </w:rPr>
        <w:t>major issue of needing accurate and convenient plant watering and monitoring</w:t>
      </w:r>
      <w:r w:rsidR="0014669D">
        <w:rPr>
          <w:kern w:val="0"/>
        </w:rPr>
        <w:t xml:space="preserve">. This project can be scaled </w:t>
      </w:r>
      <w:r w:rsidR="001B0E47">
        <w:rPr>
          <w:kern w:val="0"/>
        </w:rPr>
        <w:t xml:space="preserve">up </w:t>
      </w:r>
      <w:r w:rsidR="0014669D">
        <w:rPr>
          <w:kern w:val="0"/>
        </w:rPr>
        <w:t xml:space="preserve">to </w:t>
      </w:r>
      <w:r w:rsidR="001B0E47">
        <w:rPr>
          <w:kern w:val="0"/>
        </w:rPr>
        <w:t xml:space="preserve">use </w:t>
      </w:r>
      <w:r w:rsidR="0014669D">
        <w:rPr>
          <w:kern w:val="0"/>
        </w:rPr>
        <w:t xml:space="preserve">more </w:t>
      </w:r>
      <w:r w:rsidR="001B0E47">
        <w:rPr>
          <w:kern w:val="0"/>
        </w:rPr>
        <w:t xml:space="preserve">types of </w:t>
      </w:r>
      <w:r w:rsidR="0014669D">
        <w:rPr>
          <w:kern w:val="0"/>
        </w:rPr>
        <w:t xml:space="preserve">sensors and </w:t>
      </w:r>
      <w:r w:rsidR="001B0E47">
        <w:rPr>
          <w:kern w:val="0"/>
        </w:rPr>
        <w:t xml:space="preserve">more </w:t>
      </w:r>
      <w:r w:rsidR="0014669D">
        <w:rPr>
          <w:kern w:val="0"/>
        </w:rPr>
        <w:t xml:space="preserve">pumps. This </w:t>
      </w:r>
      <w:r w:rsidR="001B0E47">
        <w:rPr>
          <w:kern w:val="0"/>
        </w:rPr>
        <w:t xml:space="preserve">system can be used as a prototype for </w:t>
      </w:r>
      <w:r w:rsidR="0014669D">
        <w:rPr>
          <w:kern w:val="0"/>
        </w:rPr>
        <w:t xml:space="preserve">smart </w:t>
      </w:r>
      <w:r w:rsidR="001B0E47">
        <w:rPr>
          <w:kern w:val="0"/>
        </w:rPr>
        <w:t xml:space="preserve">and efficient monitoring and </w:t>
      </w:r>
      <w:r w:rsidR="0014669D">
        <w:rPr>
          <w:kern w:val="0"/>
        </w:rPr>
        <w:t xml:space="preserve">watering </w:t>
      </w:r>
      <w:r w:rsidR="001B0E47">
        <w:rPr>
          <w:kern w:val="0"/>
        </w:rPr>
        <w:t>of plants</w:t>
      </w:r>
      <w:r w:rsidR="0014669D">
        <w:rPr>
          <w:kern w:val="0"/>
        </w:rPr>
        <w:t xml:space="preserve">. </w:t>
      </w:r>
    </w:p>
    <w:p w:rsidR="00BA662A" w:rsidRDefault="00BA662A" w:rsidP="001B7A15">
      <w:pPr>
        <w:spacing w:line="240" w:lineRule="auto"/>
        <w:rPr>
          <w:kern w:val="0"/>
        </w:rPr>
      </w:pPr>
      <w:r>
        <w:rPr>
          <w:kern w:val="0"/>
        </w:rPr>
        <w:br w:type="page"/>
      </w:r>
    </w:p>
    <w:p w:rsidR="00355DCA" w:rsidRPr="00D31683" w:rsidRDefault="00D820AC" w:rsidP="00B34055">
      <w:pPr>
        <w:pStyle w:val="Heading1"/>
        <w:rPr>
          <w:b w:val="0"/>
          <w:kern w:val="0"/>
        </w:rPr>
      </w:pPr>
      <w:bookmarkStart w:id="16" w:name="_Toc478124484"/>
      <w:r>
        <w:rPr>
          <w:b w:val="0"/>
        </w:rPr>
        <w:lastRenderedPageBreak/>
        <w:t xml:space="preserve">Board Layout &amp; </w:t>
      </w:r>
      <w:r w:rsidR="00743115" w:rsidRPr="00D31683">
        <w:rPr>
          <w:b w:val="0"/>
        </w:rPr>
        <w:t>Schematics</w:t>
      </w:r>
      <w:bookmarkEnd w:id="16"/>
    </w:p>
    <w:p w:rsidR="00E81978" w:rsidRDefault="00743115" w:rsidP="001B7A15">
      <w:pPr>
        <w:spacing w:line="240" w:lineRule="auto"/>
        <w:rPr>
          <w:b/>
          <w:bCs/>
        </w:rPr>
      </w:pPr>
      <w:r>
        <w:rPr>
          <w:noProof/>
          <w:lang w:eastAsia="en-US"/>
        </w:rPr>
        <w:drawing>
          <wp:inline distT="0" distB="0" distL="0" distR="0" wp14:anchorId="2640BC8C" wp14:editId="1C8E1C0E">
            <wp:extent cx="5943600" cy="541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12740"/>
                    </a:xfrm>
                    <a:prstGeom prst="rect">
                      <a:avLst/>
                    </a:prstGeom>
                  </pic:spPr>
                </pic:pic>
              </a:graphicData>
            </a:graphic>
          </wp:inline>
        </w:drawing>
      </w:r>
    </w:p>
    <w:p w:rsidR="008D50C5" w:rsidRDefault="008D50C5" w:rsidP="00D31683">
      <w:pPr>
        <w:ind w:firstLine="0"/>
        <w:rPr>
          <w:bCs/>
        </w:rPr>
      </w:pPr>
    </w:p>
    <w:p w:rsidR="00743115" w:rsidRDefault="00D820AC" w:rsidP="00D31683">
      <w:pPr>
        <w:ind w:firstLine="0"/>
        <w:rPr>
          <w:bCs/>
        </w:rPr>
      </w:pPr>
      <w:r>
        <w:rPr>
          <w:bCs/>
        </w:rPr>
        <w:t xml:space="preserve">The above image is of the board layout, where </w:t>
      </w:r>
      <w:r w:rsidR="00743115">
        <w:rPr>
          <w:bCs/>
        </w:rPr>
        <w:t>we have several components. JP5 and JP6 is for the MKR 100 Arduino board</w:t>
      </w:r>
      <w:r w:rsidR="008D50C5">
        <w:rPr>
          <w:bCs/>
        </w:rPr>
        <w:t>,</w:t>
      </w:r>
      <w:r w:rsidR="00743115">
        <w:rPr>
          <w:bCs/>
        </w:rPr>
        <w:t xml:space="preserve"> </w:t>
      </w:r>
      <w:r w:rsidR="008D50C5">
        <w:rPr>
          <w:bCs/>
        </w:rPr>
        <w:t xml:space="preserve">which </w:t>
      </w:r>
      <w:r w:rsidR="00743115">
        <w:rPr>
          <w:bCs/>
        </w:rPr>
        <w:t xml:space="preserve">is the main controller. R1 </w:t>
      </w:r>
      <w:r w:rsidR="00E64A26">
        <w:rPr>
          <w:bCs/>
        </w:rPr>
        <w:t>a</w:t>
      </w:r>
      <w:r w:rsidR="00743115">
        <w:rPr>
          <w:bCs/>
        </w:rPr>
        <w:t xml:space="preserve">nd R2 are </w:t>
      </w:r>
      <w:r w:rsidR="008D50C5">
        <w:rPr>
          <w:bCs/>
        </w:rPr>
        <w:t xml:space="preserve">the </w:t>
      </w:r>
      <w:r w:rsidR="00743115">
        <w:rPr>
          <w:bCs/>
        </w:rPr>
        <w:t>10k</w:t>
      </w:r>
      <w:r w:rsidR="00743115">
        <w:rPr>
          <w:rFonts w:cstheme="minorHAnsi"/>
          <w:bCs/>
        </w:rPr>
        <w:t>Ω</w:t>
      </w:r>
      <w:r w:rsidR="00743115">
        <w:rPr>
          <w:bCs/>
        </w:rPr>
        <w:t xml:space="preserve"> resistors. SV1 is for the soil moisture sensor. SV2 is for the DHT11 sensor. We can also see that we have a photo resistor for our lig</w:t>
      </w:r>
      <w:r w:rsidR="008D50C5">
        <w:rPr>
          <w:bCs/>
        </w:rPr>
        <w:t xml:space="preserve">ht sensors. The sensors need 3.3V, which is </w:t>
      </w:r>
      <w:r w:rsidR="00743115">
        <w:rPr>
          <w:bCs/>
        </w:rPr>
        <w:t>all powered by</w:t>
      </w:r>
      <w:r w:rsidR="002A3247">
        <w:rPr>
          <w:bCs/>
        </w:rPr>
        <w:t xml:space="preserve"> the MKR100 board. The board it</w:t>
      </w:r>
      <w:r w:rsidR="00743115">
        <w:rPr>
          <w:bCs/>
        </w:rPr>
        <w:t xml:space="preserve">self is powered by </w:t>
      </w:r>
      <w:r w:rsidR="008D50C5">
        <w:rPr>
          <w:bCs/>
        </w:rPr>
        <w:t xml:space="preserve">a </w:t>
      </w:r>
      <w:r w:rsidR="00743115">
        <w:rPr>
          <w:bCs/>
        </w:rPr>
        <w:t>5</w:t>
      </w:r>
      <w:r w:rsidR="008D50C5">
        <w:rPr>
          <w:bCs/>
        </w:rPr>
        <w:t>V</w:t>
      </w:r>
      <w:r w:rsidR="00743115">
        <w:rPr>
          <w:bCs/>
        </w:rPr>
        <w:t xml:space="preserve"> USB, but </w:t>
      </w:r>
      <w:r w:rsidR="008D50C5">
        <w:rPr>
          <w:bCs/>
        </w:rPr>
        <w:t xml:space="preserve">further </w:t>
      </w:r>
      <w:r w:rsidR="00743115">
        <w:rPr>
          <w:bCs/>
        </w:rPr>
        <w:t>integration</w:t>
      </w:r>
      <w:r w:rsidR="0045140B">
        <w:rPr>
          <w:bCs/>
        </w:rPr>
        <w:t xml:space="preserve"> will include a battery pack for </w:t>
      </w:r>
      <w:r>
        <w:rPr>
          <w:bCs/>
        </w:rPr>
        <w:t>portability</w:t>
      </w:r>
      <w:r w:rsidR="00743115">
        <w:rPr>
          <w:bCs/>
        </w:rPr>
        <w:t xml:space="preserve">. The entire size of the board is 1.95 inches by 1.85 inches. </w:t>
      </w:r>
    </w:p>
    <w:p w:rsidR="00D820AC" w:rsidRDefault="00D820AC" w:rsidP="00D31683">
      <w:pPr>
        <w:ind w:firstLine="0"/>
        <w:rPr>
          <w:bCs/>
        </w:rPr>
      </w:pPr>
      <w:r>
        <w:rPr>
          <w:bCs/>
        </w:rPr>
        <w:lastRenderedPageBreak/>
        <w:t>The below image is of the PCB schematics:</w:t>
      </w:r>
    </w:p>
    <w:p w:rsidR="00743115" w:rsidRDefault="00743115" w:rsidP="001B7A15">
      <w:pPr>
        <w:spacing w:line="240" w:lineRule="auto"/>
        <w:ind w:firstLine="0"/>
        <w:rPr>
          <w:bCs/>
        </w:rPr>
      </w:pPr>
      <w:r>
        <w:rPr>
          <w:noProof/>
          <w:lang w:eastAsia="en-US"/>
        </w:rPr>
        <w:drawing>
          <wp:inline distT="0" distB="0" distL="0" distR="0" wp14:anchorId="12D70CB8" wp14:editId="5F0FBB32">
            <wp:extent cx="5943600" cy="4796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96790"/>
                    </a:xfrm>
                    <a:prstGeom prst="rect">
                      <a:avLst/>
                    </a:prstGeom>
                  </pic:spPr>
                </pic:pic>
              </a:graphicData>
            </a:graphic>
          </wp:inline>
        </w:drawing>
      </w:r>
    </w:p>
    <w:p w:rsidR="00D31683" w:rsidRDefault="00D31683" w:rsidP="00B34055">
      <w:pPr>
        <w:pStyle w:val="Heading1"/>
        <w:rPr>
          <w:b w:val="0"/>
        </w:rPr>
      </w:pPr>
    </w:p>
    <w:p w:rsidR="00D31683" w:rsidRDefault="00D31683" w:rsidP="00D31683">
      <w:pPr>
        <w:ind w:firstLine="0"/>
        <w:rPr>
          <w:rFonts w:asciiTheme="majorHAnsi" w:eastAsiaTheme="majorEastAsia" w:hAnsiTheme="majorHAnsi" w:cstheme="majorBidi"/>
        </w:rPr>
      </w:pPr>
      <w:r>
        <w:br w:type="page"/>
      </w:r>
    </w:p>
    <w:p w:rsidR="00A30604" w:rsidRPr="00D31683" w:rsidRDefault="00A30604" w:rsidP="00D31683">
      <w:pPr>
        <w:pStyle w:val="Heading1"/>
        <w:rPr>
          <w:b w:val="0"/>
        </w:rPr>
      </w:pPr>
      <w:bookmarkStart w:id="17" w:name="_Toc478124485"/>
      <w:r w:rsidRPr="00D31683">
        <w:rPr>
          <w:b w:val="0"/>
        </w:rPr>
        <w:lastRenderedPageBreak/>
        <w:t>Dashboard</w:t>
      </w:r>
      <w:bookmarkEnd w:id="17"/>
    </w:p>
    <w:p w:rsidR="00B34055" w:rsidRDefault="00B34055" w:rsidP="00D31683">
      <w:pPr>
        <w:ind w:firstLine="0"/>
        <w:rPr>
          <w:kern w:val="0"/>
        </w:rPr>
      </w:pPr>
      <w:r>
        <w:rPr>
          <w:kern w:val="0"/>
        </w:rPr>
        <w:t xml:space="preserve">The dashboard is where the user can see the data coming in from the MKR1000. </w:t>
      </w:r>
      <w:r w:rsidR="006D292F">
        <w:rPr>
          <w:kern w:val="0"/>
        </w:rPr>
        <w:t xml:space="preserve">The dashboard can be accessed using the thinger.io website. </w:t>
      </w:r>
      <w:r>
        <w:rPr>
          <w:kern w:val="0"/>
        </w:rPr>
        <w:t xml:space="preserve">The dashboard </w:t>
      </w:r>
      <w:r w:rsidR="006D292F">
        <w:rPr>
          <w:kern w:val="0"/>
        </w:rPr>
        <w:t>displays</w:t>
      </w:r>
      <w:r>
        <w:rPr>
          <w:kern w:val="0"/>
        </w:rPr>
        <w:t xml:space="preserve"> the values in a graph or </w:t>
      </w:r>
      <w:r w:rsidR="006D292F">
        <w:rPr>
          <w:kern w:val="0"/>
        </w:rPr>
        <w:t xml:space="preserve">using </w:t>
      </w:r>
      <w:r>
        <w:rPr>
          <w:kern w:val="0"/>
        </w:rPr>
        <w:t xml:space="preserve">a donut chart. The dashboard also has on and off buttons that allow the user to turn the LED on/off and </w:t>
      </w:r>
      <w:r w:rsidR="006D292F">
        <w:rPr>
          <w:kern w:val="0"/>
        </w:rPr>
        <w:t xml:space="preserve">can </w:t>
      </w:r>
      <w:r>
        <w:rPr>
          <w:kern w:val="0"/>
        </w:rPr>
        <w:t>run the motor for 5 seconds.</w:t>
      </w:r>
    </w:p>
    <w:p w:rsidR="00B34055" w:rsidRDefault="00B34055" w:rsidP="00D31683">
      <w:pPr>
        <w:ind w:firstLine="0"/>
        <w:rPr>
          <w:kern w:val="0"/>
        </w:rPr>
      </w:pPr>
    </w:p>
    <w:p w:rsidR="00A30604" w:rsidRPr="00D31683" w:rsidRDefault="00A30604" w:rsidP="00D31683">
      <w:pPr>
        <w:pStyle w:val="Heading1"/>
        <w:rPr>
          <w:b w:val="0"/>
        </w:rPr>
      </w:pPr>
      <w:bookmarkStart w:id="18" w:name="_Toc478124486"/>
      <w:r w:rsidRPr="00D31683">
        <w:rPr>
          <w:b w:val="0"/>
        </w:rPr>
        <w:t>Android Phone Application</w:t>
      </w:r>
      <w:bookmarkEnd w:id="18"/>
    </w:p>
    <w:p w:rsidR="00743115" w:rsidRPr="00743115" w:rsidRDefault="00A25316" w:rsidP="00D31683">
      <w:pPr>
        <w:ind w:firstLine="0"/>
        <w:rPr>
          <w:bCs/>
        </w:rPr>
      </w:pPr>
      <w:r>
        <w:rPr>
          <w:bCs/>
        </w:rPr>
        <w:t xml:space="preserve">The </w:t>
      </w:r>
      <w:r w:rsidR="008D50C5">
        <w:rPr>
          <w:bCs/>
        </w:rPr>
        <w:t xml:space="preserve">Android </w:t>
      </w:r>
      <w:r>
        <w:rPr>
          <w:bCs/>
        </w:rPr>
        <w:t xml:space="preserve">application connects to the </w:t>
      </w:r>
      <w:r w:rsidR="008D50C5">
        <w:rPr>
          <w:bCs/>
        </w:rPr>
        <w:t>thinger.io website via the built</w:t>
      </w:r>
      <w:r>
        <w:rPr>
          <w:bCs/>
        </w:rPr>
        <w:t xml:space="preserve">-in libraries and is able to retrieve the </w:t>
      </w:r>
      <w:r w:rsidR="008D50C5">
        <w:rPr>
          <w:bCs/>
        </w:rPr>
        <w:t xml:space="preserve">sensor </w:t>
      </w:r>
      <w:r>
        <w:rPr>
          <w:bCs/>
        </w:rPr>
        <w:t>data from the</w:t>
      </w:r>
      <w:r w:rsidR="008D50C5">
        <w:rPr>
          <w:bCs/>
        </w:rPr>
        <w:t xml:space="preserve"> plant monitoring and germination system</w:t>
      </w:r>
      <w:r>
        <w:rPr>
          <w:bCs/>
        </w:rPr>
        <w:t xml:space="preserve">. The </w:t>
      </w:r>
      <w:r w:rsidR="008D50C5">
        <w:rPr>
          <w:bCs/>
        </w:rPr>
        <w:t xml:space="preserve">Android </w:t>
      </w:r>
      <w:r>
        <w:rPr>
          <w:bCs/>
        </w:rPr>
        <w:t>application does vary its data by 10% of the value shown on the dashboard</w:t>
      </w:r>
      <w:r w:rsidR="008D50C5">
        <w:rPr>
          <w:bCs/>
        </w:rPr>
        <w:t xml:space="preserve"> because the values are closer in representation to the system’s raw data whereas the dashboard website displays a value that is calculated from the raw data</w:t>
      </w:r>
      <w:r>
        <w:rPr>
          <w:bCs/>
        </w:rPr>
        <w:t>. Within the app</w:t>
      </w:r>
      <w:r w:rsidR="008D50C5">
        <w:rPr>
          <w:bCs/>
        </w:rPr>
        <w:t>lication,</w:t>
      </w:r>
      <w:r>
        <w:rPr>
          <w:bCs/>
        </w:rPr>
        <w:t xml:space="preserve"> the user will h</w:t>
      </w:r>
      <w:r w:rsidR="008D50C5">
        <w:rPr>
          <w:bCs/>
        </w:rPr>
        <w:t xml:space="preserve">ave to press the refresh button in order </w:t>
      </w:r>
      <w:r>
        <w:rPr>
          <w:bCs/>
        </w:rPr>
        <w:t xml:space="preserve">to retrieve new data. </w:t>
      </w:r>
    </w:p>
    <w:p w:rsidR="00E42F8D" w:rsidRDefault="00E42F8D" w:rsidP="001B7A15">
      <w:pPr>
        <w:pStyle w:val="Heading1"/>
        <w:spacing w:line="240" w:lineRule="auto"/>
        <w:rPr>
          <w:b w:val="0"/>
        </w:rPr>
      </w:pPr>
    </w:p>
    <w:p w:rsidR="001F5DBA" w:rsidRPr="00E21EB4" w:rsidRDefault="001F5DBA" w:rsidP="001B7A15">
      <w:pPr>
        <w:spacing w:line="240" w:lineRule="auto"/>
        <w:ind w:firstLine="0"/>
        <w:rPr>
          <w:rFonts w:asciiTheme="majorHAnsi" w:eastAsiaTheme="majorEastAsia" w:hAnsiTheme="majorHAnsi" w:cstheme="majorBidi"/>
          <w:bCs/>
        </w:rPr>
      </w:pPr>
      <w:r>
        <w:br w:type="page"/>
      </w:r>
    </w:p>
    <w:p w:rsidR="00590A88" w:rsidRPr="00D31683" w:rsidRDefault="00E42F8D" w:rsidP="00B34055">
      <w:pPr>
        <w:pStyle w:val="Heading1"/>
        <w:rPr>
          <w:b w:val="0"/>
        </w:rPr>
      </w:pPr>
      <w:bookmarkStart w:id="19" w:name="_Toc478124487"/>
      <w:r w:rsidRPr="00D31683">
        <w:rPr>
          <w:b w:val="0"/>
        </w:rPr>
        <w:lastRenderedPageBreak/>
        <w:t xml:space="preserve">Arduino </w:t>
      </w:r>
      <w:r w:rsidR="00042E3E" w:rsidRPr="00D31683">
        <w:rPr>
          <w:b w:val="0"/>
        </w:rPr>
        <w:t>Source Code</w:t>
      </w:r>
      <w:bookmarkEnd w:id="19"/>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_DEBUG_</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#include &lt;SPI.h&gt;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#include &lt;WiFi101.h&gt;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#include &lt;ThingerWifi.h&gt;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#include &lt;DHT.h&gt;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USERNAME "your_user_name"</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DEVICE_ID "your_device_id"</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DEVICE_CREDENTIAL "your_device_credential"</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SSID "your_wifi_ssid"</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SSID_PASSWORD "your_wifi_ssid_password"</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ThingerWifi thing(USERNAME, DEVICE_ID, DEVICE_CREDENTIAL);</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const int LedPin = 6;</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 PIN configuration</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const int DhtSensorPin = 2;</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const int WaterRelayPin = 3;</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const int SoilMoistureSensorPin = A5;</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const int LightSensorPin = A6;</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int ledState = LOW;</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int waterRelayState = LOW;</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const int DhtType = DHT11;</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DHT dht(DhtSensorPin, DhtType);</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void setup()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Serial.begin(9600);</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dht.begin();</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configure wifi network</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thing.add_wifi(SSID, SSID_PASSWORD);</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pinMode(LedPin, OUTPUT);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pinMode(WaterRelayPin, OUTPUT);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Configure the LED</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Need to track the state separatelly from the real pin, since MKR1000 does not respond the correct value when reading an output pin</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thing["led"] &lt;&lt; [](pson &amp; in)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if (in.is_empty())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in = ledState;</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else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ledState = in ? HIGH : LOW;</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lastRenderedPageBreak/>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digitalWrite(LedPin, ledState);</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Configure the Water Relay</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Need to track the state separatelly from the real pin, since MKR1000 does not respond the correct value when reading an output pin</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thing["water"] &lt;&lt; [](pson &amp; in)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if (in.is_empty())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in = waterRelayState;</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else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waterRelayState = in ? HIGH : LOW;</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digitalWrite(WaterRelayPin, waterRelayState);</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thing["dht11"] &gt;&gt; [](pson &amp; out)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out["humidity"] = dht.readHumidity();</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out["celsius"] = dht.readTemperature();</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out["fahrenheit"] = dht.readTemperature(true);</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thing["light"] &gt;&gt; [](pson &amp; out)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out = map(analogRead(LightSensorPin), 0, 1023, 0, 100);</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thing["moisture"] &gt;&gt; [](pson &amp; out)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out = map(analogRead(SoilMoistureSensorPin), 0, 1023, 0, 100);</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void loop() {</w:t>
      </w:r>
    </w:p>
    <w:p w:rsidR="001F5DBA" w:rsidRP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thing.handle();</w:t>
      </w:r>
    </w:p>
    <w:p w:rsidR="001F5DBA" w:rsidRDefault="001F5DBA" w:rsidP="001B7A15">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w:t>
      </w:r>
    </w:p>
    <w:p w:rsidR="00590A88" w:rsidRPr="001F5DBA" w:rsidRDefault="00590A88" w:rsidP="001B7A15">
      <w:pPr>
        <w:spacing w:line="240" w:lineRule="auto"/>
        <w:ind w:firstLine="0"/>
      </w:pPr>
    </w:p>
    <w:p w:rsidR="003C1E6B" w:rsidRDefault="003C1E6B" w:rsidP="003C1E6B">
      <w:pPr>
        <w:pStyle w:val="NormalWeb"/>
        <w:spacing w:after="240"/>
        <w:rPr>
          <w:rFonts w:asciiTheme="majorHAnsi" w:hAnsiTheme="majorHAnsi" w:cstheme="majorHAnsi"/>
          <w:color w:val="24292E"/>
        </w:rPr>
      </w:pPr>
    </w:p>
    <w:p w:rsidR="003C1E6B" w:rsidRDefault="003C1E6B" w:rsidP="003C1E6B">
      <w:pPr>
        <w:pStyle w:val="NormalWeb"/>
        <w:spacing w:after="240"/>
        <w:rPr>
          <w:rFonts w:asciiTheme="majorHAnsi" w:hAnsiTheme="majorHAnsi" w:cstheme="majorHAnsi"/>
          <w:color w:val="24292E"/>
        </w:rPr>
      </w:pPr>
    </w:p>
    <w:p w:rsidR="003C1E6B" w:rsidRDefault="003C1E6B" w:rsidP="003C1E6B">
      <w:pPr>
        <w:pStyle w:val="NormalWeb"/>
        <w:spacing w:after="240"/>
        <w:rPr>
          <w:rFonts w:asciiTheme="majorHAnsi" w:hAnsiTheme="majorHAnsi" w:cstheme="majorHAnsi"/>
          <w:color w:val="24292E"/>
        </w:rPr>
      </w:pPr>
    </w:p>
    <w:p w:rsidR="003C1E6B" w:rsidRDefault="003C1E6B" w:rsidP="003C1E6B">
      <w:pPr>
        <w:pStyle w:val="NormalWeb"/>
        <w:spacing w:after="240"/>
        <w:rPr>
          <w:rFonts w:asciiTheme="majorHAnsi" w:hAnsiTheme="majorHAnsi" w:cstheme="majorHAnsi"/>
          <w:color w:val="24292E"/>
        </w:rPr>
      </w:pPr>
    </w:p>
    <w:p w:rsidR="003C1E6B" w:rsidRDefault="003C1E6B" w:rsidP="003C1E6B">
      <w:pPr>
        <w:pStyle w:val="NormalWeb"/>
        <w:spacing w:after="240"/>
        <w:rPr>
          <w:rFonts w:asciiTheme="majorHAnsi" w:hAnsiTheme="majorHAnsi" w:cstheme="majorHAnsi"/>
          <w:color w:val="24292E"/>
        </w:rPr>
      </w:pPr>
    </w:p>
    <w:p w:rsidR="00994DD0" w:rsidRPr="00D31683" w:rsidRDefault="00994DD0" w:rsidP="00994DD0">
      <w:pPr>
        <w:pStyle w:val="Heading1"/>
        <w:rPr>
          <w:b w:val="0"/>
        </w:rPr>
      </w:pPr>
      <w:bookmarkStart w:id="20" w:name="_Toc478124488"/>
      <w:r>
        <w:rPr>
          <w:b w:val="0"/>
        </w:rPr>
        <w:lastRenderedPageBreak/>
        <w:t>Website Creation Process</w:t>
      </w:r>
      <w:bookmarkEnd w:id="20"/>
    </w:p>
    <w:p w:rsidR="005C53B1" w:rsidRPr="003C1E6B" w:rsidRDefault="003C1E6B" w:rsidP="003C1E6B">
      <w:pPr>
        <w:pStyle w:val="NormalWeb"/>
        <w:spacing w:after="240"/>
        <w:rPr>
          <w:rFonts w:asciiTheme="majorHAnsi" w:hAnsiTheme="majorHAnsi" w:cstheme="majorHAnsi"/>
          <w:color w:val="24292E"/>
        </w:rPr>
      </w:pPr>
      <w:r>
        <w:rPr>
          <w:rFonts w:asciiTheme="majorHAnsi" w:hAnsiTheme="majorHAnsi" w:cstheme="majorHAnsi"/>
          <w:color w:val="24292E"/>
        </w:rPr>
        <w:t>Now you will need to create an account on thinger.io</w:t>
      </w:r>
      <w:r w:rsidR="005C53B1" w:rsidRPr="003C1E6B">
        <w:rPr>
          <w:rFonts w:asciiTheme="majorHAnsi" w:hAnsiTheme="majorHAnsi" w:cstheme="majorHAnsi"/>
          <w:color w:val="24292E"/>
        </w:rPr>
        <w:t xml:space="preserve">. </w:t>
      </w:r>
      <w:r>
        <w:rPr>
          <w:rFonts w:asciiTheme="majorHAnsi" w:hAnsiTheme="majorHAnsi" w:cstheme="majorHAnsi"/>
          <w:color w:val="24292E"/>
        </w:rPr>
        <w:t>The n</w:t>
      </w:r>
      <w:r w:rsidR="005C53B1" w:rsidRPr="003C1E6B">
        <w:rPr>
          <w:rFonts w:asciiTheme="majorHAnsi" w:hAnsiTheme="majorHAnsi" w:cstheme="majorHAnsi"/>
          <w:color w:val="24292E"/>
        </w:rPr>
        <w:t xml:space="preserve">ext step will be </w:t>
      </w:r>
      <w:r>
        <w:rPr>
          <w:rFonts w:asciiTheme="majorHAnsi" w:hAnsiTheme="majorHAnsi" w:cstheme="majorHAnsi"/>
          <w:color w:val="24292E"/>
        </w:rPr>
        <w:t>to add the device to the website a</w:t>
      </w:r>
      <w:r w:rsidR="005C53B1" w:rsidRPr="003C1E6B">
        <w:rPr>
          <w:rFonts w:asciiTheme="majorHAnsi" w:hAnsiTheme="majorHAnsi" w:cstheme="majorHAnsi"/>
          <w:color w:val="24292E"/>
        </w:rPr>
        <w:t xml:space="preserve">nd </w:t>
      </w:r>
      <w:r>
        <w:rPr>
          <w:rFonts w:asciiTheme="majorHAnsi" w:hAnsiTheme="majorHAnsi" w:cstheme="majorHAnsi"/>
          <w:color w:val="24292E"/>
        </w:rPr>
        <w:t xml:space="preserve">to </w:t>
      </w:r>
      <w:r w:rsidR="005C53B1" w:rsidRPr="003C1E6B">
        <w:rPr>
          <w:rFonts w:asciiTheme="majorHAnsi" w:hAnsiTheme="majorHAnsi" w:cstheme="majorHAnsi"/>
          <w:color w:val="24292E"/>
        </w:rPr>
        <w:t>mak</w:t>
      </w:r>
      <w:r>
        <w:rPr>
          <w:rFonts w:asciiTheme="majorHAnsi" w:hAnsiTheme="majorHAnsi" w:cstheme="majorHAnsi"/>
          <w:color w:val="24292E"/>
        </w:rPr>
        <w:t xml:space="preserve">e the dashboard. </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xml:space="preserve">#define SSID "your_wifi_ssid" </w:t>
      </w:r>
    </w:p>
    <w:p w:rsidR="003C1E6B" w:rsidRPr="003C1E6B" w:rsidRDefault="005C53B1" w:rsidP="003C1E6B">
      <w:pPr>
        <w:pStyle w:val="HTMLPreformatted"/>
        <w:shd w:val="clear" w:color="auto" w:fill="F6F8FA"/>
        <w:rPr>
          <w:color w:val="24292E"/>
          <w:bdr w:val="none" w:sz="0" w:space="0" w:color="auto" w:frame="1"/>
        </w:rPr>
      </w:pPr>
      <w:r>
        <w:rPr>
          <w:rStyle w:val="HTMLCode"/>
          <w:color w:val="24292E"/>
          <w:bdr w:val="none" w:sz="0" w:space="0" w:color="auto" w:frame="1"/>
        </w:rPr>
        <w:t>#define SSID_PASS</w:t>
      </w:r>
      <w:r w:rsidR="003C1E6B">
        <w:rPr>
          <w:rStyle w:val="HTMLCode"/>
          <w:color w:val="24292E"/>
          <w:bdr w:val="none" w:sz="0" w:space="0" w:color="auto" w:frame="1"/>
        </w:rPr>
        <w:t xml:space="preserve">WORD "your_wifi_ssid_password" </w:t>
      </w:r>
    </w:p>
    <w:p w:rsidR="005C53B1" w:rsidRPr="003C1E6B" w:rsidRDefault="003C1E6B" w:rsidP="003C1E6B">
      <w:pPr>
        <w:pStyle w:val="NormalWeb"/>
        <w:spacing w:after="240"/>
        <w:rPr>
          <w:rFonts w:asciiTheme="majorHAnsi" w:hAnsiTheme="majorHAnsi" w:cstheme="majorHAnsi"/>
          <w:color w:val="24292E"/>
        </w:rPr>
      </w:pPr>
      <w:r>
        <w:rPr>
          <w:rFonts w:asciiTheme="majorHAnsi" w:hAnsiTheme="majorHAnsi" w:cstheme="majorHAnsi"/>
          <w:color w:val="24292E"/>
        </w:rPr>
        <w:br/>
      </w:r>
      <w:r w:rsidR="005C53B1" w:rsidRPr="003C1E6B">
        <w:rPr>
          <w:rFonts w:asciiTheme="majorHAnsi" w:hAnsiTheme="majorHAnsi" w:cstheme="majorHAnsi"/>
          <w:color w:val="24292E"/>
        </w:rPr>
        <w:t>Th</w:t>
      </w:r>
      <w:r w:rsidRPr="003C1E6B">
        <w:rPr>
          <w:rFonts w:asciiTheme="majorHAnsi" w:hAnsiTheme="majorHAnsi" w:cstheme="majorHAnsi"/>
          <w:color w:val="24292E"/>
        </w:rPr>
        <w:t>is function will take the SSID an</w:t>
      </w:r>
      <w:r w:rsidR="005C53B1" w:rsidRPr="003C1E6B">
        <w:rPr>
          <w:rFonts w:asciiTheme="majorHAnsi" w:hAnsiTheme="majorHAnsi" w:cstheme="majorHAnsi"/>
          <w:color w:val="24292E"/>
        </w:rPr>
        <w:t>d the password</w:t>
      </w:r>
      <w:r>
        <w:rPr>
          <w:rFonts w:asciiTheme="majorHAnsi" w:hAnsiTheme="majorHAnsi" w:cstheme="majorHAnsi"/>
          <w:color w:val="24292E"/>
        </w:rPr>
        <w:t>,</w:t>
      </w:r>
      <w:r w:rsidR="005C53B1" w:rsidRPr="003C1E6B">
        <w:rPr>
          <w:rFonts w:asciiTheme="majorHAnsi" w:hAnsiTheme="majorHAnsi" w:cstheme="majorHAnsi"/>
          <w:color w:val="24292E"/>
        </w:rPr>
        <w:t xml:space="preserve"> wh</w:t>
      </w:r>
      <w:r w:rsidRPr="003C1E6B">
        <w:rPr>
          <w:rFonts w:asciiTheme="majorHAnsi" w:hAnsiTheme="majorHAnsi" w:cstheme="majorHAnsi"/>
          <w:color w:val="24292E"/>
        </w:rPr>
        <w:t xml:space="preserve">ich has to be hardcoded into </w:t>
      </w:r>
      <w:r w:rsidR="005C53B1" w:rsidRPr="003C1E6B">
        <w:rPr>
          <w:rFonts w:asciiTheme="majorHAnsi" w:hAnsiTheme="majorHAnsi" w:cstheme="majorHAnsi"/>
          <w:color w:val="24292E"/>
        </w:rPr>
        <w:t>the Arduino.</w:t>
      </w:r>
    </w:p>
    <w:p w:rsidR="005C53B1" w:rsidRPr="003C1E6B" w:rsidRDefault="005C53B1" w:rsidP="003C1E6B">
      <w:pPr>
        <w:pStyle w:val="NormalWeb"/>
        <w:spacing w:after="240"/>
        <w:rPr>
          <w:rFonts w:asciiTheme="majorHAnsi" w:hAnsiTheme="majorHAnsi" w:cstheme="majorHAnsi"/>
          <w:color w:val="24292E"/>
        </w:rPr>
      </w:pPr>
      <w:r w:rsidRPr="003C1E6B">
        <w:rPr>
          <w:rFonts w:asciiTheme="majorHAnsi" w:hAnsiTheme="majorHAnsi" w:cstheme="majorHAnsi"/>
          <w:color w:val="24292E"/>
        </w:rPr>
        <w:t>To get you</w:t>
      </w:r>
      <w:r w:rsidR="003C1E6B" w:rsidRPr="003C1E6B">
        <w:rPr>
          <w:rFonts w:asciiTheme="majorHAnsi" w:hAnsiTheme="majorHAnsi" w:cstheme="majorHAnsi"/>
          <w:color w:val="24292E"/>
        </w:rPr>
        <w:t>r</w:t>
      </w:r>
      <w:r w:rsidRPr="003C1E6B">
        <w:rPr>
          <w:rFonts w:asciiTheme="majorHAnsi" w:hAnsiTheme="majorHAnsi" w:cstheme="majorHAnsi"/>
          <w:color w:val="24292E"/>
        </w:rPr>
        <w:t xml:space="preserve"> device connected to the web interface</w:t>
      </w:r>
      <w:r w:rsidR="003C1E6B" w:rsidRPr="003C1E6B">
        <w:rPr>
          <w:rFonts w:asciiTheme="majorHAnsi" w:hAnsiTheme="majorHAnsi" w:cstheme="majorHAnsi"/>
          <w:color w:val="24292E"/>
        </w:rPr>
        <w:t>,</w:t>
      </w:r>
      <w:r w:rsidRPr="003C1E6B">
        <w:rPr>
          <w:rFonts w:asciiTheme="majorHAnsi" w:hAnsiTheme="majorHAnsi" w:cstheme="majorHAnsi"/>
          <w:color w:val="24292E"/>
        </w:rPr>
        <w:t xml:space="preserve"> you will need to use this code:</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xml:space="preserve">#define USERNAME "your_user_name" </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xml:space="preserve">#define DEVICE_ID "your_device_id" </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#define DEVICE_CREDENTIAL "your_device_credential"</w:t>
      </w:r>
    </w:p>
    <w:p w:rsidR="005C53B1" w:rsidRPr="003C1E6B" w:rsidRDefault="005C53B1" w:rsidP="001B7A15">
      <w:pPr>
        <w:pStyle w:val="NormalWeb"/>
        <w:spacing w:after="240" w:line="240" w:lineRule="auto"/>
        <w:rPr>
          <w:color w:val="24292E"/>
        </w:rPr>
      </w:pPr>
      <w:r w:rsidRPr="003C1E6B">
        <w:rPr>
          <w:color w:val="24292E"/>
        </w:rPr>
        <w:t> </w:t>
      </w:r>
    </w:p>
    <w:p w:rsidR="005C53B1" w:rsidRPr="003C1E6B" w:rsidRDefault="005C53B1" w:rsidP="001B7A15">
      <w:pPr>
        <w:pStyle w:val="NormalWeb"/>
        <w:spacing w:after="240" w:line="240" w:lineRule="auto"/>
        <w:rPr>
          <w:color w:val="24292E"/>
        </w:rPr>
      </w:pPr>
      <w:r w:rsidRPr="003C1E6B">
        <w:rPr>
          <w:color w:val="24292E"/>
        </w:rPr>
        <w:t>The first line takes in the username that you gave the website.</w:t>
      </w:r>
    </w:p>
    <w:p w:rsidR="005C53B1" w:rsidRPr="003C1E6B" w:rsidRDefault="003C1E6B" w:rsidP="003C1E6B">
      <w:pPr>
        <w:pStyle w:val="NormalWeb"/>
        <w:spacing w:after="240"/>
        <w:rPr>
          <w:color w:val="24292E"/>
        </w:rPr>
      </w:pPr>
      <w:r>
        <w:rPr>
          <w:noProof/>
          <w:lang w:eastAsia="en-US"/>
        </w:rPr>
        <w:drawing>
          <wp:inline distT="0" distB="0" distL="0" distR="0">
            <wp:extent cx="5943600" cy="3330432"/>
            <wp:effectExtent l="0" t="0" r="0" b="3810"/>
            <wp:docPr id="8" name="Picture 8" descr="device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vice detail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0432"/>
                    </a:xfrm>
                    <a:prstGeom prst="rect">
                      <a:avLst/>
                    </a:prstGeom>
                    <a:noFill/>
                    <a:ln>
                      <a:noFill/>
                    </a:ln>
                  </pic:spPr>
                </pic:pic>
              </a:graphicData>
            </a:graphic>
          </wp:inline>
        </w:drawing>
      </w:r>
      <w:r w:rsidR="005C53B1" w:rsidRPr="003C1E6B">
        <w:rPr>
          <w:color w:val="24292E"/>
        </w:rPr>
        <w:t> </w:t>
      </w:r>
    </w:p>
    <w:p w:rsidR="005C53B1" w:rsidRPr="003C1E6B" w:rsidRDefault="005C53B1" w:rsidP="003C1E6B">
      <w:pPr>
        <w:pStyle w:val="NormalWeb"/>
        <w:spacing w:after="240"/>
        <w:rPr>
          <w:color w:val="24292E"/>
        </w:rPr>
      </w:pPr>
      <w:r w:rsidRPr="003C1E6B">
        <w:rPr>
          <w:color w:val="24292E"/>
        </w:rPr>
        <w:lastRenderedPageBreak/>
        <w:t>The device ID, and credentials are made by you but you can randomly generate t</w:t>
      </w:r>
      <w:r w:rsidR="003C1E6B">
        <w:rPr>
          <w:color w:val="24292E"/>
        </w:rPr>
        <w:t xml:space="preserve">he credentials as well. When you are done, you can copy and paste </w:t>
      </w:r>
      <w:r w:rsidRPr="003C1E6B">
        <w:rPr>
          <w:color w:val="24292E"/>
        </w:rPr>
        <w:t>in your code.</w:t>
      </w:r>
    </w:p>
    <w:p w:rsidR="005C53B1" w:rsidRPr="003C1E6B" w:rsidRDefault="003C1E6B" w:rsidP="001B7A15">
      <w:pPr>
        <w:pStyle w:val="NormalWeb"/>
        <w:spacing w:after="240" w:line="240" w:lineRule="auto"/>
        <w:rPr>
          <w:i/>
          <w:color w:val="24292E"/>
        </w:rPr>
      </w:pPr>
      <w:r w:rsidRPr="003C1E6B">
        <w:rPr>
          <w:i/>
          <w:color w:val="24292E"/>
        </w:rPr>
        <w:t>Dashboard</w:t>
      </w:r>
      <w:r w:rsidR="005C53B1" w:rsidRPr="003C1E6B">
        <w:rPr>
          <w:i/>
          <w:color w:val="24292E"/>
        </w:rPr>
        <w:t> </w:t>
      </w:r>
    </w:p>
    <w:p w:rsidR="005C53B1" w:rsidRPr="003C1E6B" w:rsidRDefault="005C53B1" w:rsidP="001B7A15">
      <w:pPr>
        <w:pStyle w:val="NormalWeb"/>
        <w:spacing w:after="240" w:line="240" w:lineRule="auto"/>
        <w:rPr>
          <w:color w:val="24292E"/>
        </w:rPr>
      </w:pPr>
      <w:r w:rsidRPr="003C1E6B">
        <w:rPr>
          <w:color w:val="24292E"/>
        </w:rPr>
        <w:t xml:space="preserve">Creating a dashboard allows you to see the data </w:t>
      </w:r>
      <w:r w:rsidR="003C1E6B">
        <w:rPr>
          <w:color w:val="24292E"/>
        </w:rPr>
        <w:t>retrieved from the sensors</w:t>
      </w:r>
      <w:r w:rsidRPr="003C1E6B">
        <w:rPr>
          <w:color w:val="24292E"/>
        </w:rPr>
        <w:t>.</w:t>
      </w:r>
    </w:p>
    <w:p w:rsidR="005C53B1" w:rsidRDefault="005C53B1" w:rsidP="001B7A15">
      <w:pPr>
        <w:pStyle w:val="NormalWeb"/>
        <w:spacing w:after="240" w:line="240" w:lineRule="auto"/>
        <w:rPr>
          <w:rFonts w:ascii="Segoe UI" w:hAnsi="Segoe UI" w:cs="Segoe UI"/>
          <w:color w:val="24292E"/>
        </w:rPr>
      </w:pPr>
      <w:r>
        <w:rPr>
          <w:rFonts w:ascii="Segoe UI" w:hAnsi="Segoe UI" w:cs="Segoe UI"/>
          <w:noProof/>
          <w:color w:val="0366D6"/>
          <w:lang w:eastAsia="en-US"/>
        </w:rPr>
        <w:drawing>
          <wp:inline distT="0" distB="0" distL="0" distR="0" wp14:anchorId="798D4A86" wp14:editId="3C70DCF5">
            <wp:extent cx="6875780" cy="3455670"/>
            <wp:effectExtent l="0" t="0" r="1270" b="0"/>
            <wp:docPr id="5" name="Picture 5" descr="https://github.com/mynameisyoshi/mynameisyoshi.github.io/raw/master/dash.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ynameisyoshi/mynameisyoshi.github.io/raw/master/dash.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5780" cy="3455670"/>
                    </a:xfrm>
                    <a:prstGeom prst="rect">
                      <a:avLst/>
                    </a:prstGeom>
                    <a:noFill/>
                    <a:ln>
                      <a:noFill/>
                    </a:ln>
                  </pic:spPr>
                </pic:pic>
              </a:graphicData>
            </a:graphic>
          </wp:inline>
        </w:drawing>
      </w:r>
    </w:p>
    <w:p w:rsidR="005C53B1" w:rsidRDefault="005C53B1" w:rsidP="001B7A15">
      <w:pPr>
        <w:pStyle w:val="NormalWeb"/>
        <w:spacing w:after="240" w:line="240" w:lineRule="auto"/>
        <w:rPr>
          <w:rFonts w:ascii="Segoe UI" w:hAnsi="Segoe UI" w:cs="Segoe UI"/>
          <w:color w:val="24292E"/>
        </w:rPr>
      </w:pPr>
      <w:r>
        <w:rPr>
          <w:rFonts w:ascii="Segoe UI" w:hAnsi="Segoe UI" w:cs="Segoe UI"/>
          <w:color w:val="24292E"/>
        </w:rPr>
        <w:t> </w:t>
      </w:r>
    </w:p>
    <w:p w:rsidR="003C1E6B" w:rsidRDefault="005C53B1" w:rsidP="001B7A15">
      <w:pPr>
        <w:pStyle w:val="NormalWeb"/>
        <w:spacing w:after="240" w:line="240" w:lineRule="auto"/>
        <w:rPr>
          <w:color w:val="24292E"/>
        </w:rPr>
      </w:pPr>
      <w:r w:rsidRPr="0066630E">
        <w:rPr>
          <w:color w:val="24292E"/>
        </w:rPr>
        <w:t>In the website you create a</w:t>
      </w:r>
      <w:r w:rsidR="0066630E">
        <w:rPr>
          <w:color w:val="24292E"/>
        </w:rPr>
        <w:t>n</w:t>
      </w:r>
      <w:r w:rsidRPr="0066630E">
        <w:rPr>
          <w:color w:val="24292E"/>
        </w:rPr>
        <w:t xml:space="preserve"> ID, name, and a smal</w:t>
      </w:r>
      <w:r w:rsidR="003C1E6B">
        <w:rPr>
          <w:color w:val="24292E"/>
        </w:rPr>
        <w:t>l description of the dashboard.</w:t>
      </w:r>
    </w:p>
    <w:p w:rsidR="005C53B1" w:rsidRPr="003C1E6B" w:rsidRDefault="005C53B1" w:rsidP="001B7A15">
      <w:pPr>
        <w:pStyle w:val="NormalWeb"/>
        <w:spacing w:after="240" w:line="240" w:lineRule="auto"/>
        <w:rPr>
          <w:color w:val="24292E"/>
        </w:rPr>
      </w:pPr>
      <w:r>
        <w:rPr>
          <w:rFonts w:ascii="Segoe UI" w:hAnsi="Segoe UI" w:cs="Segoe UI"/>
          <w:color w:val="24292E"/>
        </w:rPr>
        <w:t> </w:t>
      </w:r>
    </w:p>
    <w:p w:rsidR="005C53B1" w:rsidRDefault="005C53B1" w:rsidP="001B7A15">
      <w:pPr>
        <w:pStyle w:val="NormalWeb"/>
        <w:spacing w:after="240" w:line="240" w:lineRule="auto"/>
        <w:rPr>
          <w:rFonts w:ascii="Segoe UI" w:hAnsi="Segoe UI" w:cs="Segoe UI"/>
          <w:color w:val="24292E"/>
        </w:rPr>
      </w:pPr>
      <w:r>
        <w:rPr>
          <w:rFonts w:ascii="Segoe UI" w:hAnsi="Segoe UI" w:cs="Segoe UI"/>
          <w:noProof/>
          <w:color w:val="0366D6"/>
          <w:lang w:eastAsia="en-US"/>
        </w:rPr>
        <w:drawing>
          <wp:inline distT="0" distB="0" distL="0" distR="0" wp14:anchorId="50D97A98" wp14:editId="42410005">
            <wp:extent cx="6875780" cy="878840"/>
            <wp:effectExtent l="0" t="0" r="1270" b="0"/>
            <wp:docPr id="4" name="Picture 4" descr="https://github.com/mynameisyoshi/mynameisyoshi.github.io/raw/master/dash%202.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ynameisyoshi/mynameisyoshi.github.io/raw/master/dash%202.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75780" cy="878840"/>
                    </a:xfrm>
                    <a:prstGeom prst="rect">
                      <a:avLst/>
                    </a:prstGeom>
                    <a:noFill/>
                    <a:ln>
                      <a:noFill/>
                    </a:ln>
                  </pic:spPr>
                </pic:pic>
              </a:graphicData>
            </a:graphic>
          </wp:inline>
        </w:drawing>
      </w:r>
    </w:p>
    <w:p w:rsidR="003C1E6B" w:rsidRDefault="003C1E6B" w:rsidP="0066630E">
      <w:pPr>
        <w:pStyle w:val="NormalWeb"/>
        <w:spacing w:after="240"/>
        <w:rPr>
          <w:color w:val="24292E"/>
        </w:rPr>
      </w:pPr>
    </w:p>
    <w:p w:rsidR="003C1E6B" w:rsidRDefault="003C1E6B" w:rsidP="0066630E">
      <w:pPr>
        <w:pStyle w:val="NormalWeb"/>
        <w:spacing w:after="240"/>
        <w:rPr>
          <w:color w:val="24292E"/>
        </w:rPr>
      </w:pPr>
    </w:p>
    <w:p w:rsidR="005C53B1" w:rsidRDefault="005C53B1" w:rsidP="0066630E">
      <w:pPr>
        <w:pStyle w:val="NormalWeb"/>
        <w:spacing w:after="240"/>
        <w:rPr>
          <w:color w:val="24292E"/>
        </w:rPr>
      </w:pPr>
      <w:r w:rsidRPr="0066630E">
        <w:rPr>
          <w:color w:val="24292E"/>
        </w:rPr>
        <w:lastRenderedPageBreak/>
        <w:t>After creating a dashboard</w:t>
      </w:r>
      <w:r w:rsidR="0066630E">
        <w:rPr>
          <w:color w:val="24292E"/>
        </w:rPr>
        <w:t>, you will see the below image</w:t>
      </w:r>
      <w:r w:rsidRPr="0066630E">
        <w:rPr>
          <w:color w:val="24292E"/>
        </w:rPr>
        <w:t>. You can now ent</w:t>
      </w:r>
      <w:r w:rsidR="0066630E" w:rsidRPr="0066630E">
        <w:rPr>
          <w:color w:val="24292E"/>
        </w:rPr>
        <w:t>er in the dashboard and make do</w:t>
      </w:r>
      <w:r w:rsidRPr="0066630E">
        <w:rPr>
          <w:color w:val="24292E"/>
        </w:rPr>
        <w:t>nut charts that will update at a set interval.</w:t>
      </w:r>
    </w:p>
    <w:p w:rsidR="003C1E6B" w:rsidRPr="0066630E" w:rsidRDefault="003C1E6B" w:rsidP="0066630E">
      <w:pPr>
        <w:pStyle w:val="NormalWeb"/>
        <w:spacing w:after="240"/>
        <w:rPr>
          <w:color w:val="24292E"/>
        </w:rPr>
      </w:pPr>
    </w:p>
    <w:p w:rsidR="005C53B1" w:rsidRDefault="005C53B1" w:rsidP="001B7A15">
      <w:pPr>
        <w:pStyle w:val="NormalWeb"/>
        <w:spacing w:after="240" w:line="240" w:lineRule="auto"/>
        <w:rPr>
          <w:rFonts w:ascii="Segoe UI" w:hAnsi="Segoe UI" w:cs="Segoe UI"/>
          <w:color w:val="24292E"/>
        </w:rPr>
      </w:pPr>
      <w:r>
        <w:rPr>
          <w:rFonts w:ascii="Segoe UI" w:hAnsi="Segoe UI" w:cs="Segoe UI"/>
          <w:noProof/>
          <w:color w:val="0366D6"/>
          <w:lang w:eastAsia="en-US"/>
        </w:rPr>
        <w:drawing>
          <wp:inline distT="0" distB="0" distL="0" distR="0" wp14:anchorId="52AAA1BF" wp14:editId="770C05BC">
            <wp:extent cx="5747385" cy="4678680"/>
            <wp:effectExtent l="0" t="0" r="5715" b="7620"/>
            <wp:docPr id="2" name="Picture 2" descr="https://github.com/mynameisyoshi/mynameisyoshi.github.io/raw/master/LED.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ynameisyoshi/mynameisyoshi.github.io/raw/master/LED.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385" cy="4678680"/>
                    </a:xfrm>
                    <a:prstGeom prst="rect">
                      <a:avLst/>
                    </a:prstGeom>
                    <a:noFill/>
                    <a:ln>
                      <a:noFill/>
                    </a:ln>
                  </pic:spPr>
                </pic:pic>
              </a:graphicData>
            </a:graphic>
          </wp:inline>
        </w:drawing>
      </w:r>
    </w:p>
    <w:p w:rsidR="003C1E6B" w:rsidRDefault="003C1E6B" w:rsidP="0066630E">
      <w:pPr>
        <w:pStyle w:val="NormalWeb"/>
        <w:spacing w:after="240"/>
        <w:rPr>
          <w:rFonts w:asciiTheme="majorHAnsi" w:hAnsiTheme="majorHAnsi" w:cstheme="majorHAnsi"/>
          <w:color w:val="24292E"/>
        </w:rPr>
      </w:pPr>
    </w:p>
    <w:p w:rsidR="005C53B1" w:rsidRPr="0066630E" w:rsidRDefault="005C53B1" w:rsidP="0066630E">
      <w:pPr>
        <w:pStyle w:val="NormalWeb"/>
        <w:spacing w:after="240"/>
        <w:rPr>
          <w:rFonts w:asciiTheme="majorHAnsi" w:hAnsiTheme="majorHAnsi" w:cstheme="majorHAnsi"/>
          <w:color w:val="24292E"/>
        </w:rPr>
      </w:pPr>
      <w:r w:rsidRPr="0066630E">
        <w:rPr>
          <w:rFonts w:asciiTheme="majorHAnsi" w:hAnsiTheme="majorHAnsi" w:cstheme="majorHAnsi"/>
          <w:color w:val="24292E"/>
        </w:rPr>
        <w:t>A</w:t>
      </w:r>
      <w:r w:rsidR="0066630E">
        <w:rPr>
          <w:rFonts w:asciiTheme="majorHAnsi" w:hAnsiTheme="majorHAnsi" w:cstheme="majorHAnsi"/>
          <w:color w:val="24292E"/>
        </w:rPr>
        <w:t>s</w:t>
      </w:r>
      <w:r w:rsidRPr="0066630E">
        <w:rPr>
          <w:rFonts w:asciiTheme="majorHAnsi" w:hAnsiTheme="majorHAnsi" w:cstheme="majorHAnsi"/>
          <w:color w:val="24292E"/>
        </w:rPr>
        <w:t xml:space="preserve"> an example</w:t>
      </w:r>
      <w:r w:rsidR="0066630E">
        <w:rPr>
          <w:rFonts w:asciiTheme="majorHAnsi" w:hAnsiTheme="majorHAnsi" w:cstheme="majorHAnsi"/>
          <w:color w:val="24292E"/>
        </w:rPr>
        <w:t>,</w:t>
      </w:r>
      <w:r w:rsidRPr="0066630E">
        <w:rPr>
          <w:rFonts w:asciiTheme="majorHAnsi" w:hAnsiTheme="majorHAnsi" w:cstheme="majorHAnsi"/>
          <w:color w:val="24292E"/>
        </w:rPr>
        <w:t xml:space="preserve"> we will set up the LED on/off button that allows the user to turn the LED on/off on the board to see if the connection is live.</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xml:space="preserve">// Configure the LED </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xml:space="preserve">// Need to track the state separatelly from the real pin, since MKR1000 does not respond the correct value when reading an output pin </w:t>
      </w:r>
    </w:p>
    <w:p w:rsidR="005C53B1" w:rsidRDefault="005C53B1" w:rsidP="001B7A15">
      <w:pPr>
        <w:pStyle w:val="HTMLPreformatted"/>
        <w:shd w:val="clear" w:color="auto" w:fill="F6F8FA"/>
        <w:rPr>
          <w:rStyle w:val="HTMLCode"/>
          <w:color w:val="24292E"/>
          <w:bdr w:val="none" w:sz="0" w:space="0" w:color="auto" w:frame="1"/>
        </w:rPr>
      </w:pP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lastRenderedPageBreak/>
        <w:t xml:space="preserve">thing["led"] &lt;&lt; [](pson &amp; in) { </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xml:space="preserve">if (in.is_empty()) { </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xml:space="preserve">in = ledState; } </w:t>
      </w:r>
    </w:p>
    <w:p w:rsidR="005C53B1" w:rsidRDefault="005C53B1" w:rsidP="001B7A15">
      <w:pPr>
        <w:pStyle w:val="HTMLPreformatted"/>
        <w:shd w:val="clear" w:color="auto" w:fill="F6F8FA"/>
        <w:rPr>
          <w:rStyle w:val="HTMLCode"/>
          <w:color w:val="24292E"/>
          <w:bdr w:val="none" w:sz="0" w:space="0" w:color="auto" w:frame="1"/>
        </w:rPr>
      </w:pP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xml:space="preserve">else { ledState = in ? HIGH : LOW; </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xml:space="preserve">digitalWrite(LedPin, ledState); </w:t>
      </w:r>
    </w:p>
    <w:p w:rsidR="005C53B1" w:rsidRDefault="005C53B1" w:rsidP="001B7A15">
      <w:pPr>
        <w:pStyle w:val="HTMLPreformatted"/>
        <w:shd w:val="clear" w:color="auto" w:fill="F6F8FA"/>
        <w:rPr>
          <w:rStyle w:val="HTMLCode"/>
          <w:color w:val="24292E"/>
          <w:bdr w:val="none" w:sz="0" w:space="0" w:color="auto" w:frame="1"/>
        </w:rPr>
      </w:pPr>
      <w:r>
        <w:rPr>
          <w:rStyle w:val="HTMLCode"/>
          <w:color w:val="24292E"/>
          <w:bdr w:val="none" w:sz="0" w:space="0" w:color="auto" w:frame="1"/>
        </w:rPr>
        <w:t>} };</w:t>
      </w:r>
    </w:p>
    <w:p w:rsidR="005C53B1" w:rsidRDefault="005C53B1" w:rsidP="001B7A15">
      <w:pPr>
        <w:pStyle w:val="NormalWeb"/>
        <w:spacing w:after="240" w:line="240" w:lineRule="auto"/>
        <w:rPr>
          <w:rFonts w:ascii="Segoe UI" w:hAnsi="Segoe UI" w:cs="Segoe UI"/>
          <w:color w:val="24292E"/>
        </w:rPr>
      </w:pPr>
      <w:r>
        <w:rPr>
          <w:rFonts w:ascii="Segoe UI" w:hAnsi="Segoe UI" w:cs="Segoe UI"/>
          <w:color w:val="24292E"/>
        </w:rPr>
        <w:t> </w:t>
      </w:r>
    </w:p>
    <w:p w:rsidR="005C53B1" w:rsidRPr="0066630E" w:rsidRDefault="005C53B1" w:rsidP="001B7A15">
      <w:pPr>
        <w:pStyle w:val="NormalWeb"/>
        <w:spacing w:line="240" w:lineRule="auto"/>
        <w:rPr>
          <w:rFonts w:asciiTheme="majorHAnsi" w:hAnsiTheme="majorHAnsi" w:cstheme="majorHAnsi"/>
          <w:color w:val="24292E"/>
        </w:rPr>
      </w:pPr>
      <w:r w:rsidRPr="0066630E">
        <w:rPr>
          <w:rFonts w:asciiTheme="majorHAnsi" w:hAnsiTheme="majorHAnsi" w:cstheme="majorHAnsi"/>
          <w:color w:val="24292E"/>
        </w:rPr>
        <w:t>In the code</w:t>
      </w:r>
      <w:r w:rsidR="0066630E">
        <w:rPr>
          <w:rFonts w:asciiTheme="majorHAnsi" w:hAnsiTheme="majorHAnsi" w:cstheme="majorHAnsi"/>
          <w:color w:val="24292E"/>
        </w:rPr>
        <w:t>,</w:t>
      </w:r>
      <w:r w:rsidRPr="0066630E">
        <w:rPr>
          <w:rFonts w:asciiTheme="majorHAnsi" w:hAnsiTheme="majorHAnsi" w:cstheme="majorHAnsi"/>
          <w:color w:val="24292E"/>
        </w:rPr>
        <w:t xml:space="preserve"> we have a boolean button that goes high : low and digitalWrite.</w:t>
      </w:r>
    </w:p>
    <w:p w:rsidR="00E81978" w:rsidRDefault="00E81978" w:rsidP="001B7A15">
      <w:pPr>
        <w:pStyle w:val="Bibliography"/>
        <w:spacing w:line="240" w:lineRule="auto"/>
      </w:pPr>
    </w:p>
    <w:p w:rsidR="00994DD0" w:rsidRDefault="00994DD0" w:rsidP="00994DD0">
      <w:pPr>
        <w:ind w:firstLine="0"/>
      </w:pPr>
    </w:p>
    <w:p w:rsidR="00994DD0" w:rsidRDefault="00994DD0" w:rsidP="00994DD0">
      <w:pPr>
        <w:ind w:firstLine="0"/>
      </w:pPr>
    </w:p>
    <w:p w:rsidR="00994DD0" w:rsidRPr="00D31683" w:rsidRDefault="00994DD0" w:rsidP="00994DD0">
      <w:pPr>
        <w:pStyle w:val="Heading1"/>
        <w:rPr>
          <w:b w:val="0"/>
        </w:rPr>
      </w:pPr>
      <w:bookmarkStart w:id="21" w:name="_Toc478124489"/>
      <w:r>
        <w:rPr>
          <w:b w:val="0"/>
        </w:rPr>
        <w:t>Final System Version</w:t>
      </w:r>
      <w:bookmarkEnd w:id="21"/>
    </w:p>
    <w:p w:rsidR="00994DD0" w:rsidRDefault="00994DD0" w:rsidP="00994DD0">
      <w:pPr>
        <w:ind w:firstLine="0"/>
      </w:pPr>
      <w:r>
        <w:rPr>
          <w:noProof/>
          <w:lang w:eastAsia="en-US"/>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323_140048791_HD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E0E6F" w:rsidRDefault="000E0E6F" w:rsidP="00994DD0">
      <w:pPr>
        <w:ind w:firstLine="0"/>
      </w:pPr>
      <w:r>
        <w:t>The above image is of the Germinator Plant &amp; Germination System in its final version.</w:t>
      </w:r>
    </w:p>
    <w:p w:rsidR="00994DD0" w:rsidRPr="00994DD0" w:rsidRDefault="00994DD0" w:rsidP="00994DD0"/>
    <w:p w:rsidR="001B7A15" w:rsidRDefault="001B7A15">
      <w:pPr>
        <w:rPr>
          <w:kern w:val="0"/>
        </w:rPr>
      </w:pPr>
      <w:r>
        <w:rPr>
          <w:kern w:val="0"/>
        </w:rPr>
        <w:br w:type="page"/>
      </w:r>
    </w:p>
    <w:p w:rsidR="001B7A15" w:rsidRDefault="001B7A15" w:rsidP="001B7A15">
      <w:pPr>
        <w:ind w:firstLine="0"/>
        <w:jc w:val="center"/>
        <w:rPr>
          <w:kern w:val="0"/>
        </w:rPr>
      </w:pPr>
      <w:r>
        <w:rPr>
          <w:kern w:val="0"/>
        </w:rPr>
        <w:lastRenderedPageBreak/>
        <w:t>References</w:t>
      </w:r>
    </w:p>
    <w:p w:rsidR="001B7A15" w:rsidRDefault="001B7A15" w:rsidP="001B7A15">
      <w:pPr>
        <w:ind w:firstLine="0"/>
      </w:pPr>
      <w:r>
        <w:t xml:space="preserve">Gill, R. (2016, March 30). Plant Monitoring System. </w:t>
      </w:r>
      <w:r w:rsidRPr="00774875">
        <w:rPr>
          <w:i/>
        </w:rPr>
        <w:t>Arduino Project Hub</w:t>
      </w:r>
      <w:r>
        <w:t>. Retrieved from</w:t>
      </w:r>
      <w:r>
        <w:tab/>
      </w:r>
      <w:r w:rsidRPr="00E5494A">
        <w:t>https://create.arduino.cc/projecthub/ryanjgill2/plant-monitoring-system</w:t>
      </w:r>
      <w:r>
        <w:t>-</w:t>
      </w:r>
      <w:r>
        <w:tab/>
      </w:r>
      <w:r w:rsidRPr="00E5494A">
        <w:t>88ed2b?ref=tag&amp;ref_id=environmental%20sensing&amp;offset=1</w:t>
      </w:r>
    </w:p>
    <w:p w:rsidR="001B7A15" w:rsidRDefault="001B7A15" w:rsidP="001B7A15">
      <w:pPr>
        <w:ind w:firstLine="0"/>
      </w:pPr>
      <w:r>
        <w:t>Taibo, N. (2016, June 14). Arduino MKR 1000 Plant Monitor – Project Share - The Internet</w:t>
      </w:r>
      <w:r>
        <w:tab/>
        <w:t xml:space="preserve">of Thinger. </w:t>
      </w:r>
      <w:r w:rsidRPr="00774875">
        <w:rPr>
          <w:i/>
        </w:rPr>
        <w:t>Thinger.io Community</w:t>
      </w:r>
      <w:r>
        <w:t xml:space="preserve">. Retrieved from </w:t>
      </w:r>
      <w:r w:rsidRPr="00774875">
        <w:t>https://community.thinger.io/t/arduino-</w:t>
      </w:r>
      <w:r>
        <w:t xml:space="preserve"> </w:t>
      </w:r>
    </w:p>
    <w:p w:rsidR="001B7A15" w:rsidRPr="00A62F53" w:rsidRDefault="001B7A15" w:rsidP="001B7A15">
      <w:r w:rsidRPr="00774875">
        <w:t>mkr-1000-plant-</w:t>
      </w:r>
      <w:r w:rsidRPr="00E5494A">
        <w:t>monitor/126</w:t>
      </w:r>
    </w:p>
    <w:p w:rsidR="001B7A15" w:rsidRDefault="001B7A15" w:rsidP="001B7A15">
      <w:pPr>
        <w:ind w:firstLine="0"/>
        <w:rPr>
          <w:kern w:val="0"/>
        </w:rPr>
      </w:pPr>
    </w:p>
    <w:p w:rsidR="00A25316" w:rsidRPr="00C10032" w:rsidRDefault="001B7A15" w:rsidP="00C10032">
      <w:pPr>
        <w:rPr>
          <w:kern w:val="0"/>
        </w:rPr>
      </w:pPr>
      <w:r>
        <w:rPr>
          <w:kern w:val="0"/>
        </w:rPr>
        <w:br w:type="page"/>
      </w:r>
    </w:p>
    <w:p w:rsidR="00A25316" w:rsidRPr="00C10032" w:rsidRDefault="00C10032" w:rsidP="00C10032">
      <w:pPr>
        <w:pStyle w:val="Heading1"/>
        <w:spacing w:line="240" w:lineRule="auto"/>
        <w:rPr>
          <w:b w:val="0"/>
        </w:rPr>
      </w:pPr>
      <w:bookmarkStart w:id="22" w:name="_Toc478124490"/>
      <w:r>
        <w:rPr>
          <w:b w:val="0"/>
        </w:rPr>
        <w:lastRenderedPageBreak/>
        <w:t>Progress Reports</w:t>
      </w:r>
      <w:bookmarkEnd w:id="22"/>
    </w:p>
    <w:tbl>
      <w:tblPr>
        <w:tblW w:w="5000" w:type="pct"/>
        <w:tblCellSpacing w:w="0" w:type="dxa"/>
        <w:tblCellMar>
          <w:left w:w="0" w:type="dxa"/>
          <w:right w:w="0" w:type="dxa"/>
        </w:tblCellMar>
        <w:tblLook w:val="04A0" w:firstRow="1" w:lastRow="0" w:firstColumn="1" w:lastColumn="0" w:noHBand="0" w:noVBand="1"/>
      </w:tblPr>
      <w:tblGrid>
        <w:gridCol w:w="9360"/>
      </w:tblGrid>
      <w:tr w:rsidR="00A25316" w:rsidRPr="00C10032" w:rsidTr="00A25316">
        <w:trPr>
          <w:tblCellSpacing w:w="0" w:type="dxa"/>
        </w:trPr>
        <w:tc>
          <w:tcPr>
            <w:tcW w:w="0" w:type="auto"/>
            <w:vAlign w:val="center"/>
            <w:hideMark/>
          </w:tcPr>
          <w:p w:rsidR="00A25316" w:rsidRPr="00C10032" w:rsidRDefault="00A25316" w:rsidP="00C10032">
            <w:pPr>
              <w:rPr>
                <w:rFonts w:ascii="Times New Roman" w:hAnsi="Times New Roman" w:cs="Times New Roman"/>
                <w:color w:val="000000"/>
                <w:sz w:val="20"/>
                <w:szCs w:val="20"/>
              </w:rPr>
            </w:pPr>
            <w:r w:rsidRPr="00C10032">
              <w:rPr>
                <w:rFonts w:ascii="Times New Roman" w:hAnsi="Times New Roman" w:cs="Times New Roman"/>
                <w:b/>
                <w:bCs/>
                <w:color w:val="000000"/>
                <w:sz w:val="27"/>
                <w:szCs w:val="27"/>
              </w:rPr>
              <w:t>Capstone project</w:t>
            </w:r>
          </w:p>
        </w:tc>
      </w:tr>
    </w:tbl>
    <w:p w:rsidR="00A25316" w:rsidRPr="00C10032" w:rsidRDefault="00085CF4" w:rsidP="00C10032">
      <w:pPr>
        <w:rPr>
          <w:rFonts w:ascii="Times New Roman" w:hAnsi="Times New Roman" w:cs="Times New Roman"/>
        </w:rPr>
      </w:pPr>
      <w:r>
        <w:rPr>
          <w:rFonts w:ascii="Times New Roman" w:hAnsi="Times New Roman" w:cs="Times New Roman"/>
        </w:rPr>
        <w:pict>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68"/>
        <w:gridCol w:w="3192"/>
      </w:tblGrid>
      <w:tr w:rsidR="00A25316" w:rsidRPr="00C10032" w:rsidTr="00A25316">
        <w:trPr>
          <w:tblCellSpacing w:w="0" w:type="dxa"/>
        </w:trPr>
        <w:tc>
          <w:tcPr>
            <w:tcW w:w="0" w:type="auto"/>
            <w:vAlign w:val="center"/>
            <w:hideMark/>
          </w:tcPr>
          <w:p w:rsidR="00A25316" w:rsidRPr="00C10032" w:rsidRDefault="00A25316" w:rsidP="00C10032">
            <w:pPr>
              <w:rPr>
                <w:rFonts w:ascii="Times New Roman" w:hAnsi="Times New Roman" w:cs="Times New Roman"/>
                <w:color w:val="000000"/>
                <w:sz w:val="20"/>
                <w:szCs w:val="20"/>
              </w:rPr>
            </w:pPr>
            <w:r w:rsidRPr="00C10032">
              <w:rPr>
                <w:rFonts w:ascii="Times New Roman" w:hAnsi="Times New Roman" w:cs="Times New Roman"/>
                <w:b/>
                <w:bCs/>
                <w:color w:val="000000"/>
                <w:sz w:val="20"/>
                <w:szCs w:val="20"/>
              </w:rPr>
              <w:t>Harsh Joshi</w:t>
            </w:r>
            <w:r w:rsidRPr="00C10032">
              <w:rPr>
                <w:rStyle w:val="apple-converted-space"/>
                <w:rFonts w:ascii="Times New Roman" w:hAnsi="Times New Roman" w:cs="Times New Roman"/>
                <w:b/>
                <w:bCs/>
                <w:color w:val="000000"/>
                <w:sz w:val="20"/>
                <w:szCs w:val="20"/>
              </w:rPr>
              <w:t> </w:t>
            </w:r>
            <w:r w:rsidRPr="00C10032">
              <w:rPr>
                <w:rFonts w:ascii="Times New Roman" w:hAnsi="Times New Roman" w:cs="Times New Roman"/>
                <w:color w:val="000000"/>
                <w:sz w:val="20"/>
                <w:szCs w:val="20"/>
              </w:rPr>
              <w:t>&lt;harshjoshi114@gmail.com&gt;</w:t>
            </w:r>
          </w:p>
        </w:tc>
        <w:tc>
          <w:tcPr>
            <w:tcW w:w="0" w:type="auto"/>
            <w:vAlign w:val="center"/>
            <w:hideMark/>
          </w:tcPr>
          <w:p w:rsidR="00A25316" w:rsidRPr="00C10032" w:rsidRDefault="00A25316" w:rsidP="00C10032">
            <w:pPr>
              <w:jc w:val="right"/>
              <w:rPr>
                <w:rFonts w:ascii="Times New Roman" w:hAnsi="Times New Roman" w:cs="Times New Roman"/>
                <w:color w:val="000000"/>
                <w:sz w:val="20"/>
                <w:szCs w:val="20"/>
              </w:rPr>
            </w:pPr>
            <w:r w:rsidRPr="00C10032">
              <w:rPr>
                <w:rFonts w:ascii="Times New Roman" w:hAnsi="Times New Roman" w:cs="Times New Roman"/>
                <w:color w:val="000000"/>
                <w:sz w:val="20"/>
                <w:szCs w:val="20"/>
              </w:rPr>
              <w:t>Thu, Mar 23, 2017 at 1:26 PM</w:t>
            </w:r>
          </w:p>
        </w:tc>
      </w:tr>
      <w:tr w:rsidR="00A25316" w:rsidRPr="00C10032" w:rsidTr="00A25316">
        <w:trPr>
          <w:tblCellSpacing w:w="0" w:type="dxa"/>
        </w:trPr>
        <w:tc>
          <w:tcPr>
            <w:tcW w:w="0" w:type="auto"/>
            <w:gridSpan w:val="2"/>
            <w:vAlign w:val="center"/>
            <w:hideMark/>
          </w:tcPr>
          <w:p w:rsidR="00A25316" w:rsidRPr="00C10032" w:rsidRDefault="00A25316" w:rsidP="00C10032">
            <w:pPr>
              <w:rPr>
                <w:rFonts w:ascii="Times New Roman" w:hAnsi="Times New Roman" w:cs="Times New Roman"/>
                <w:color w:val="000000"/>
                <w:sz w:val="20"/>
                <w:szCs w:val="20"/>
              </w:rPr>
            </w:pPr>
            <w:r w:rsidRPr="00C10032">
              <w:rPr>
                <w:rFonts w:ascii="Times New Roman" w:hAnsi="Times New Roman" w:cs="Times New Roman"/>
                <w:color w:val="000000"/>
                <w:sz w:val="20"/>
                <w:szCs w:val="20"/>
              </w:rPr>
              <w:t xml:space="preserve">To: </w:t>
            </w:r>
            <w:hyperlink r:id="rId22" w:history="1">
              <w:r w:rsidR="003C1E6B" w:rsidRPr="00242A3D">
                <w:rPr>
                  <w:rStyle w:val="Hyperlink"/>
                  <w:rFonts w:ascii="Times New Roman" w:hAnsi="Times New Roman" w:cs="Times New Roman"/>
                  <w:sz w:val="20"/>
                  <w:szCs w:val="20"/>
                </w:rPr>
                <w:t>muhammad.virk@humber.ca</w:t>
              </w:r>
            </w:hyperlink>
          </w:p>
          <w:p w:rsidR="00A25316" w:rsidRPr="00C10032" w:rsidRDefault="00A25316" w:rsidP="00C10032">
            <w:pPr>
              <w:rPr>
                <w:rFonts w:ascii="Times New Roman" w:hAnsi="Times New Roman" w:cs="Times New Roman"/>
                <w:color w:val="000000"/>
                <w:sz w:val="20"/>
                <w:szCs w:val="20"/>
              </w:rPr>
            </w:pPr>
            <w:r w:rsidRPr="00C10032">
              <w:rPr>
                <w:rFonts w:ascii="Times New Roman" w:hAnsi="Times New Roman" w:cs="Times New Roman"/>
                <w:color w:val="000000"/>
                <w:sz w:val="20"/>
                <w:szCs w:val="20"/>
              </w:rPr>
              <w:t>Cc: Vincent Shaikh &lt;vincent.shaikh@humber.ca&gt;, Kristian Medri &lt;kristian.medri@humber.ca&gt;, Mihyar H</w:t>
            </w:r>
            <w:r w:rsidR="00C10032">
              <w:rPr>
                <w:rFonts w:ascii="Times New Roman" w:hAnsi="Times New Roman" w:cs="Times New Roman"/>
                <w:color w:val="000000"/>
                <w:sz w:val="20"/>
                <w:szCs w:val="20"/>
              </w:rPr>
              <w:t>esson &lt;mihyar.hesson@humber.ca&gt;</w:t>
            </w:r>
          </w:p>
        </w:tc>
      </w:tr>
      <w:tr w:rsidR="00A25316" w:rsidRPr="00C10032" w:rsidTr="00A25316">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A25316" w:rsidRPr="00C10032">
              <w:trPr>
                <w:tblCellSpacing w:w="0" w:type="dxa"/>
              </w:trPr>
              <w:tc>
                <w:tcPr>
                  <w:tcW w:w="0" w:type="auto"/>
                  <w:vAlign w:val="center"/>
                  <w:hideMark/>
                </w:tcPr>
                <w:p w:rsidR="00A25316" w:rsidRPr="00C10032" w:rsidRDefault="00C10032" w:rsidP="00C10032">
                  <w:pPr>
                    <w:rPr>
                      <w:rFonts w:ascii="Times New Roman" w:hAnsi="Times New Roman" w:cs="Times New Roman"/>
                      <w:sz w:val="20"/>
                      <w:szCs w:val="20"/>
                    </w:rPr>
                  </w:pPr>
                  <w:r>
                    <w:rPr>
                      <w:rFonts w:ascii="Times New Roman" w:hAnsi="Times New Roman" w:cs="Times New Roman"/>
                      <w:sz w:val="20"/>
                      <w:szCs w:val="20"/>
                    </w:rPr>
                    <w:t>Hello,</w:t>
                  </w:r>
                </w:p>
                <w:p w:rsidR="00A25316" w:rsidRPr="00C10032" w:rsidRDefault="00A25316" w:rsidP="00C10032">
                  <w:pPr>
                    <w:rPr>
                      <w:rFonts w:ascii="Times New Roman" w:hAnsi="Times New Roman" w:cs="Times New Roman"/>
                      <w:sz w:val="20"/>
                      <w:szCs w:val="20"/>
                    </w:rPr>
                  </w:pPr>
                  <w:r w:rsidRPr="00C10032">
                    <w:rPr>
                      <w:rFonts w:ascii="Times New Roman" w:hAnsi="Times New Roman" w:cs="Times New Roman"/>
                      <w:sz w:val="20"/>
                      <w:szCs w:val="20"/>
                    </w:rPr>
                    <w:t>Thank you to Mr. Muhammad Virk for accepting my capstone project and keeping it in his office. The project is working and send the information to</w:t>
                  </w:r>
                  <w:r w:rsidRPr="00C10032">
                    <w:rPr>
                      <w:rStyle w:val="apple-converted-space"/>
                      <w:rFonts w:ascii="Times New Roman" w:hAnsi="Times New Roman" w:cs="Times New Roman"/>
                      <w:sz w:val="20"/>
                      <w:szCs w:val="20"/>
                    </w:rPr>
                    <w:t> </w:t>
                  </w:r>
                  <w:hyperlink r:id="rId23" w:tgtFrame="_blank" w:history="1">
                    <w:r w:rsidRPr="00C10032">
                      <w:rPr>
                        <w:rStyle w:val="Hyperlink"/>
                        <w:rFonts w:ascii="Times New Roman" w:hAnsi="Times New Roman" w:cs="Times New Roman"/>
                        <w:color w:val="1155CC"/>
                        <w:sz w:val="20"/>
                        <w:szCs w:val="20"/>
                      </w:rPr>
                      <w:t>thinger.io</w:t>
                    </w:r>
                  </w:hyperlink>
                  <w:r w:rsidRPr="00C10032">
                    <w:rPr>
                      <w:rStyle w:val="apple-converted-space"/>
                      <w:rFonts w:ascii="Times New Roman" w:hAnsi="Times New Roman" w:cs="Times New Roman"/>
                      <w:sz w:val="20"/>
                      <w:szCs w:val="20"/>
                    </w:rPr>
                    <w:t> </w:t>
                  </w:r>
                  <w:r w:rsidRPr="00C10032">
                    <w:rPr>
                      <w:rFonts w:ascii="Times New Roman" w:hAnsi="Times New Roman" w:cs="Times New Roman"/>
                      <w:sz w:val="20"/>
                      <w:szCs w:val="20"/>
                    </w:rPr>
                    <w:t xml:space="preserve">and allows you to turn the pump on or off, or </w:t>
                  </w:r>
                  <w:r w:rsidR="00C10032">
                    <w:rPr>
                      <w:rFonts w:ascii="Times New Roman" w:hAnsi="Times New Roman" w:cs="Times New Roman"/>
                      <w:sz w:val="20"/>
                      <w:szCs w:val="20"/>
                    </w:rPr>
                    <w:t>the Arduino will do it it self.</w:t>
                  </w:r>
                </w:p>
                <w:p w:rsidR="00A25316" w:rsidRPr="00C10032" w:rsidRDefault="00A25316" w:rsidP="00C10032">
                  <w:pPr>
                    <w:rPr>
                      <w:rFonts w:ascii="Times New Roman" w:hAnsi="Times New Roman" w:cs="Times New Roman"/>
                      <w:sz w:val="20"/>
                      <w:szCs w:val="20"/>
                    </w:rPr>
                  </w:pPr>
                  <w:r w:rsidRPr="00C10032">
                    <w:rPr>
                      <w:rFonts w:ascii="Times New Roman" w:hAnsi="Times New Roman" w:cs="Times New Roman"/>
                      <w:sz w:val="20"/>
                      <w:szCs w:val="20"/>
                    </w:rPr>
                    <w:t xml:space="preserve">The credentials for the project i will send in a separate email to Mr.Virk and how to get he information on his smartphone. There is the issue of humber WiFi not allowing a static IP address to the Arduino MKR1000. I will bring in a raspberry pi 0 with WiFi dongle and that </w:t>
                  </w:r>
                  <w:r w:rsidR="00C10032">
                    <w:rPr>
                      <w:rFonts w:ascii="Times New Roman" w:hAnsi="Times New Roman" w:cs="Times New Roman"/>
                      <w:sz w:val="20"/>
                      <w:szCs w:val="20"/>
                    </w:rPr>
                    <w:t>will solve that issue as well. </w:t>
                  </w:r>
                </w:p>
                <w:p w:rsidR="00A25316" w:rsidRPr="00C10032" w:rsidRDefault="00A25316" w:rsidP="00C10032">
                  <w:pPr>
                    <w:rPr>
                      <w:rFonts w:ascii="Times New Roman" w:hAnsi="Times New Roman" w:cs="Times New Roman"/>
                      <w:sz w:val="20"/>
                      <w:szCs w:val="20"/>
                    </w:rPr>
                  </w:pPr>
                  <w:r w:rsidRPr="00C10032">
                    <w:rPr>
                      <w:rFonts w:ascii="Times New Roman" w:hAnsi="Times New Roman" w:cs="Times New Roman"/>
                      <w:sz w:val="20"/>
                      <w:szCs w:val="20"/>
                    </w:rPr>
                    <w:t>Thank you so much Mr. Virk for giving my project a new home and I hope you like the new edition i</w:t>
                  </w:r>
                  <w:r w:rsidR="00C10032">
                    <w:rPr>
                      <w:rFonts w:ascii="Times New Roman" w:hAnsi="Times New Roman" w:cs="Times New Roman"/>
                      <w:sz w:val="20"/>
                      <w:szCs w:val="20"/>
                    </w:rPr>
                    <w:t>n your office plant collection.</w:t>
                  </w:r>
                </w:p>
                <w:p w:rsidR="00A25316" w:rsidRPr="00C10032" w:rsidRDefault="00A25316" w:rsidP="00C10032">
                  <w:pPr>
                    <w:rPr>
                      <w:rFonts w:ascii="Times New Roman" w:hAnsi="Times New Roman" w:cs="Times New Roman"/>
                      <w:color w:val="888888"/>
                      <w:sz w:val="20"/>
                      <w:szCs w:val="20"/>
                    </w:rPr>
                  </w:pPr>
                  <w:r w:rsidRPr="00C10032">
                    <w:rPr>
                      <w:rFonts w:ascii="Times New Roman" w:hAnsi="Times New Roman" w:cs="Times New Roman"/>
                      <w:color w:val="888888"/>
                      <w:sz w:val="20"/>
                      <w:szCs w:val="20"/>
                    </w:rPr>
                    <w:t>--</w:t>
                  </w:r>
                  <w:r w:rsidRPr="00C10032">
                    <w:rPr>
                      <w:rStyle w:val="apple-converted-space"/>
                      <w:rFonts w:ascii="Times New Roman" w:hAnsi="Times New Roman" w:cs="Times New Roman"/>
                      <w:color w:val="888888"/>
                      <w:sz w:val="20"/>
                      <w:szCs w:val="20"/>
                    </w:rPr>
                    <w:t> </w:t>
                  </w:r>
                  <w:r w:rsidR="00C10032">
                    <w:rPr>
                      <w:rFonts w:ascii="Times New Roman" w:hAnsi="Times New Roman" w:cs="Times New Roman"/>
                      <w:color w:val="888888"/>
                      <w:sz w:val="20"/>
                      <w:szCs w:val="20"/>
                    </w:rPr>
                    <w:br/>
                    <w:t>Thanks,</w:t>
                  </w:r>
                  <w:r w:rsidRPr="00C10032">
                    <w:rPr>
                      <w:rFonts w:ascii="Times New Roman" w:hAnsi="Times New Roman" w:cs="Times New Roman"/>
                      <w:color w:val="888888"/>
                      <w:sz w:val="20"/>
                      <w:szCs w:val="20"/>
                    </w:rPr>
                    <w:br/>
                    <w:t>Harsh Joshi,</w:t>
                  </w:r>
                </w:p>
                <w:p w:rsidR="00A25316" w:rsidRPr="00C10032" w:rsidRDefault="00A25316" w:rsidP="00C10032">
                  <w:pPr>
                    <w:rPr>
                      <w:rFonts w:ascii="Times New Roman" w:hAnsi="Times New Roman" w:cs="Times New Roman"/>
                      <w:color w:val="888888"/>
                      <w:sz w:val="20"/>
                      <w:szCs w:val="20"/>
                    </w:rPr>
                  </w:pPr>
                  <w:r w:rsidRPr="00C10032">
                    <w:rPr>
                      <w:rFonts w:ascii="Times New Roman" w:hAnsi="Times New Roman" w:cs="Times New Roman"/>
                      <w:color w:val="888888"/>
                      <w:sz w:val="20"/>
                      <w:szCs w:val="20"/>
                    </w:rPr>
                    <w:t>Computer Engineering Technology, Humber College</w:t>
                  </w:r>
                </w:p>
              </w:tc>
            </w:tr>
          </w:tbl>
          <w:p w:rsidR="00A25316" w:rsidRPr="00C10032" w:rsidRDefault="00A25316" w:rsidP="00C10032">
            <w:pPr>
              <w:rPr>
                <w:rFonts w:ascii="Times New Roman" w:hAnsi="Times New Roman" w:cs="Times New Roman"/>
                <w:color w:val="000000"/>
                <w:sz w:val="20"/>
                <w:szCs w:val="20"/>
              </w:rPr>
            </w:pPr>
          </w:p>
        </w:tc>
      </w:tr>
      <w:tr w:rsidR="00A25316" w:rsidRPr="00C10032" w:rsidTr="00A25316">
        <w:trPr>
          <w:tblCellSpacing w:w="0" w:type="dxa"/>
        </w:trPr>
        <w:tc>
          <w:tcPr>
            <w:tcW w:w="0" w:type="auto"/>
            <w:gridSpan w:val="2"/>
            <w:vAlign w:val="center"/>
            <w:hideMark/>
          </w:tcPr>
          <w:p w:rsidR="00A25316" w:rsidRPr="00C10032" w:rsidRDefault="00A25316" w:rsidP="00C10032">
            <w:pPr>
              <w:ind w:firstLine="0"/>
              <w:rPr>
                <w:rFonts w:ascii="Times New Roman" w:eastAsia="Times New Roman" w:hAnsi="Times New Roman" w:cs="Times New Roman"/>
                <w:color w:val="000000"/>
                <w:kern w:val="0"/>
                <w:sz w:val="20"/>
                <w:szCs w:val="20"/>
                <w:lang w:val="en-CA" w:eastAsia="en-CA"/>
              </w:rPr>
            </w:pPr>
            <w:r w:rsidRPr="00C10032">
              <w:rPr>
                <w:rFonts w:ascii="Times New Roman" w:eastAsia="Times New Roman" w:hAnsi="Times New Roman" w:cs="Times New Roman"/>
                <w:b/>
                <w:bCs/>
                <w:color w:val="000000"/>
                <w:kern w:val="0"/>
                <w:sz w:val="27"/>
                <w:szCs w:val="27"/>
                <w:lang w:val="en-CA" w:eastAsia="en-CA"/>
              </w:rPr>
              <w:t>Troubling shooting</w:t>
            </w:r>
          </w:p>
        </w:tc>
      </w:tr>
    </w:tbl>
    <w:p w:rsidR="00A25316" w:rsidRPr="00C10032" w:rsidRDefault="00085CF4" w:rsidP="00C10032">
      <w:pPr>
        <w:ind w:firstLine="0"/>
        <w:rPr>
          <w:rFonts w:ascii="Times New Roman" w:eastAsia="Times New Roman" w:hAnsi="Times New Roman" w:cs="Times New Roman"/>
          <w:kern w:val="0"/>
          <w:lang w:val="en-CA" w:eastAsia="en-CA"/>
        </w:rPr>
      </w:pPr>
      <w:r>
        <w:rPr>
          <w:rFonts w:ascii="Times New Roman" w:eastAsia="Times New Roman" w:hAnsi="Times New Roman" w:cs="Times New Roman"/>
          <w:kern w:val="0"/>
          <w:lang w:val="en-CA" w:eastAsia="en-CA"/>
        </w:rPr>
        <w:pict>
          <v:rect id="_x0000_i102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323"/>
        <w:gridCol w:w="3037"/>
      </w:tblGrid>
      <w:tr w:rsidR="00A25316" w:rsidRPr="00C10032" w:rsidTr="00A25316">
        <w:trPr>
          <w:tblCellSpacing w:w="0" w:type="dxa"/>
        </w:trPr>
        <w:tc>
          <w:tcPr>
            <w:tcW w:w="0" w:type="auto"/>
            <w:vAlign w:val="center"/>
            <w:hideMark/>
          </w:tcPr>
          <w:p w:rsidR="00A25316" w:rsidRPr="00C10032" w:rsidRDefault="00A25316" w:rsidP="00C10032">
            <w:pPr>
              <w:ind w:firstLine="0"/>
              <w:rPr>
                <w:rFonts w:ascii="Times New Roman" w:eastAsia="Times New Roman" w:hAnsi="Times New Roman" w:cs="Times New Roman"/>
                <w:color w:val="000000"/>
                <w:kern w:val="0"/>
                <w:sz w:val="20"/>
                <w:szCs w:val="20"/>
                <w:lang w:val="en-CA" w:eastAsia="en-CA"/>
              </w:rPr>
            </w:pPr>
            <w:r w:rsidRPr="00C10032">
              <w:rPr>
                <w:rFonts w:ascii="Times New Roman" w:eastAsia="Times New Roman" w:hAnsi="Times New Roman" w:cs="Times New Roman"/>
                <w:b/>
                <w:bCs/>
                <w:color w:val="000000"/>
                <w:kern w:val="0"/>
                <w:sz w:val="20"/>
                <w:szCs w:val="20"/>
                <w:lang w:val="en-CA" w:eastAsia="en-CA"/>
              </w:rPr>
              <w:t>Harsh Joshi </w:t>
            </w:r>
            <w:r w:rsidRPr="00C10032">
              <w:rPr>
                <w:rFonts w:ascii="Times New Roman" w:eastAsia="Times New Roman" w:hAnsi="Times New Roman" w:cs="Times New Roman"/>
                <w:color w:val="000000"/>
                <w:kern w:val="0"/>
                <w:sz w:val="20"/>
                <w:szCs w:val="20"/>
                <w:lang w:val="en-CA" w:eastAsia="en-CA"/>
              </w:rPr>
              <w:t>&lt;harshjoshi114@gmail.com&gt;</w:t>
            </w:r>
          </w:p>
        </w:tc>
        <w:tc>
          <w:tcPr>
            <w:tcW w:w="0" w:type="auto"/>
            <w:vAlign w:val="center"/>
            <w:hideMark/>
          </w:tcPr>
          <w:p w:rsidR="00A25316" w:rsidRPr="00C10032" w:rsidRDefault="00A25316" w:rsidP="00C10032">
            <w:pPr>
              <w:ind w:firstLine="0"/>
              <w:jc w:val="right"/>
              <w:rPr>
                <w:rFonts w:ascii="Times New Roman" w:eastAsia="Times New Roman" w:hAnsi="Times New Roman" w:cs="Times New Roman"/>
                <w:color w:val="000000"/>
                <w:kern w:val="0"/>
                <w:sz w:val="20"/>
                <w:szCs w:val="20"/>
                <w:lang w:val="en-CA" w:eastAsia="en-CA"/>
              </w:rPr>
            </w:pPr>
            <w:r w:rsidRPr="00C10032">
              <w:rPr>
                <w:rFonts w:ascii="Times New Roman" w:eastAsia="Times New Roman" w:hAnsi="Times New Roman" w:cs="Times New Roman"/>
                <w:color w:val="000000"/>
                <w:kern w:val="0"/>
                <w:sz w:val="20"/>
                <w:szCs w:val="20"/>
                <w:lang w:val="en-CA" w:eastAsia="en-CA"/>
              </w:rPr>
              <w:t>Tue, Mar 21, 2017 at 10:28 AM</w:t>
            </w:r>
          </w:p>
        </w:tc>
      </w:tr>
      <w:tr w:rsidR="00A25316" w:rsidRPr="00C10032" w:rsidTr="00A25316">
        <w:trPr>
          <w:tblCellSpacing w:w="0" w:type="dxa"/>
        </w:trPr>
        <w:tc>
          <w:tcPr>
            <w:tcW w:w="0" w:type="auto"/>
            <w:gridSpan w:val="2"/>
            <w:vAlign w:val="center"/>
            <w:hideMark/>
          </w:tcPr>
          <w:p w:rsidR="00A25316" w:rsidRPr="00C10032" w:rsidRDefault="00A25316" w:rsidP="00C10032">
            <w:pPr>
              <w:ind w:firstLine="0"/>
              <w:rPr>
                <w:rFonts w:ascii="Times New Roman" w:eastAsia="Times New Roman" w:hAnsi="Times New Roman" w:cs="Times New Roman"/>
                <w:color w:val="000000"/>
                <w:kern w:val="0"/>
                <w:sz w:val="20"/>
                <w:szCs w:val="20"/>
                <w:lang w:val="en-CA" w:eastAsia="en-CA"/>
              </w:rPr>
            </w:pPr>
            <w:r w:rsidRPr="00C10032">
              <w:rPr>
                <w:rFonts w:ascii="Times New Roman" w:eastAsia="Times New Roman" w:hAnsi="Times New Roman" w:cs="Times New Roman"/>
                <w:color w:val="000000"/>
                <w:kern w:val="0"/>
                <w:sz w:val="20"/>
                <w:szCs w:val="20"/>
                <w:lang w:val="en-CA" w:eastAsia="en-CA"/>
              </w:rPr>
              <w:t>To: Kristian Medri &lt;kristian.medri@humber.ca&gt;</w:t>
            </w:r>
          </w:p>
        </w:tc>
      </w:tr>
      <w:tr w:rsidR="00A25316" w:rsidRPr="00C10032" w:rsidTr="00A25316">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A25316" w:rsidRPr="00C10032">
              <w:trPr>
                <w:tblCellSpacing w:w="0" w:type="dxa"/>
              </w:trPr>
              <w:tc>
                <w:tcPr>
                  <w:tcW w:w="0" w:type="auto"/>
                  <w:vAlign w:val="center"/>
                  <w:hideMark/>
                </w:tcPr>
                <w:p w:rsidR="00A25316" w:rsidRPr="00C10032" w:rsidRDefault="00C10032" w:rsidP="00C10032">
                  <w:pPr>
                    <w:spacing w:after="100" w:afterAutospacing="1"/>
                    <w:ind w:firstLine="0"/>
                    <w:rPr>
                      <w:rFonts w:ascii="Times New Roman" w:eastAsia="Times New Roman" w:hAnsi="Times New Roman" w:cs="Times New Roman"/>
                      <w:kern w:val="0"/>
                      <w:lang w:val="en-CA" w:eastAsia="en-CA"/>
                    </w:rPr>
                  </w:pPr>
                  <w:r>
                    <w:rPr>
                      <w:rFonts w:ascii="Times New Roman" w:eastAsia="Times New Roman" w:hAnsi="Times New Roman" w:cs="Times New Roman"/>
                      <w:kern w:val="0"/>
                      <w:lang w:val="en-CA" w:eastAsia="en-CA"/>
                    </w:rPr>
                    <w:t>Hello,  </w:t>
                  </w:r>
                </w:p>
                <w:p w:rsidR="00A25316" w:rsidRPr="00C10032" w:rsidRDefault="00A25316" w:rsidP="00C10032">
                  <w:pPr>
                    <w:spacing w:after="100" w:afterAutospacing="1"/>
                    <w:ind w:firstLine="0"/>
                    <w:rPr>
                      <w:rFonts w:ascii="Times New Roman" w:eastAsia="Times New Roman" w:hAnsi="Times New Roman" w:cs="Times New Roman"/>
                      <w:kern w:val="0"/>
                      <w:lang w:val="en-CA" w:eastAsia="en-CA"/>
                    </w:rPr>
                  </w:pPr>
                  <w:r w:rsidRPr="00C10032">
                    <w:rPr>
                      <w:rFonts w:ascii="Times New Roman" w:eastAsia="Times New Roman" w:hAnsi="Times New Roman" w:cs="Times New Roman"/>
                      <w:kern w:val="0"/>
                      <w:lang w:val="en-CA" w:eastAsia="en-CA"/>
                    </w:rPr>
                    <w:lastRenderedPageBreak/>
                    <w:t>There are many challenges that the users can face. The MKR1000 board uses wifi to connect it self with the website. So the user will have to go in the code and change the SSID and the password manually. One way around it is to have a raspberry PI that has a WiFi dongle that can be used as a router just for the project. The owner will have to have to attach a ethernet cable to the Raspberry PI. Second problem comes as portability if the Raspberry PI is stationary the user can take the project and put it over a plant but supplying it power is the issue. There are two way around this situation. Using two 1.5v AA batteries or a simple rechargeable power bank. The MKR1000 has the code inbuild so the user doesn’t have to set up the Arduino every time. The motor mentioned in the project is and external motor with two tubes coming out. We can switch that with a submersible pump, the one found in aquarium tanks that are water proof and have the MKR1000 send singe to a mosfet/relay that can turn it on or off so we have only one tube coming out and going to the plant and no water coming near the circuit board. Instead of having a separate voltage coming in for the motor we can use the available 5v coming from the MKR1000 to drive the motor. But it would not be recommended due to the motor current intake. We can also power the MKR1000 via the input pins with 3.3v rather than USB port and have a power intake build into the custom PCB.</w:t>
                  </w:r>
                </w:p>
                <w:p w:rsidR="00A25316" w:rsidRPr="00C10032" w:rsidRDefault="00C10032" w:rsidP="00C10032">
                  <w:pPr>
                    <w:ind w:firstLine="0"/>
                    <w:rPr>
                      <w:rFonts w:ascii="Times New Roman" w:eastAsia="Times New Roman" w:hAnsi="Times New Roman" w:cs="Times New Roman"/>
                      <w:color w:val="888888"/>
                      <w:kern w:val="0"/>
                      <w:sz w:val="20"/>
                      <w:szCs w:val="20"/>
                      <w:lang w:val="en-CA" w:eastAsia="en-CA"/>
                    </w:rPr>
                  </w:pPr>
                  <w:r>
                    <w:rPr>
                      <w:rFonts w:ascii="Times New Roman" w:eastAsia="Times New Roman" w:hAnsi="Times New Roman" w:cs="Times New Roman"/>
                      <w:color w:val="888888"/>
                      <w:kern w:val="0"/>
                      <w:sz w:val="20"/>
                      <w:szCs w:val="20"/>
                      <w:lang w:val="en-CA" w:eastAsia="en-CA"/>
                    </w:rPr>
                    <w:t>-- </w:t>
                  </w:r>
                  <w:r>
                    <w:rPr>
                      <w:rFonts w:ascii="Times New Roman" w:eastAsia="Times New Roman" w:hAnsi="Times New Roman" w:cs="Times New Roman"/>
                      <w:color w:val="888888"/>
                      <w:kern w:val="0"/>
                      <w:sz w:val="20"/>
                      <w:szCs w:val="20"/>
                      <w:lang w:val="en-CA" w:eastAsia="en-CA"/>
                    </w:rPr>
                    <w:br/>
                    <w:t>Thanks,</w:t>
                  </w:r>
                  <w:r w:rsidR="00A25316" w:rsidRPr="00C10032">
                    <w:rPr>
                      <w:rFonts w:ascii="Times New Roman" w:eastAsia="Times New Roman" w:hAnsi="Times New Roman" w:cs="Times New Roman"/>
                      <w:color w:val="888888"/>
                      <w:kern w:val="0"/>
                      <w:sz w:val="20"/>
                      <w:szCs w:val="20"/>
                      <w:lang w:val="en-CA" w:eastAsia="en-CA"/>
                    </w:rPr>
                    <w:br/>
                    <w:t>Harsh Joshi,</w:t>
                  </w:r>
                </w:p>
                <w:p w:rsidR="00A25316" w:rsidRPr="00C10032" w:rsidRDefault="00A25316" w:rsidP="00C10032">
                  <w:pPr>
                    <w:ind w:firstLine="0"/>
                    <w:rPr>
                      <w:rFonts w:ascii="Times New Roman" w:eastAsia="Times New Roman" w:hAnsi="Times New Roman" w:cs="Times New Roman"/>
                      <w:color w:val="888888"/>
                      <w:kern w:val="0"/>
                      <w:sz w:val="20"/>
                      <w:szCs w:val="20"/>
                      <w:lang w:val="en-CA" w:eastAsia="en-CA"/>
                    </w:rPr>
                  </w:pPr>
                  <w:r w:rsidRPr="00C10032">
                    <w:rPr>
                      <w:rFonts w:ascii="Times New Roman" w:eastAsia="Times New Roman" w:hAnsi="Times New Roman" w:cs="Times New Roman"/>
                      <w:color w:val="888888"/>
                      <w:kern w:val="0"/>
                      <w:sz w:val="20"/>
                      <w:szCs w:val="20"/>
                      <w:lang w:val="en-CA" w:eastAsia="en-CA"/>
                    </w:rPr>
                    <w:t>Computer Engineering Technology, Humber College</w:t>
                  </w:r>
                </w:p>
              </w:tc>
            </w:tr>
          </w:tbl>
          <w:p w:rsidR="00A25316" w:rsidRPr="00C10032" w:rsidRDefault="00A25316" w:rsidP="00C10032">
            <w:pPr>
              <w:ind w:firstLine="0"/>
              <w:rPr>
                <w:rFonts w:ascii="Times New Roman" w:eastAsia="Times New Roman" w:hAnsi="Times New Roman" w:cs="Times New Roman"/>
                <w:color w:val="000000"/>
                <w:kern w:val="0"/>
                <w:sz w:val="20"/>
                <w:szCs w:val="20"/>
                <w:lang w:val="en-CA" w:eastAsia="en-CA"/>
              </w:rPr>
            </w:pPr>
          </w:p>
        </w:tc>
      </w:tr>
      <w:tr w:rsidR="005C53B1" w:rsidRPr="00C10032" w:rsidTr="005C53B1">
        <w:trPr>
          <w:tblCellSpacing w:w="0" w:type="dxa"/>
        </w:trPr>
        <w:tc>
          <w:tcPr>
            <w:tcW w:w="0" w:type="auto"/>
            <w:vAlign w:val="center"/>
            <w:hideMark/>
          </w:tcPr>
          <w:p w:rsidR="005C53B1" w:rsidRPr="00C10032" w:rsidRDefault="005C53B1" w:rsidP="00C10032">
            <w:pPr>
              <w:ind w:firstLine="0"/>
              <w:rPr>
                <w:rFonts w:ascii="Times New Roman" w:eastAsia="Times New Roman" w:hAnsi="Times New Roman" w:cs="Times New Roman"/>
                <w:color w:val="000000"/>
                <w:kern w:val="0"/>
                <w:sz w:val="20"/>
                <w:szCs w:val="20"/>
                <w:lang w:val="en-CA" w:eastAsia="en-CA"/>
              </w:rPr>
            </w:pPr>
            <w:r w:rsidRPr="00C10032">
              <w:rPr>
                <w:rFonts w:ascii="Times New Roman" w:eastAsia="Times New Roman" w:hAnsi="Times New Roman" w:cs="Times New Roman"/>
                <w:b/>
                <w:bCs/>
                <w:color w:val="000000"/>
                <w:kern w:val="0"/>
                <w:sz w:val="20"/>
                <w:szCs w:val="20"/>
                <w:lang w:val="en-CA" w:eastAsia="en-CA"/>
              </w:rPr>
              <w:lastRenderedPageBreak/>
              <w:t>Kristian Medri </w:t>
            </w:r>
            <w:r w:rsidRPr="00C10032">
              <w:rPr>
                <w:rFonts w:ascii="Times New Roman" w:eastAsia="Times New Roman" w:hAnsi="Times New Roman" w:cs="Times New Roman"/>
                <w:color w:val="000000"/>
                <w:kern w:val="0"/>
                <w:sz w:val="20"/>
                <w:szCs w:val="20"/>
                <w:lang w:val="en-CA" w:eastAsia="en-CA"/>
              </w:rPr>
              <w:t>&lt;Kristian.Medri@humber.ca&gt;</w:t>
            </w:r>
          </w:p>
        </w:tc>
        <w:tc>
          <w:tcPr>
            <w:tcW w:w="0" w:type="auto"/>
            <w:vAlign w:val="center"/>
            <w:hideMark/>
          </w:tcPr>
          <w:p w:rsidR="005C53B1" w:rsidRPr="00C10032" w:rsidRDefault="005C53B1" w:rsidP="00C10032">
            <w:pPr>
              <w:ind w:firstLine="0"/>
              <w:jc w:val="right"/>
              <w:rPr>
                <w:rFonts w:ascii="Times New Roman" w:eastAsia="Times New Roman" w:hAnsi="Times New Roman" w:cs="Times New Roman"/>
                <w:color w:val="000000"/>
                <w:kern w:val="0"/>
                <w:sz w:val="20"/>
                <w:szCs w:val="20"/>
                <w:lang w:val="en-CA" w:eastAsia="en-CA"/>
              </w:rPr>
            </w:pPr>
            <w:r w:rsidRPr="00C10032">
              <w:rPr>
                <w:rFonts w:ascii="Times New Roman" w:eastAsia="Times New Roman" w:hAnsi="Times New Roman" w:cs="Times New Roman"/>
                <w:color w:val="000000"/>
                <w:kern w:val="0"/>
                <w:sz w:val="20"/>
                <w:szCs w:val="20"/>
                <w:lang w:val="en-CA" w:eastAsia="en-CA"/>
              </w:rPr>
              <w:t>Fri, Dec 9, 2016 at 6:07 PM</w:t>
            </w:r>
          </w:p>
        </w:tc>
      </w:tr>
      <w:tr w:rsidR="005C53B1" w:rsidRPr="00C10032" w:rsidTr="005C53B1">
        <w:trPr>
          <w:tblCellSpacing w:w="0" w:type="dxa"/>
        </w:trPr>
        <w:tc>
          <w:tcPr>
            <w:tcW w:w="0" w:type="auto"/>
            <w:gridSpan w:val="2"/>
            <w:vAlign w:val="center"/>
            <w:hideMark/>
          </w:tcPr>
          <w:p w:rsidR="005C53B1" w:rsidRPr="00C10032" w:rsidRDefault="005C53B1" w:rsidP="00C10032">
            <w:pPr>
              <w:ind w:firstLine="0"/>
              <w:rPr>
                <w:rFonts w:ascii="Times New Roman" w:eastAsia="Times New Roman" w:hAnsi="Times New Roman" w:cs="Times New Roman"/>
                <w:color w:val="000000"/>
                <w:kern w:val="0"/>
                <w:sz w:val="20"/>
                <w:szCs w:val="20"/>
                <w:lang w:val="en-CA" w:eastAsia="en-CA"/>
              </w:rPr>
            </w:pPr>
            <w:r w:rsidRPr="00C10032">
              <w:rPr>
                <w:rFonts w:ascii="Times New Roman" w:eastAsia="Times New Roman" w:hAnsi="Times New Roman" w:cs="Times New Roman"/>
                <w:color w:val="000000"/>
                <w:kern w:val="0"/>
                <w:sz w:val="20"/>
                <w:szCs w:val="20"/>
                <w:lang w:val="en-CA" w:eastAsia="en-CA"/>
              </w:rPr>
              <w:t>To: Harsh Joshi &lt;harshjoshi114@gmail.com&gt;</w:t>
            </w:r>
          </w:p>
          <w:p w:rsidR="005C53B1" w:rsidRPr="00C10032" w:rsidRDefault="005C53B1" w:rsidP="00C10032">
            <w:pPr>
              <w:ind w:firstLine="0"/>
              <w:rPr>
                <w:rFonts w:ascii="Times New Roman" w:eastAsia="Times New Roman" w:hAnsi="Times New Roman" w:cs="Times New Roman"/>
                <w:color w:val="000000"/>
                <w:kern w:val="0"/>
                <w:sz w:val="20"/>
                <w:szCs w:val="20"/>
                <w:lang w:val="en-CA" w:eastAsia="en-CA"/>
              </w:rPr>
            </w:pPr>
            <w:r w:rsidRPr="00C10032">
              <w:rPr>
                <w:rFonts w:ascii="Times New Roman" w:eastAsia="Times New Roman" w:hAnsi="Times New Roman" w:cs="Times New Roman"/>
                <w:color w:val="000000"/>
                <w:kern w:val="0"/>
                <w:sz w:val="20"/>
                <w:szCs w:val="20"/>
                <w:lang w:val="en-CA" w:eastAsia="en-CA"/>
              </w:rPr>
              <w:lastRenderedPageBreak/>
              <w:t>Cc: Vincent Shaikh &lt;Vincent.Shaikh@humber.ca&gt;, Mihyar Hesson &lt;Mihyar.Hesson@humber.ca&gt;</w:t>
            </w:r>
          </w:p>
        </w:tc>
      </w:tr>
      <w:tr w:rsidR="005C53B1" w:rsidRPr="00C10032" w:rsidTr="005C53B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5C53B1" w:rsidRPr="00C10032">
              <w:trPr>
                <w:tblCellSpacing w:w="0" w:type="dxa"/>
              </w:trPr>
              <w:tc>
                <w:tcPr>
                  <w:tcW w:w="0" w:type="auto"/>
                  <w:vAlign w:val="center"/>
                  <w:hideMark/>
                </w:tcPr>
                <w:p w:rsidR="005C53B1" w:rsidRPr="00C10032" w:rsidRDefault="005C53B1" w:rsidP="00C10032">
                  <w:pPr>
                    <w:spacing w:after="100" w:afterAutospacing="1"/>
                    <w:ind w:firstLine="0"/>
                    <w:rPr>
                      <w:rFonts w:ascii="Times New Roman" w:eastAsia="Times New Roman" w:hAnsi="Times New Roman" w:cs="Times New Roman"/>
                      <w:kern w:val="0"/>
                      <w:lang w:eastAsia="en-CA"/>
                    </w:rPr>
                  </w:pPr>
                  <w:r w:rsidRPr="00C10032">
                    <w:rPr>
                      <w:rFonts w:ascii="Times New Roman" w:eastAsia="Times New Roman" w:hAnsi="Times New Roman" w:cs="Times New Roman"/>
                      <w:color w:val="1F497D"/>
                      <w:kern w:val="0"/>
                      <w:sz w:val="22"/>
                      <w:szCs w:val="22"/>
                      <w:lang w:eastAsia="en-CA"/>
                    </w:rPr>
                    <w:lastRenderedPageBreak/>
                    <w:t>Dear Harsh,</w:t>
                  </w:r>
                </w:p>
                <w:p w:rsidR="005C53B1" w:rsidRPr="00C10032" w:rsidRDefault="005C53B1" w:rsidP="00C10032">
                  <w:pPr>
                    <w:spacing w:after="100" w:afterAutospacing="1"/>
                    <w:ind w:firstLine="0"/>
                    <w:rPr>
                      <w:rFonts w:ascii="Times New Roman" w:eastAsia="Times New Roman" w:hAnsi="Times New Roman" w:cs="Times New Roman"/>
                      <w:kern w:val="0"/>
                      <w:lang w:eastAsia="en-CA"/>
                    </w:rPr>
                  </w:pPr>
                  <w:r w:rsidRPr="00C10032">
                    <w:rPr>
                      <w:rFonts w:ascii="Times New Roman" w:eastAsia="Times New Roman" w:hAnsi="Times New Roman" w:cs="Times New Roman"/>
                      <w:color w:val="1F497D"/>
                      <w:kern w:val="0"/>
                      <w:sz w:val="22"/>
                      <w:szCs w:val="22"/>
                      <w:lang w:eastAsia="en-CA"/>
                    </w:rPr>
                    <w:t>Regarding today’s demo, I indeed saw that you were able display readings from a light sensor. You are still struggling with using a microcontroller to turn a DC motor and we found that to be in part due to a floating reference today. I look forward to seeing the new interface PCB that you plan to make help you be able to control the motor with the light sensor.</w:t>
                  </w:r>
                </w:p>
                <w:p w:rsidR="005C53B1" w:rsidRPr="00C10032" w:rsidRDefault="005C53B1" w:rsidP="00C10032">
                  <w:pPr>
                    <w:spacing w:after="100" w:afterAutospacing="1"/>
                    <w:ind w:firstLine="0"/>
                    <w:rPr>
                      <w:rFonts w:ascii="Times New Roman" w:eastAsia="Times New Roman" w:hAnsi="Times New Roman" w:cs="Times New Roman"/>
                      <w:kern w:val="0"/>
                      <w:lang w:eastAsia="en-CA"/>
                    </w:rPr>
                  </w:pPr>
                  <w:r w:rsidRPr="00C10032">
                    <w:rPr>
                      <w:rFonts w:ascii="Times New Roman" w:eastAsia="Times New Roman" w:hAnsi="Times New Roman" w:cs="Times New Roman"/>
                      <w:color w:val="1F497D"/>
                      <w:kern w:val="0"/>
                      <w:sz w:val="22"/>
                      <w:szCs w:val="22"/>
                      <w:lang w:eastAsia="en-CA"/>
                    </w:rPr>
                    <w:t>Sincerely,</w:t>
                  </w:r>
                </w:p>
                <w:p w:rsidR="005C53B1" w:rsidRPr="00C10032" w:rsidRDefault="005C53B1" w:rsidP="00C10032">
                  <w:pPr>
                    <w:spacing w:after="100" w:afterAutospacing="1"/>
                    <w:ind w:firstLine="0"/>
                    <w:rPr>
                      <w:rFonts w:ascii="Times New Roman" w:eastAsia="Times New Roman" w:hAnsi="Times New Roman" w:cs="Times New Roman"/>
                      <w:kern w:val="0"/>
                      <w:lang w:eastAsia="en-CA"/>
                    </w:rPr>
                  </w:pPr>
                  <w:r w:rsidRPr="00C10032">
                    <w:rPr>
                      <w:rFonts w:ascii="Times New Roman" w:eastAsia="Times New Roman" w:hAnsi="Times New Roman" w:cs="Times New Roman"/>
                      <w:color w:val="1F497D"/>
                      <w:kern w:val="0"/>
                      <w:sz w:val="22"/>
                      <w:szCs w:val="22"/>
                      <w:lang w:eastAsia="en-CA"/>
                    </w:rPr>
                    <w:t>Kristian</w:t>
                  </w:r>
                </w:p>
              </w:tc>
            </w:tr>
          </w:tbl>
          <w:p w:rsidR="005C53B1" w:rsidRPr="00C10032" w:rsidRDefault="005C53B1" w:rsidP="00C10032">
            <w:pPr>
              <w:ind w:firstLine="0"/>
              <w:rPr>
                <w:rFonts w:ascii="Times New Roman" w:eastAsia="Times New Roman" w:hAnsi="Times New Roman" w:cs="Times New Roman"/>
                <w:color w:val="000000"/>
                <w:kern w:val="0"/>
                <w:sz w:val="20"/>
                <w:szCs w:val="20"/>
                <w:lang w:val="en-CA" w:eastAsia="en-CA"/>
              </w:rPr>
            </w:pPr>
          </w:p>
        </w:tc>
      </w:tr>
    </w:tbl>
    <w:p w:rsidR="005C53B1" w:rsidRPr="00C10032" w:rsidRDefault="005C53B1" w:rsidP="00C10032">
      <w:pPr>
        <w:spacing w:after="100" w:afterAutospacing="1"/>
        <w:ind w:firstLine="0"/>
        <w:rPr>
          <w:rFonts w:ascii="Times New Roman" w:eastAsia="Times New Roman" w:hAnsi="Times New Roman" w:cs="Times New Roman"/>
          <w:color w:val="000000"/>
          <w:kern w:val="0"/>
          <w:lang w:val="en-CA" w:eastAsia="en-CA"/>
        </w:rPr>
      </w:pPr>
      <w:r w:rsidRPr="00C10032">
        <w:rPr>
          <w:rFonts w:ascii="Times New Roman" w:eastAsia="Times New Roman" w:hAnsi="Times New Roman" w:cs="Times New Roman"/>
          <w:b/>
          <w:bCs/>
          <w:color w:val="000000"/>
          <w:kern w:val="0"/>
          <w:sz w:val="20"/>
          <w:szCs w:val="20"/>
          <w:lang w:val="en-CA" w:eastAsia="en-CA"/>
        </w:rPr>
        <w:t>From:</w:t>
      </w:r>
      <w:r w:rsidRPr="00C10032">
        <w:rPr>
          <w:rFonts w:ascii="Times New Roman" w:eastAsia="Times New Roman" w:hAnsi="Times New Roman" w:cs="Times New Roman"/>
          <w:color w:val="000000"/>
          <w:kern w:val="0"/>
          <w:sz w:val="20"/>
          <w:szCs w:val="20"/>
          <w:lang w:val="en-CA" w:eastAsia="en-CA"/>
        </w:rPr>
        <w:t> Kristian Medri </w:t>
      </w:r>
      <w:r w:rsidRPr="00C10032">
        <w:rPr>
          <w:rFonts w:ascii="Times New Roman" w:eastAsia="Times New Roman" w:hAnsi="Times New Roman" w:cs="Times New Roman"/>
          <w:color w:val="000000"/>
          <w:kern w:val="0"/>
          <w:sz w:val="20"/>
          <w:szCs w:val="20"/>
          <w:lang w:val="en-CA" w:eastAsia="en-CA"/>
        </w:rPr>
        <w:br/>
      </w:r>
      <w:r w:rsidRPr="00C10032">
        <w:rPr>
          <w:rFonts w:ascii="Times New Roman" w:eastAsia="Times New Roman" w:hAnsi="Times New Roman" w:cs="Times New Roman"/>
          <w:b/>
          <w:bCs/>
          <w:color w:val="000000"/>
          <w:kern w:val="0"/>
          <w:sz w:val="20"/>
          <w:szCs w:val="20"/>
          <w:lang w:val="en-CA" w:eastAsia="en-CA"/>
        </w:rPr>
        <w:t>Sent:</w:t>
      </w:r>
      <w:r w:rsidRPr="00C10032">
        <w:rPr>
          <w:rFonts w:ascii="Times New Roman" w:eastAsia="Times New Roman" w:hAnsi="Times New Roman" w:cs="Times New Roman"/>
          <w:color w:val="000000"/>
          <w:kern w:val="0"/>
          <w:sz w:val="20"/>
          <w:szCs w:val="20"/>
          <w:lang w:val="en-CA" w:eastAsia="en-CA"/>
        </w:rPr>
        <w:t> Friday, December 09, 2016 6:08 PM</w:t>
      </w:r>
      <w:r w:rsidRPr="00C10032">
        <w:rPr>
          <w:rFonts w:ascii="Times New Roman" w:eastAsia="Times New Roman" w:hAnsi="Times New Roman" w:cs="Times New Roman"/>
          <w:color w:val="550055"/>
          <w:kern w:val="0"/>
          <w:sz w:val="20"/>
          <w:szCs w:val="20"/>
          <w:lang w:val="en-CA" w:eastAsia="en-CA"/>
        </w:rPr>
        <w:br/>
      </w:r>
      <w:r w:rsidRPr="00C10032">
        <w:rPr>
          <w:rFonts w:ascii="Times New Roman" w:eastAsia="Times New Roman" w:hAnsi="Times New Roman" w:cs="Times New Roman"/>
          <w:b/>
          <w:bCs/>
          <w:color w:val="550055"/>
          <w:kern w:val="0"/>
          <w:sz w:val="20"/>
          <w:szCs w:val="20"/>
          <w:lang w:val="en-CA" w:eastAsia="en-CA"/>
        </w:rPr>
        <w:t>To:</w:t>
      </w:r>
      <w:r w:rsidRPr="00C10032">
        <w:rPr>
          <w:rFonts w:ascii="Times New Roman" w:eastAsia="Times New Roman" w:hAnsi="Times New Roman" w:cs="Times New Roman"/>
          <w:color w:val="550055"/>
          <w:kern w:val="0"/>
          <w:sz w:val="20"/>
          <w:szCs w:val="20"/>
          <w:lang w:val="en-CA" w:eastAsia="en-CA"/>
        </w:rPr>
        <w:t> 'Harsh Joshi'</w:t>
      </w:r>
      <w:r w:rsidRPr="00C10032">
        <w:rPr>
          <w:rFonts w:ascii="Times New Roman" w:eastAsia="Times New Roman" w:hAnsi="Times New Roman" w:cs="Times New Roman"/>
          <w:color w:val="550055"/>
          <w:kern w:val="0"/>
          <w:sz w:val="20"/>
          <w:szCs w:val="20"/>
          <w:lang w:val="en-CA" w:eastAsia="en-CA"/>
        </w:rPr>
        <w:br/>
      </w:r>
      <w:r w:rsidRPr="00C10032">
        <w:rPr>
          <w:rFonts w:ascii="Times New Roman" w:eastAsia="Times New Roman" w:hAnsi="Times New Roman" w:cs="Times New Roman"/>
          <w:b/>
          <w:bCs/>
          <w:color w:val="550055"/>
          <w:kern w:val="0"/>
          <w:sz w:val="20"/>
          <w:szCs w:val="20"/>
          <w:lang w:val="en-CA" w:eastAsia="en-CA"/>
        </w:rPr>
        <w:t>Cc:</w:t>
      </w:r>
      <w:r w:rsidRPr="00C10032">
        <w:rPr>
          <w:rFonts w:ascii="Times New Roman" w:eastAsia="Times New Roman" w:hAnsi="Times New Roman" w:cs="Times New Roman"/>
          <w:color w:val="550055"/>
          <w:kern w:val="0"/>
          <w:sz w:val="20"/>
          <w:szCs w:val="20"/>
          <w:lang w:val="en-CA" w:eastAsia="en-CA"/>
        </w:rPr>
        <w:t> Vincent Shaikh; Mihyar Hesson</w:t>
      </w:r>
      <w:r w:rsidRPr="00C10032">
        <w:rPr>
          <w:rFonts w:ascii="Times New Roman" w:eastAsia="Times New Roman" w:hAnsi="Times New Roman" w:cs="Times New Roman"/>
          <w:color w:val="550055"/>
          <w:kern w:val="0"/>
          <w:sz w:val="20"/>
          <w:szCs w:val="20"/>
          <w:lang w:val="en-CA" w:eastAsia="en-CA"/>
        </w:rPr>
        <w:br/>
      </w:r>
      <w:r w:rsidRPr="00C10032">
        <w:rPr>
          <w:rFonts w:ascii="Times New Roman" w:eastAsia="Times New Roman" w:hAnsi="Times New Roman" w:cs="Times New Roman"/>
          <w:b/>
          <w:bCs/>
          <w:color w:val="550055"/>
          <w:kern w:val="0"/>
          <w:sz w:val="20"/>
          <w:szCs w:val="20"/>
          <w:lang w:val="en-CA" w:eastAsia="en-CA"/>
        </w:rPr>
        <w:t>Subject:</w:t>
      </w:r>
      <w:r w:rsidRPr="00C10032">
        <w:rPr>
          <w:rFonts w:ascii="Times New Roman" w:eastAsia="Times New Roman" w:hAnsi="Times New Roman" w:cs="Times New Roman"/>
          <w:color w:val="550055"/>
          <w:kern w:val="0"/>
          <w:sz w:val="20"/>
          <w:szCs w:val="20"/>
          <w:lang w:val="en-CA" w:eastAsia="en-CA"/>
        </w:rPr>
        <w:t> RE: Today's meeting</w:t>
      </w:r>
    </w:p>
    <w:p w:rsidR="005C53B1" w:rsidRPr="00C10032" w:rsidRDefault="005C53B1" w:rsidP="00C10032">
      <w:pPr>
        <w:spacing w:after="100" w:afterAutospacing="1"/>
        <w:ind w:firstLine="0"/>
        <w:rPr>
          <w:rFonts w:ascii="Times New Roman" w:eastAsia="Times New Roman" w:hAnsi="Times New Roman" w:cs="Times New Roman"/>
          <w:color w:val="550055"/>
          <w:kern w:val="0"/>
          <w:lang w:val="en-CA" w:eastAsia="en-CA"/>
        </w:rPr>
      </w:pPr>
      <w:r w:rsidRPr="00C10032">
        <w:rPr>
          <w:rFonts w:ascii="Times New Roman" w:eastAsia="Times New Roman" w:hAnsi="Times New Roman" w:cs="Times New Roman"/>
          <w:color w:val="1F497D"/>
          <w:kern w:val="0"/>
          <w:sz w:val="22"/>
          <w:szCs w:val="22"/>
          <w:lang w:val="en-CA" w:eastAsia="en-CA"/>
        </w:rPr>
        <w:t>Dear Harsh,</w:t>
      </w:r>
    </w:p>
    <w:p w:rsidR="005C53B1" w:rsidRPr="00C10032" w:rsidRDefault="005C53B1" w:rsidP="00C10032">
      <w:pPr>
        <w:spacing w:after="100" w:afterAutospacing="1"/>
        <w:ind w:firstLine="0"/>
        <w:rPr>
          <w:rFonts w:ascii="Times New Roman" w:eastAsia="Times New Roman" w:hAnsi="Times New Roman" w:cs="Times New Roman"/>
          <w:color w:val="550055"/>
          <w:kern w:val="0"/>
          <w:lang w:val="en-CA" w:eastAsia="en-CA"/>
        </w:rPr>
      </w:pPr>
      <w:r w:rsidRPr="00C10032">
        <w:rPr>
          <w:rFonts w:ascii="Times New Roman" w:eastAsia="Times New Roman" w:hAnsi="Times New Roman" w:cs="Times New Roman"/>
          <w:color w:val="1F497D"/>
          <w:kern w:val="0"/>
          <w:sz w:val="22"/>
          <w:szCs w:val="22"/>
          <w:lang w:val="en-CA" w:eastAsia="en-CA"/>
        </w:rPr>
        <w:t>Regarding today’s demo, I indeed saw that you were able display readings from a light sensor. You are still struggling with using a microcontroller to turn a DC motor and we found that to be in part due to a floating reference today. I look forward to seeing the new interface PCB that you plan to make help you be able to control the motor with the light sensor.</w:t>
      </w:r>
    </w:p>
    <w:p w:rsidR="005C53B1" w:rsidRPr="00C10032" w:rsidRDefault="005C53B1" w:rsidP="00C10032">
      <w:pPr>
        <w:spacing w:after="100" w:afterAutospacing="1"/>
        <w:ind w:firstLine="0"/>
        <w:rPr>
          <w:rFonts w:ascii="Times New Roman" w:eastAsia="Times New Roman" w:hAnsi="Times New Roman" w:cs="Times New Roman"/>
          <w:color w:val="550055"/>
          <w:kern w:val="0"/>
          <w:lang w:val="en-CA" w:eastAsia="en-CA"/>
        </w:rPr>
      </w:pPr>
      <w:r w:rsidRPr="00C10032">
        <w:rPr>
          <w:rFonts w:ascii="Times New Roman" w:eastAsia="Times New Roman" w:hAnsi="Times New Roman" w:cs="Times New Roman"/>
          <w:color w:val="1F497D"/>
          <w:kern w:val="0"/>
          <w:sz w:val="22"/>
          <w:szCs w:val="22"/>
          <w:lang w:val="en-CA" w:eastAsia="en-CA"/>
        </w:rPr>
        <w:t>Sincerely,</w:t>
      </w:r>
    </w:p>
    <w:p w:rsidR="005C53B1" w:rsidRPr="00C10032" w:rsidRDefault="005C53B1" w:rsidP="00C10032">
      <w:pPr>
        <w:spacing w:after="100" w:afterAutospacing="1"/>
        <w:ind w:firstLine="0"/>
        <w:rPr>
          <w:rFonts w:ascii="Times New Roman" w:eastAsia="Times New Roman" w:hAnsi="Times New Roman" w:cs="Times New Roman"/>
          <w:color w:val="550055"/>
          <w:kern w:val="0"/>
          <w:lang w:val="en-CA" w:eastAsia="en-CA"/>
        </w:rPr>
      </w:pPr>
      <w:r w:rsidRPr="00C10032">
        <w:rPr>
          <w:rFonts w:ascii="Times New Roman" w:eastAsia="Times New Roman" w:hAnsi="Times New Roman" w:cs="Times New Roman"/>
          <w:color w:val="1F497D"/>
          <w:kern w:val="0"/>
          <w:sz w:val="22"/>
          <w:szCs w:val="22"/>
          <w:lang w:val="en-CA" w:eastAsia="en-CA"/>
        </w:rPr>
        <w:t>Kristian</w:t>
      </w:r>
    </w:p>
    <w:p w:rsidR="005C53B1" w:rsidRPr="00C10032" w:rsidRDefault="005C53B1" w:rsidP="00C10032">
      <w:pPr>
        <w:pStyle w:val="NormalWeb"/>
      </w:pPr>
      <w:r w:rsidRPr="00C10032">
        <w:rPr>
          <w:sz w:val="22"/>
          <w:szCs w:val="22"/>
        </w:rPr>
        <w:lastRenderedPageBreak/>
        <w:t>Thursday November 24, 2016 2:29pm-3:40pm, Kristian and Harsh will continue to meet one more time this semester in NX301G North on Tuesday 12/06/2016 from 11:15 AM to 12:15 PM before planning to meet in class next term.</w:t>
      </w:r>
    </w:p>
    <w:p w:rsidR="005C53B1" w:rsidRPr="00C10032" w:rsidRDefault="005C53B1" w:rsidP="00C10032">
      <w:pPr>
        <w:pStyle w:val="NormalWeb"/>
      </w:pPr>
      <w:r w:rsidRPr="00C10032">
        <w:rPr>
          <w:sz w:val="22"/>
          <w:szCs w:val="22"/>
        </w:rPr>
        <w:t>Attendees: Kristian Medri, Harsh Joshi (waiting at reception 2:17pm, in meeting 2:29pm)</w:t>
      </w:r>
    </w:p>
    <w:p w:rsidR="005C53B1" w:rsidRPr="00C10032" w:rsidRDefault="005C53B1" w:rsidP="00C10032">
      <w:pPr>
        <w:pStyle w:val="NormalWeb"/>
      </w:pPr>
      <w:r w:rsidRPr="00C10032">
        <w:rPr>
          <w:sz w:val="22"/>
          <w:szCs w:val="22"/>
        </w:rPr>
        <w:t>Continued discussion of future work in Computer Systems Project (Winter 2017)</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368"/>
        <w:gridCol w:w="5222"/>
      </w:tblGrid>
      <w:tr w:rsidR="005C53B1" w:rsidRPr="00C10032" w:rsidTr="005C53B1">
        <w:tc>
          <w:tcPr>
            <w:tcW w:w="4368" w:type="dxa"/>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hideMark/>
          </w:tcPr>
          <w:p w:rsidR="005C53B1" w:rsidRPr="00C10032" w:rsidRDefault="005C53B1" w:rsidP="00C10032">
            <w:pPr>
              <w:pStyle w:val="NormalWeb"/>
            </w:pPr>
            <w:r w:rsidRPr="00C10032">
              <w:rPr>
                <w:color w:val="1F497D"/>
                <w:sz w:val="22"/>
                <w:szCs w:val="22"/>
              </w:rPr>
              <w:t>Harsh</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Harsh says learned about surge…</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 xml:space="preserve">Acrylic box made held on with tape temporarily till everything is finalized </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 xml:space="preserve">Everything is recycled acrylic </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Made a PCB board for the controller of the motor and to house the sensors.</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Using ribbon cable to join the custom PCB board to the Arduino board for more flexibility during construction.</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Made customer mount to mount the Raspberry pi to the Arduino and a base plate for the Arduino with recycled ply wood all laser cut</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Attached a functioning 12 v motor that runs when 5v is supplied to the mosfet transistor via a1 in the Arduino .</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 xml:space="preserve">Waiting on the sensor to arrive till then working on the server side and </w:t>
            </w:r>
            <w:r w:rsidRPr="00C10032">
              <w:rPr>
                <w:color w:val="1F497D"/>
                <w:sz w:val="22"/>
                <w:szCs w:val="22"/>
              </w:rPr>
              <w:lastRenderedPageBreak/>
              <w:t>programming to send data to the SQL server.</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Also waiting on new Raspberry pi an figuring out how to power PI and Arduino separately so no future power surge occurs</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 xml:space="preserve">Sensors are being brought from adafruit </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Did visit several nurseries  i.e. Lee Valley to get recommendation on fast growing seedling for the project and soil type 25% sand and 75% soil was advised to me. At 590 king st.</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Did not ask about the existing system.</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 xml:space="preserve">So the surge happened when I connected the raspberry pi to the arduino via a port in my laptop that gives 5v at 2amp (settings in the BIOS for power). </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 xml:space="preserve">Got a messages in my laptop saying “the USB port is consuming more power than it can supply” after immidetailly removing it from the computer and check only the arduino. The arduino was fine, than moving on </w:t>
            </w:r>
            <w:r w:rsidRPr="00C10032">
              <w:rPr>
                <w:color w:val="1F497D"/>
                <w:sz w:val="22"/>
                <w:szCs w:val="22"/>
              </w:rPr>
              <w:lastRenderedPageBreak/>
              <w:t>to the Rasberry pi notice that it would not post.</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 xml:space="preserve">Tired different memory cards and ever different power supply but no boot </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 xml:space="preserve">After a quich google serch on the error code that i got on my laptop it said the USB had a power surge. </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USB port works fine but the Raspberry Pi I not working.</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Replacement on its way with the sensors which were ordered Nov 16/16.</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1 x Light sensors GA1A12S202</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 xml:space="preserve">1 x TMP36 analog temperature sensor </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Moisture sensor NEXT0659 made by NEXT on amazon.</w:t>
            </w:r>
          </w:p>
          <w:p w:rsidR="005C53B1" w:rsidRPr="00C10032" w:rsidRDefault="005C53B1" w:rsidP="00C10032">
            <w:pPr>
              <w:pStyle w:val="NormalWeb"/>
              <w:numPr>
                <w:ilvl w:val="0"/>
                <w:numId w:val="17"/>
              </w:numPr>
              <w:textAlignment w:val="baseline"/>
              <w:rPr>
                <w:color w:val="1F497D"/>
                <w:sz w:val="22"/>
                <w:szCs w:val="22"/>
              </w:rPr>
            </w:pPr>
            <w:r w:rsidRPr="00C10032">
              <w:rPr>
                <w:color w:val="1F497D"/>
                <w:sz w:val="22"/>
                <w:szCs w:val="22"/>
              </w:rPr>
              <w:t>Was advice to use a water tight container due to own effects of the acrylic glue having cracks when it dry allowing water to flow within them.  </w:t>
            </w:r>
          </w:p>
        </w:tc>
        <w:tc>
          <w:tcPr>
            <w:tcW w:w="5222" w:type="dxa"/>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hideMark/>
          </w:tcPr>
          <w:p w:rsidR="005C53B1" w:rsidRPr="00C10032" w:rsidRDefault="005C53B1" w:rsidP="00C10032">
            <w:pPr>
              <w:pStyle w:val="NormalWeb"/>
            </w:pPr>
            <w:r w:rsidRPr="00C10032">
              <w:rPr>
                <w:color w:val="1F497D"/>
                <w:sz w:val="22"/>
                <w:szCs w:val="22"/>
              </w:rPr>
              <w:lastRenderedPageBreak/>
              <w:t>Kristian</w:t>
            </w:r>
          </w:p>
          <w:p w:rsidR="005C53B1" w:rsidRPr="00C10032" w:rsidRDefault="005C53B1" w:rsidP="00C10032">
            <w:pPr>
              <w:pStyle w:val="NormalWeb"/>
              <w:numPr>
                <w:ilvl w:val="0"/>
                <w:numId w:val="18"/>
              </w:numPr>
              <w:textAlignment w:val="baseline"/>
              <w:rPr>
                <w:color w:val="1F497D"/>
                <w:sz w:val="22"/>
                <w:szCs w:val="22"/>
              </w:rPr>
            </w:pPr>
            <w:r w:rsidRPr="00C10032">
              <w:rPr>
                <w:color w:val="1F497D"/>
                <w:sz w:val="22"/>
                <w:szCs w:val="22"/>
              </w:rPr>
              <w:t xml:space="preserve">Proposal not uploaded to: </w:t>
            </w:r>
          </w:p>
          <w:p w:rsidR="005C53B1" w:rsidRPr="00C10032" w:rsidRDefault="005C53B1" w:rsidP="00C10032">
            <w:pPr>
              <w:pStyle w:val="NormalWeb"/>
              <w:ind w:left="1440"/>
            </w:pPr>
            <w:r w:rsidRPr="00C10032">
              <w:rPr>
                <w:color w:val="1F497D"/>
                <w:sz w:val="22"/>
                <w:szCs w:val="22"/>
              </w:rPr>
              <w:t>https://github.com/mynameisyoshi/</w:t>
            </w:r>
          </w:p>
          <w:p w:rsidR="005C53B1" w:rsidRPr="00C10032" w:rsidRDefault="005C53B1" w:rsidP="00C10032">
            <w:pPr>
              <w:pStyle w:val="NormalWeb"/>
              <w:ind w:left="1440"/>
            </w:pPr>
            <w:r w:rsidRPr="00C10032">
              <w:rPr>
                <w:color w:val="1F497D"/>
                <w:sz w:val="22"/>
                <w:szCs w:val="22"/>
              </w:rPr>
              <w:t>mynameisyoshi.github.io/</w:t>
            </w:r>
          </w:p>
          <w:p w:rsidR="005C53B1" w:rsidRPr="00C10032" w:rsidRDefault="005C53B1" w:rsidP="00C10032">
            <w:pPr>
              <w:pStyle w:val="NormalWeb"/>
              <w:ind w:left="1440"/>
            </w:pPr>
            <w:r w:rsidRPr="00C10032">
              <w:rPr>
                <w:color w:val="1F497D"/>
                <w:sz w:val="22"/>
                <w:szCs w:val="22"/>
              </w:rPr>
              <w:t>blob/master/documentation/</w:t>
            </w:r>
          </w:p>
          <w:p w:rsidR="005C53B1" w:rsidRPr="00C10032" w:rsidRDefault="005C53B1" w:rsidP="00C10032">
            <w:pPr>
              <w:pStyle w:val="NormalWeb"/>
              <w:ind w:left="1440"/>
            </w:pPr>
            <w:r w:rsidRPr="00C10032">
              <w:rPr>
                <w:color w:val="1F497D"/>
                <w:sz w:val="22"/>
                <w:szCs w:val="22"/>
              </w:rPr>
              <w:t>nor documentation site updated since our last meeting.</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How about an update on my comment at the last meeting about: “</w:t>
            </w:r>
            <w:r w:rsidRPr="00C10032">
              <w:rPr>
                <w:b/>
                <w:bCs/>
                <w:color w:val="1F497D"/>
                <w:sz w:val="22"/>
                <w:szCs w:val="22"/>
              </w:rPr>
              <w:t>References to prior art: existing products, ongoing research not provided</w:t>
            </w:r>
            <w:r w:rsidRPr="00C10032">
              <w:rPr>
                <w:color w:val="1F497D"/>
                <w:sz w:val="22"/>
                <w:szCs w:val="22"/>
              </w:rPr>
              <w:t xml:space="preserve">. </w:t>
            </w:r>
            <w:r w:rsidRPr="00C10032">
              <w:rPr>
                <w:i/>
                <w:iCs/>
                <w:color w:val="1F497D"/>
                <w:sz w:val="22"/>
                <w:szCs w:val="22"/>
              </w:rPr>
              <w:t>However, previous student were consulted. It is very important to visit at least the websites of garden supply stores such as Lee Valley, Nurseries, hardware stores, as well as well-known hacking sites such as instructables and adafruit. “</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Which Lee Valley location did you visit?</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It would be good to write information you gather to your GitHub site. What about watering systems that they offer?</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lastRenderedPageBreak/>
              <w:t>That was one of the main purposes of going there.</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Tell me more about the surge that you experienced.</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Clarifying: USB A laptop socket was connected to Broadcom development platform via a micro USB cable. The Arduino was already connected to the Broadcom development platform via a type-A plug to type-B plug USB cable.</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SD cards in parts crib are for model 2 development boards and they are not compatible with the model 3 development boards unless they are a fresh install. It is worth trying your development platform with a known good image and power supply. Low voltage supplies are known to corrupt SD cards.</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u w:val="single"/>
              </w:rPr>
              <w:t>Reclaimed</w:t>
            </w:r>
            <w:r w:rsidRPr="00C10032">
              <w:rPr>
                <w:color w:val="1F497D"/>
                <w:sz w:val="22"/>
                <w:szCs w:val="22"/>
              </w:rPr>
              <w:t xml:space="preserve"> acrylic. </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Ribbon cable should have been connected to a socket as opposed to directly soldering it to the PCB.</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It may make things easier in the future if your MOSFET driven DC motor interface is also compatible with the 3.3V Broadcom development platform GPIO.</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 xml:space="preserve">Currently missing separate 12VDC power </w:t>
            </w:r>
            <w:r w:rsidRPr="00C10032">
              <w:rPr>
                <w:color w:val="1F497D"/>
                <w:sz w:val="22"/>
                <w:szCs w:val="22"/>
              </w:rPr>
              <w:lastRenderedPageBreak/>
              <w:t>supply.</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Do you have something to demonstrate?</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Which sensors were ordered and when was the order placed? (ard0659)</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A rough exterior case has been made but what about soil, seeds, etc. and their respective compartments?</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Silicone should be used to seal acrylic compartments.</w:t>
            </w:r>
          </w:p>
          <w:p w:rsidR="005C53B1" w:rsidRPr="00C10032" w:rsidRDefault="005C53B1" w:rsidP="00C10032">
            <w:pPr>
              <w:pStyle w:val="NormalWeb"/>
              <w:numPr>
                <w:ilvl w:val="0"/>
                <w:numId w:val="19"/>
              </w:numPr>
              <w:textAlignment w:val="baseline"/>
              <w:rPr>
                <w:color w:val="1F497D"/>
                <w:sz w:val="22"/>
                <w:szCs w:val="22"/>
              </w:rPr>
            </w:pPr>
            <w:r w:rsidRPr="00C10032">
              <w:rPr>
                <w:color w:val="1F497D"/>
                <w:sz w:val="22"/>
                <w:szCs w:val="22"/>
              </w:rPr>
              <w:t>Regarding “Engineer” From: https://www.ontario.ca/laws/statute/90p28</w:t>
            </w:r>
          </w:p>
          <w:p w:rsidR="005C53B1" w:rsidRPr="00C10032" w:rsidRDefault="005C53B1" w:rsidP="00C10032">
            <w:pPr>
              <w:pStyle w:val="NormalWeb"/>
              <w:ind w:left="360"/>
            </w:pPr>
            <w:r w:rsidRPr="00C10032">
              <w:rPr>
                <w:color w:val="1F497D"/>
                <w:sz w:val="22"/>
                <w:szCs w:val="22"/>
              </w:rPr>
              <w:t>Every person who is not a holder of a licence or a temporary licence and who,</w:t>
            </w:r>
          </w:p>
          <w:p w:rsidR="005C53B1" w:rsidRPr="00C10032" w:rsidRDefault="005C53B1" w:rsidP="00C10032">
            <w:pPr>
              <w:pStyle w:val="NormalWeb"/>
              <w:ind w:left="720"/>
            </w:pPr>
            <w:r w:rsidRPr="00C10032">
              <w:rPr>
                <w:color w:val="1F497D"/>
                <w:sz w:val="22"/>
                <w:szCs w:val="22"/>
              </w:rPr>
              <w:t>(a) uses the title “professional engineer” or “ingénieur” or an abbreviation or variation thereof as an occupational or business designation;</w:t>
            </w:r>
          </w:p>
          <w:p w:rsidR="005C53B1" w:rsidRPr="00C10032" w:rsidRDefault="005C53B1" w:rsidP="00C10032">
            <w:pPr>
              <w:pStyle w:val="NormalWeb"/>
              <w:ind w:left="720"/>
            </w:pPr>
            <w:r w:rsidRPr="00C10032">
              <w:rPr>
                <w:color w:val="1F497D"/>
                <w:sz w:val="22"/>
                <w:szCs w:val="22"/>
              </w:rPr>
              <w:t>(a.1) uses the title “engineer” or an abbreviation of that title in a manner that will lead to the belief that the person may engage in the practice of professional engineering;</w:t>
            </w:r>
          </w:p>
          <w:p w:rsidR="005C53B1" w:rsidRPr="00C10032" w:rsidRDefault="005C53B1" w:rsidP="00C10032">
            <w:pPr>
              <w:pStyle w:val="NormalWeb"/>
              <w:ind w:left="720"/>
            </w:pPr>
            <w:r w:rsidRPr="00C10032">
              <w:rPr>
                <w:color w:val="1F497D"/>
                <w:sz w:val="22"/>
                <w:szCs w:val="22"/>
              </w:rPr>
              <w:t>(b) uses a term, title or description that will lead to the belief that the person may engage in the practice of professional engineering; or</w:t>
            </w:r>
          </w:p>
          <w:p w:rsidR="005C53B1" w:rsidRPr="00C10032" w:rsidRDefault="005C53B1" w:rsidP="00C10032">
            <w:pPr>
              <w:pStyle w:val="NormalWeb"/>
              <w:ind w:left="720"/>
            </w:pPr>
            <w:r w:rsidRPr="00C10032">
              <w:rPr>
                <w:color w:val="1F497D"/>
                <w:sz w:val="22"/>
                <w:szCs w:val="22"/>
              </w:rPr>
              <w:t xml:space="preserve">(c) uses a seal that will lead to the belief that the </w:t>
            </w:r>
            <w:r w:rsidRPr="00C10032">
              <w:rPr>
                <w:color w:val="1F497D"/>
                <w:sz w:val="22"/>
                <w:szCs w:val="22"/>
              </w:rPr>
              <w:lastRenderedPageBreak/>
              <w:t>person is a professional engineer,</w:t>
            </w:r>
          </w:p>
          <w:p w:rsidR="005C53B1" w:rsidRPr="00C10032" w:rsidRDefault="005C53B1" w:rsidP="00C10032">
            <w:pPr>
              <w:pStyle w:val="NormalWeb"/>
            </w:pPr>
            <w:r w:rsidRPr="00C10032">
              <w:rPr>
                <w:color w:val="1F497D"/>
                <w:sz w:val="22"/>
                <w:szCs w:val="22"/>
              </w:rPr>
              <w:t>is guilty of an offence and on conviction is liable for the first offence to a fine of not more than $10,000 and for each subsequent offence to a fine of not more than $25,000.  R.S.O. 1990, c. P.28, s. 40 (2); 2001, c. 9, Sched. B, s. 11 (59).</w:t>
            </w:r>
          </w:p>
          <w:p w:rsidR="005C53B1" w:rsidRPr="00C10032" w:rsidRDefault="005C53B1" w:rsidP="00C10032">
            <w:pPr>
              <w:rPr>
                <w:rFonts w:ascii="Times New Roman" w:hAnsi="Times New Roman" w:cs="Times New Roman"/>
              </w:rPr>
            </w:pPr>
          </w:p>
          <w:p w:rsidR="005C53B1" w:rsidRPr="00C10032" w:rsidRDefault="005C53B1" w:rsidP="00C10032">
            <w:pPr>
              <w:pStyle w:val="NormalWeb"/>
              <w:numPr>
                <w:ilvl w:val="0"/>
                <w:numId w:val="20"/>
              </w:numPr>
              <w:textAlignment w:val="baseline"/>
              <w:rPr>
                <w:color w:val="1F497D"/>
                <w:sz w:val="22"/>
                <w:szCs w:val="22"/>
              </w:rPr>
            </w:pPr>
            <w:r w:rsidRPr="00C10032">
              <w:rPr>
                <w:color w:val="1F497D"/>
                <w:sz w:val="22"/>
                <w:szCs w:val="22"/>
              </w:rPr>
              <w:t xml:space="preserve">From: </w:t>
            </w:r>
            <w:hyperlink r:id="rId24" w:history="1">
              <w:r w:rsidRPr="00C10032">
                <w:rPr>
                  <w:rStyle w:val="Hyperlink"/>
                  <w:color w:val="0563C1"/>
                  <w:sz w:val="22"/>
                  <w:szCs w:val="22"/>
                </w:rPr>
                <w:t>http://www.peo.on.ca/index.php?ci_id=2058&amp;la_id=1</w:t>
              </w:r>
            </w:hyperlink>
          </w:p>
          <w:p w:rsidR="005C53B1" w:rsidRPr="00C10032" w:rsidRDefault="005C53B1" w:rsidP="00C10032">
            <w:pPr>
              <w:pStyle w:val="NormalWeb"/>
              <w:numPr>
                <w:ilvl w:val="0"/>
                <w:numId w:val="20"/>
              </w:numPr>
              <w:textAlignment w:val="baseline"/>
              <w:rPr>
                <w:color w:val="1F497D"/>
                <w:sz w:val="22"/>
                <w:szCs w:val="22"/>
              </w:rPr>
            </w:pPr>
            <w:r w:rsidRPr="00C10032">
              <w:rPr>
                <w:color w:val="1F497D"/>
                <w:sz w:val="22"/>
                <w:szCs w:val="22"/>
              </w:rPr>
              <w:t>The minimum educational level stipulated by the Professional Engineers Act is:</w:t>
            </w:r>
          </w:p>
          <w:p w:rsidR="005C53B1" w:rsidRPr="00C10032" w:rsidRDefault="005C53B1" w:rsidP="00C10032">
            <w:pPr>
              <w:pStyle w:val="NormalWeb"/>
              <w:numPr>
                <w:ilvl w:val="0"/>
                <w:numId w:val="20"/>
              </w:numPr>
              <w:textAlignment w:val="baseline"/>
              <w:rPr>
                <w:color w:val="1F497D"/>
                <w:sz w:val="22"/>
                <w:szCs w:val="22"/>
              </w:rPr>
            </w:pPr>
            <w:r w:rsidRPr="00C10032">
              <w:rPr>
                <w:color w:val="1F497D"/>
                <w:sz w:val="22"/>
                <w:szCs w:val="22"/>
              </w:rPr>
              <w:t>a three-year diploma in technology from a College of Applied Arts and Technology; or</w:t>
            </w:r>
          </w:p>
          <w:p w:rsidR="005C53B1" w:rsidRPr="00C10032" w:rsidRDefault="005C53B1" w:rsidP="00C10032">
            <w:pPr>
              <w:pStyle w:val="NormalWeb"/>
              <w:numPr>
                <w:ilvl w:val="0"/>
                <w:numId w:val="20"/>
              </w:numPr>
              <w:textAlignment w:val="baseline"/>
              <w:rPr>
                <w:color w:val="1F497D"/>
                <w:sz w:val="22"/>
                <w:szCs w:val="22"/>
              </w:rPr>
            </w:pPr>
            <w:r w:rsidRPr="00C10032">
              <w:rPr>
                <w:color w:val="1F497D"/>
                <w:sz w:val="22"/>
                <w:szCs w:val="22"/>
              </w:rPr>
              <w:t>a bachelor's degree in a relevant science area; or</w:t>
            </w:r>
          </w:p>
          <w:p w:rsidR="005C53B1" w:rsidRPr="00C10032" w:rsidRDefault="005C53B1" w:rsidP="00C10032">
            <w:pPr>
              <w:pStyle w:val="NormalWeb"/>
              <w:numPr>
                <w:ilvl w:val="0"/>
                <w:numId w:val="20"/>
              </w:numPr>
              <w:textAlignment w:val="baseline"/>
              <w:rPr>
                <w:color w:val="1F497D"/>
                <w:sz w:val="22"/>
                <w:szCs w:val="22"/>
              </w:rPr>
            </w:pPr>
            <w:r w:rsidRPr="00C10032">
              <w:rPr>
                <w:color w:val="1F497D"/>
                <w:sz w:val="22"/>
                <w:szCs w:val="22"/>
              </w:rPr>
              <w:t>academic qualifications deemed by the Council to be equivalent to a diploma or degree.</w:t>
            </w:r>
          </w:p>
          <w:p w:rsidR="005C53B1" w:rsidRPr="00C10032" w:rsidRDefault="00085CF4" w:rsidP="00C10032">
            <w:pPr>
              <w:pStyle w:val="NormalWeb"/>
              <w:numPr>
                <w:ilvl w:val="0"/>
                <w:numId w:val="20"/>
              </w:numPr>
              <w:textAlignment w:val="baseline"/>
              <w:rPr>
                <w:color w:val="1F497D"/>
                <w:sz w:val="22"/>
                <w:szCs w:val="22"/>
              </w:rPr>
            </w:pPr>
            <w:hyperlink r:id="rId25" w:history="1">
              <w:r w:rsidR="005C53B1" w:rsidRPr="00C10032">
                <w:rPr>
                  <w:rStyle w:val="Hyperlink"/>
                  <w:color w:val="0563C1"/>
                  <w:sz w:val="22"/>
                  <w:szCs w:val="22"/>
                </w:rPr>
                <w:t>http://www.peo.on.ca/index.php?ci_id=2059&amp;la_id=1</w:t>
              </w:r>
            </w:hyperlink>
          </w:p>
          <w:p w:rsidR="005C53B1" w:rsidRPr="00C10032" w:rsidRDefault="005C53B1" w:rsidP="00C10032">
            <w:pPr>
              <w:pStyle w:val="NormalWeb"/>
              <w:numPr>
                <w:ilvl w:val="0"/>
                <w:numId w:val="20"/>
              </w:numPr>
              <w:textAlignment w:val="baseline"/>
              <w:rPr>
                <w:color w:val="1F497D"/>
                <w:sz w:val="22"/>
                <w:szCs w:val="22"/>
              </w:rPr>
            </w:pPr>
            <w:r w:rsidRPr="00C10032">
              <w:rPr>
                <w:color w:val="1F497D"/>
                <w:sz w:val="22"/>
                <w:szCs w:val="22"/>
              </w:rPr>
              <w:t>Ontario law requires that you have four years of engineering work experience before you can obtain your professional engineering licence.</w:t>
            </w:r>
          </w:p>
          <w:p w:rsidR="005C53B1" w:rsidRPr="00C10032" w:rsidRDefault="005C53B1" w:rsidP="00C10032">
            <w:pPr>
              <w:pStyle w:val="NormalWeb"/>
              <w:numPr>
                <w:ilvl w:val="0"/>
                <w:numId w:val="20"/>
              </w:numPr>
              <w:textAlignment w:val="baseline"/>
              <w:rPr>
                <w:color w:val="1F497D"/>
                <w:sz w:val="22"/>
                <w:szCs w:val="22"/>
              </w:rPr>
            </w:pPr>
            <w:r w:rsidRPr="00C10032">
              <w:rPr>
                <w:color w:val="1F497D"/>
                <w:sz w:val="22"/>
                <w:szCs w:val="22"/>
              </w:rPr>
              <w:t>There is also a Professional Practice Exam.</w:t>
            </w:r>
          </w:p>
          <w:p w:rsidR="005C53B1" w:rsidRPr="00C10032" w:rsidRDefault="005C53B1" w:rsidP="00C10032">
            <w:pPr>
              <w:rPr>
                <w:rFonts w:ascii="Times New Roman" w:hAnsi="Times New Roman" w:cs="Times New Roman"/>
              </w:rPr>
            </w:pPr>
          </w:p>
          <w:p w:rsidR="005C53B1" w:rsidRPr="00C10032" w:rsidRDefault="005C53B1" w:rsidP="00C10032">
            <w:pPr>
              <w:pStyle w:val="NormalWeb"/>
              <w:numPr>
                <w:ilvl w:val="0"/>
                <w:numId w:val="21"/>
              </w:numPr>
              <w:textAlignment w:val="baseline"/>
              <w:rPr>
                <w:color w:val="1F497D"/>
                <w:sz w:val="22"/>
                <w:szCs w:val="22"/>
              </w:rPr>
            </w:pPr>
            <w:r w:rsidRPr="00C10032">
              <w:rPr>
                <w:color w:val="1F497D"/>
                <w:sz w:val="22"/>
                <w:szCs w:val="22"/>
              </w:rPr>
              <w:t xml:space="preserve">There is one more meeting, had hoped market </w:t>
            </w:r>
            <w:r w:rsidRPr="00C10032">
              <w:rPr>
                <w:color w:val="1F497D"/>
                <w:sz w:val="22"/>
                <w:szCs w:val="22"/>
              </w:rPr>
              <w:lastRenderedPageBreak/>
              <w:t>survey had been done by the previous meeting. We had discussed that the final meeting would have hardware assembled ready for power up, such that improvements and debugging could take place over the holidays.</w:t>
            </w:r>
          </w:p>
        </w:tc>
      </w:tr>
    </w:tbl>
    <w:p w:rsidR="00A25316" w:rsidRPr="00A25316" w:rsidRDefault="00A25316" w:rsidP="001B7A15">
      <w:pPr>
        <w:spacing w:line="240" w:lineRule="auto"/>
        <w:ind w:firstLine="0"/>
      </w:pPr>
    </w:p>
    <w:sectPr w:rsidR="00A25316" w:rsidRPr="00A25316">
      <w:headerReference w:type="default" r:id="rId26"/>
      <w:headerReference w:type="first" r:id="rId2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CF4" w:rsidRDefault="00085CF4">
      <w:pPr>
        <w:spacing w:line="240" w:lineRule="auto"/>
      </w:pPr>
      <w:r>
        <w:separator/>
      </w:r>
    </w:p>
    <w:p w:rsidR="00085CF4" w:rsidRDefault="00085CF4"/>
  </w:endnote>
  <w:endnote w:type="continuationSeparator" w:id="0">
    <w:p w:rsidR="00085CF4" w:rsidRDefault="00085CF4">
      <w:pPr>
        <w:spacing w:line="240" w:lineRule="auto"/>
      </w:pPr>
      <w:r>
        <w:continuationSeparator/>
      </w:r>
    </w:p>
    <w:p w:rsidR="00085CF4" w:rsidRDefault="00085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CF4" w:rsidRDefault="00085CF4">
      <w:pPr>
        <w:spacing w:line="240" w:lineRule="auto"/>
      </w:pPr>
      <w:r>
        <w:separator/>
      </w:r>
    </w:p>
    <w:p w:rsidR="00085CF4" w:rsidRDefault="00085CF4"/>
  </w:footnote>
  <w:footnote w:type="continuationSeparator" w:id="0">
    <w:p w:rsidR="00085CF4" w:rsidRDefault="00085CF4">
      <w:pPr>
        <w:spacing w:line="240" w:lineRule="auto"/>
      </w:pPr>
      <w:r>
        <w:continuationSeparator/>
      </w:r>
    </w:p>
    <w:p w:rsidR="00085CF4" w:rsidRDefault="00085C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A96" w:rsidRDefault="00085CF4" w:rsidP="00821E80">
    <w:pPr>
      <w:ind w:firstLine="0"/>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475009">
          <w:rPr>
            <w:rStyle w:val="Strong"/>
          </w:rPr>
          <w:t>Germinato</w:t>
        </w:r>
        <w:r w:rsidR="00CD5A96">
          <w:rPr>
            <w:rStyle w:val="Strong"/>
          </w:rPr>
          <w:t>R</w:t>
        </w:r>
      </w:sdtContent>
    </w:sdt>
    <w:r w:rsidR="00CD5A96">
      <w:rPr>
        <w:rStyle w:val="Strong"/>
      </w:rPr>
      <w:ptab w:relativeTo="margin" w:alignment="right" w:leader="none"/>
    </w:r>
    <w:r w:rsidR="00CD5A96">
      <w:rPr>
        <w:rStyle w:val="Strong"/>
      </w:rPr>
      <w:fldChar w:fldCharType="begin"/>
    </w:r>
    <w:r w:rsidR="00CD5A96">
      <w:rPr>
        <w:rStyle w:val="Strong"/>
      </w:rPr>
      <w:instrText xml:space="preserve"> PAGE   \* MERGEFORMAT </w:instrText>
    </w:r>
    <w:r w:rsidR="00CD5A96">
      <w:rPr>
        <w:rStyle w:val="Strong"/>
      </w:rPr>
      <w:fldChar w:fldCharType="separate"/>
    </w:r>
    <w:r w:rsidR="00DB35F6">
      <w:rPr>
        <w:rStyle w:val="Strong"/>
        <w:noProof/>
      </w:rPr>
      <w:t>2</w:t>
    </w:r>
    <w:r w:rsidR="00CD5A9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A96" w:rsidRDefault="00CD5A96">
    <w:pPr>
      <w:pStyle w:val="Header"/>
      <w:rPr>
        <w:rStyle w:val="Strong"/>
      </w:rPr>
    </w:pPr>
    <w:r>
      <w:t>Running head: GERMINAT</w:t>
    </w:r>
    <w:r w:rsidR="00475009">
      <w:t>OR</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B35F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D9B51E6"/>
    <w:multiLevelType w:val="multilevel"/>
    <w:tmpl w:val="456C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725D4"/>
    <w:multiLevelType w:val="hybridMultilevel"/>
    <w:tmpl w:val="CAD6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247B5"/>
    <w:multiLevelType w:val="multilevel"/>
    <w:tmpl w:val="721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E204CB"/>
    <w:multiLevelType w:val="multilevel"/>
    <w:tmpl w:val="05C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A67F98"/>
    <w:multiLevelType w:val="multilevel"/>
    <w:tmpl w:val="92DC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203D4"/>
    <w:multiLevelType w:val="multilevel"/>
    <w:tmpl w:val="248A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3"/>
  </w:num>
  <w:num w:numId="15">
    <w:abstractNumId w:val="17"/>
  </w:num>
  <w:num w:numId="16">
    <w:abstractNumId w:val="11"/>
  </w:num>
  <w:num w:numId="17">
    <w:abstractNumId w:val="14"/>
  </w:num>
  <w:num w:numId="18">
    <w:abstractNumId w:val="16"/>
  </w:num>
  <w:num w:numId="19">
    <w:abstractNumId w:val="10"/>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006"/>
    <w:rsid w:val="00042E3E"/>
    <w:rsid w:val="00077142"/>
    <w:rsid w:val="00085CF4"/>
    <w:rsid w:val="0009782C"/>
    <w:rsid w:val="000C56F7"/>
    <w:rsid w:val="000D3F41"/>
    <w:rsid w:val="000D7B63"/>
    <w:rsid w:val="000E0E6F"/>
    <w:rsid w:val="001171F0"/>
    <w:rsid w:val="00127734"/>
    <w:rsid w:val="0014669D"/>
    <w:rsid w:val="00147207"/>
    <w:rsid w:val="001B0E47"/>
    <w:rsid w:val="001B7A15"/>
    <w:rsid w:val="001F5DBA"/>
    <w:rsid w:val="001F5EFA"/>
    <w:rsid w:val="00226920"/>
    <w:rsid w:val="0023417F"/>
    <w:rsid w:val="00273B4C"/>
    <w:rsid w:val="00287546"/>
    <w:rsid w:val="002A3247"/>
    <w:rsid w:val="002A6858"/>
    <w:rsid w:val="002D4998"/>
    <w:rsid w:val="003074C5"/>
    <w:rsid w:val="00330772"/>
    <w:rsid w:val="00355762"/>
    <w:rsid w:val="00355DCA"/>
    <w:rsid w:val="003C1E6B"/>
    <w:rsid w:val="003C624B"/>
    <w:rsid w:val="00400F6C"/>
    <w:rsid w:val="0045140B"/>
    <w:rsid w:val="00475009"/>
    <w:rsid w:val="00482574"/>
    <w:rsid w:val="0048535C"/>
    <w:rsid w:val="00487EF2"/>
    <w:rsid w:val="00504C1C"/>
    <w:rsid w:val="00516BAA"/>
    <w:rsid w:val="0053098D"/>
    <w:rsid w:val="00543C59"/>
    <w:rsid w:val="00551A02"/>
    <w:rsid w:val="00551FA2"/>
    <w:rsid w:val="005534FA"/>
    <w:rsid w:val="00572006"/>
    <w:rsid w:val="005905F6"/>
    <w:rsid w:val="00590A88"/>
    <w:rsid w:val="005B26FB"/>
    <w:rsid w:val="005B4E6E"/>
    <w:rsid w:val="005C53B1"/>
    <w:rsid w:val="005D3A03"/>
    <w:rsid w:val="005F53F9"/>
    <w:rsid w:val="0066630E"/>
    <w:rsid w:val="006768A9"/>
    <w:rsid w:val="00681C99"/>
    <w:rsid w:val="006A4436"/>
    <w:rsid w:val="006C1DB6"/>
    <w:rsid w:val="006D292F"/>
    <w:rsid w:val="0072308B"/>
    <w:rsid w:val="00735384"/>
    <w:rsid w:val="00743115"/>
    <w:rsid w:val="00774156"/>
    <w:rsid w:val="00774875"/>
    <w:rsid w:val="007831EB"/>
    <w:rsid w:val="008002C0"/>
    <w:rsid w:val="00821E80"/>
    <w:rsid w:val="00836DB4"/>
    <w:rsid w:val="008506D3"/>
    <w:rsid w:val="00867B1E"/>
    <w:rsid w:val="008C5323"/>
    <w:rsid w:val="008D50C5"/>
    <w:rsid w:val="008F4FE8"/>
    <w:rsid w:val="00950444"/>
    <w:rsid w:val="0097012E"/>
    <w:rsid w:val="00994DD0"/>
    <w:rsid w:val="009A6A3B"/>
    <w:rsid w:val="009C0B42"/>
    <w:rsid w:val="009C2592"/>
    <w:rsid w:val="00A225A0"/>
    <w:rsid w:val="00A25316"/>
    <w:rsid w:val="00A30604"/>
    <w:rsid w:val="00A62F53"/>
    <w:rsid w:val="00A7477C"/>
    <w:rsid w:val="00B34055"/>
    <w:rsid w:val="00B40AFD"/>
    <w:rsid w:val="00B70AB8"/>
    <w:rsid w:val="00B823AA"/>
    <w:rsid w:val="00BA45DB"/>
    <w:rsid w:val="00BA516D"/>
    <w:rsid w:val="00BA662A"/>
    <w:rsid w:val="00BF4184"/>
    <w:rsid w:val="00C0601E"/>
    <w:rsid w:val="00C10032"/>
    <w:rsid w:val="00C31D30"/>
    <w:rsid w:val="00C40050"/>
    <w:rsid w:val="00C92658"/>
    <w:rsid w:val="00CD5A96"/>
    <w:rsid w:val="00CD6E39"/>
    <w:rsid w:val="00CF6E91"/>
    <w:rsid w:val="00D01D66"/>
    <w:rsid w:val="00D135E6"/>
    <w:rsid w:val="00D31683"/>
    <w:rsid w:val="00D820AC"/>
    <w:rsid w:val="00D85B68"/>
    <w:rsid w:val="00DA4879"/>
    <w:rsid w:val="00DB35F6"/>
    <w:rsid w:val="00E21EB4"/>
    <w:rsid w:val="00E42F8D"/>
    <w:rsid w:val="00E5494A"/>
    <w:rsid w:val="00E6004D"/>
    <w:rsid w:val="00E64A26"/>
    <w:rsid w:val="00E81978"/>
    <w:rsid w:val="00E90E36"/>
    <w:rsid w:val="00EF4780"/>
    <w:rsid w:val="00F045DA"/>
    <w:rsid w:val="00F049E8"/>
    <w:rsid w:val="00F1743E"/>
    <w:rsid w:val="00F379B7"/>
    <w:rsid w:val="00F40DCD"/>
    <w:rsid w:val="00F45066"/>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89092B-1646-45BA-B414-8A85DE02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572006"/>
    <w:pPr>
      <w:spacing w:after="100"/>
    </w:pPr>
  </w:style>
  <w:style w:type="paragraph" w:styleId="TOC3">
    <w:name w:val="toc 3"/>
    <w:basedOn w:val="Normal"/>
    <w:next w:val="Normal"/>
    <w:autoRedefine/>
    <w:uiPriority w:val="39"/>
    <w:unhideWhenUsed/>
    <w:rsid w:val="002A3247"/>
    <w:pPr>
      <w:tabs>
        <w:tab w:val="right" w:leader="dot" w:pos="9350"/>
      </w:tabs>
      <w:spacing w:after="100"/>
    </w:pPr>
  </w:style>
  <w:style w:type="character" w:styleId="Hyperlink">
    <w:name w:val="Hyperlink"/>
    <w:basedOn w:val="DefaultParagraphFont"/>
    <w:uiPriority w:val="99"/>
    <w:unhideWhenUsed/>
    <w:rsid w:val="00572006"/>
    <w:rPr>
      <w:color w:val="5F5F5F" w:themeColor="hyperlink"/>
      <w:u w:val="single"/>
    </w:rPr>
  </w:style>
  <w:style w:type="character" w:customStyle="1" w:styleId="Mention1">
    <w:name w:val="Mention1"/>
    <w:basedOn w:val="DefaultParagraphFont"/>
    <w:uiPriority w:val="99"/>
    <w:semiHidden/>
    <w:unhideWhenUsed/>
    <w:rsid w:val="00E64A26"/>
    <w:rPr>
      <w:color w:val="2B579A"/>
      <w:shd w:val="clear" w:color="auto" w:fill="E6E6E6"/>
    </w:rPr>
  </w:style>
  <w:style w:type="character" w:customStyle="1" w:styleId="apple-converted-space">
    <w:name w:val="apple-converted-space"/>
    <w:basedOn w:val="DefaultParagraphFont"/>
    <w:rsid w:val="00A25316"/>
  </w:style>
  <w:style w:type="paragraph" w:styleId="TOC2">
    <w:name w:val="toc 2"/>
    <w:basedOn w:val="Normal"/>
    <w:next w:val="Normal"/>
    <w:autoRedefine/>
    <w:uiPriority w:val="39"/>
    <w:unhideWhenUsed/>
    <w:rsid w:val="001B7A1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3124">
      <w:bodyDiv w:val="1"/>
      <w:marLeft w:val="0"/>
      <w:marRight w:val="0"/>
      <w:marTop w:val="0"/>
      <w:marBottom w:val="0"/>
      <w:divBdr>
        <w:top w:val="none" w:sz="0" w:space="0" w:color="auto"/>
        <w:left w:val="none" w:sz="0" w:space="0" w:color="auto"/>
        <w:bottom w:val="none" w:sz="0" w:space="0" w:color="auto"/>
        <w:right w:val="none" w:sz="0" w:space="0" w:color="auto"/>
      </w:divBdr>
      <w:divsChild>
        <w:div w:id="7029259">
          <w:marLeft w:val="0"/>
          <w:marRight w:val="0"/>
          <w:marTop w:val="0"/>
          <w:marBottom w:val="0"/>
          <w:divBdr>
            <w:top w:val="none" w:sz="0" w:space="0" w:color="auto"/>
            <w:left w:val="none" w:sz="0" w:space="0" w:color="auto"/>
            <w:bottom w:val="none" w:sz="0" w:space="0" w:color="auto"/>
            <w:right w:val="none" w:sz="0" w:space="0" w:color="auto"/>
          </w:divBdr>
        </w:div>
        <w:div w:id="591089446">
          <w:marLeft w:val="0"/>
          <w:marRight w:val="0"/>
          <w:marTop w:val="0"/>
          <w:marBottom w:val="0"/>
          <w:divBdr>
            <w:top w:val="none" w:sz="0" w:space="0" w:color="auto"/>
            <w:left w:val="none" w:sz="0" w:space="0" w:color="auto"/>
            <w:bottom w:val="none" w:sz="0" w:space="0" w:color="auto"/>
            <w:right w:val="none" w:sz="0" w:space="0" w:color="auto"/>
          </w:divBdr>
          <w:divsChild>
            <w:div w:id="556629072">
              <w:marLeft w:val="0"/>
              <w:marRight w:val="0"/>
              <w:marTop w:val="0"/>
              <w:marBottom w:val="0"/>
              <w:divBdr>
                <w:top w:val="none" w:sz="0" w:space="0" w:color="auto"/>
                <w:left w:val="none" w:sz="0" w:space="0" w:color="auto"/>
                <w:bottom w:val="none" w:sz="0" w:space="0" w:color="auto"/>
                <w:right w:val="none" w:sz="0" w:space="0" w:color="auto"/>
              </w:divBdr>
              <w:divsChild>
                <w:div w:id="1300695266">
                  <w:marLeft w:val="0"/>
                  <w:marRight w:val="0"/>
                  <w:marTop w:val="0"/>
                  <w:marBottom w:val="0"/>
                  <w:divBdr>
                    <w:top w:val="none" w:sz="0" w:space="0" w:color="auto"/>
                    <w:left w:val="none" w:sz="0" w:space="0" w:color="auto"/>
                    <w:bottom w:val="none" w:sz="0" w:space="0" w:color="auto"/>
                    <w:right w:val="none" w:sz="0" w:space="0" w:color="auto"/>
                  </w:divBdr>
                </w:div>
                <w:div w:id="1730609887">
                  <w:marLeft w:val="0"/>
                  <w:marRight w:val="0"/>
                  <w:marTop w:val="0"/>
                  <w:marBottom w:val="0"/>
                  <w:divBdr>
                    <w:top w:val="none" w:sz="0" w:space="0" w:color="auto"/>
                    <w:left w:val="none" w:sz="0" w:space="0" w:color="auto"/>
                    <w:bottom w:val="none" w:sz="0" w:space="0" w:color="auto"/>
                    <w:right w:val="none" w:sz="0" w:space="0" w:color="auto"/>
                  </w:divBdr>
                  <w:divsChild>
                    <w:div w:id="25912797">
                      <w:marLeft w:val="0"/>
                      <w:marRight w:val="0"/>
                      <w:marTop w:val="0"/>
                      <w:marBottom w:val="0"/>
                      <w:divBdr>
                        <w:top w:val="none" w:sz="0" w:space="0" w:color="auto"/>
                        <w:left w:val="none" w:sz="0" w:space="0" w:color="auto"/>
                        <w:bottom w:val="none" w:sz="0" w:space="0" w:color="auto"/>
                        <w:right w:val="none" w:sz="0" w:space="0" w:color="auto"/>
                      </w:divBdr>
                      <w:divsChild>
                        <w:div w:id="1848522445">
                          <w:marLeft w:val="0"/>
                          <w:marRight w:val="0"/>
                          <w:marTop w:val="0"/>
                          <w:marBottom w:val="0"/>
                          <w:divBdr>
                            <w:top w:val="none" w:sz="0" w:space="0" w:color="auto"/>
                            <w:left w:val="none" w:sz="0" w:space="0" w:color="auto"/>
                            <w:bottom w:val="none" w:sz="0" w:space="0" w:color="auto"/>
                            <w:right w:val="none" w:sz="0" w:space="0" w:color="auto"/>
                          </w:divBdr>
                          <w:divsChild>
                            <w:div w:id="1109393948">
                              <w:marLeft w:val="0"/>
                              <w:marRight w:val="0"/>
                              <w:marTop w:val="0"/>
                              <w:marBottom w:val="0"/>
                              <w:divBdr>
                                <w:top w:val="none" w:sz="0" w:space="0" w:color="auto"/>
                                <w:left w:val="none" w:sz="0" w:space="0" w:color="auto"/>
                                <w:bottom w:val="none" w:sz="0" w:space="0" w:color="auto"/>
                                <w:right w:val="none" w:sz="0" w:space="0" w:color="auto"/>
                              </w:divBdr>
                              <w:divsChild>
                                <w:div w:id="1296523289">
                                  <w:marLeft w:val="0"/>
                                  <w:marRight w:val="0"/>
                                  <w:marTop w:val="0"/>
                                  <w:marBottom w:val="0"/>
                                  <w:divBdr>
                                    <w:top w:val="none" w:sz="0" w:space="0" w:color="auto"/>
                                    <w:left w:val="none" w:sz="0" w:space="0" w:color="auto"/>
                                    <w:bottom w:val="none" w:sz="0" w:space="0" w:color="auto"/>
                                    <w:right w:val="none" w:sz="0" w:space="0" w:color="auto"/>
                                  </w:divBdr>
                                  <w:divsChild>
                                    <w:div w:id="12269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5532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172793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84536146">
      <w:bodyDiv w:val="1"/>
      <w:marLeft w:val="0"/>
      <w:marRight w:val="0"/>
      <w:marTop w:val="0"/>
      <w:marBottom w:val="0"/>
      <w:divBdr>
        <w:top w:val="none" w:sz="0" w:space="0" w:color="auto"/>
        <w:left w:val="none" w:sz="0" w:space="0" w:color="auto"/>
        <w:bottom w:val="none" w:sz="0" w:space="0" w:color="auto"/>
        <w:right w:val="none" w:sz="0" w:space="0" w:color="auto"/>
      </w:divBdr>
      <w:divsChild>
        <w:div w:id="1406536565">
          <w:marLeft w:val="-115"/>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1222663">
      <w:bodyDiv w:val="1"/>
      <w:marLeft w:val="0"/>
      <w:marRight w:val="0"/>
      <w:marTop w:val="0"/>
      <w:marBottom w:val="0"/>
      <w:divBdr>
        <w:top w:val="none" w:sz="0" w:space="0" w:color="auto"/>
        <w:left w:val="none" w:sz="0" w:space="0" w:color="auto"/>
        <w:bottom w:val="none" w:sz="0" w:space="0" w:color="auto"/>
        <w:right w:val="none" w:sz="0" w:space="0" w:color="auto"/>
      </w:divBdr>
    </w:div>
    <w:div w:id="883753515">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2">
          <w:marLeft w:val="0"/>
          <w:marRight w:val="0"/>
          <w:marTop w:val="0"/>
          <w:marBottom w:val="0"/>
          <w:divBdr>
            <w:top w:val="none" w:sz="0" w:space="0" w:color="auto"/>
            <w:left w:val="none" w:sz="0" w:space="0" w:color="auto"/>
            <w:bottom w:val="none" w:sz="0" w:space="0" w:color="auto"/>
            <w:right w:val="none" w:sz="0" w:space="0" w:color="auto"/>
          </w:divBdr>
          <w:divsChild>
            <w:div w:id="8587432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026558224">
      <w:bodyDiv w:val="1"/>
      <w:marLeft w:val="0"/>
      <w:marRight w:val="0"/>
      <w:marTop w:val="0"/>
      <w:marBottom w:val="0"/>
      <w:divBdr>
        <w:top w:val="none" w:sz="0" w:space="0" w:color="auto"/>
        <w:left w:val="none" w:sz="0" w:space="0" w:color="auto"/>
        <w:bottom w:val="none" w:sz="0" w:space="0" w:color="auto"/>
        <w:right w:val="none" w:sz="0" w:space="0" w:color="auto"/>
      </w:divBdr>
      <w:divsChild>
        <w:div w:id="500701407">
          <w:marLeft w:val="0"/>
          <w:marRight w:val="0"/>
          <w:marTop w:val="0"/>
          <w:marBottom w:val="0"/>
          <w:divBdr>
            <w:top w:val="none" w:sz="0" w:space="0" w:color="auto"/>
            <w:left w:val="none" w:sz="0" w:space="0" w:color="auto"/>
            <w:bottom w:val="none" w:sz="0" w:space="0" w:color="auto"/>
            <w:right w:val="none" w:sz="0" w:space="0" w:color="auto"/>
          </w:divBdr>
        </w:div>
        <w:div w:id="1083071341">
          <w:marLeft w:val="0"/>
          <w:marRight w:val="0"/>
          <w:marTop w:val="0"/>
          <w:marBottom w:val="0"/>
          <w:divBdr>
            <w:top w:val="none" w:sz="0" w:space="0" w:color="auto"/>
            <w:left w:val="none" w:sz="0" w:space="0" w:color="auto"/>
            <w:bottom w:val="none" w:sz="0" w:space="0" w:color="auto"/>
            <w:right w:val="none" w:sz="0" w:space="0" w:color="auto"/>
          </w:divBdr>
        </w:div>
        <w:div w:id="1237085910">
          <w:marLeft w:val="0"/>
          <w:marRight w:val="0"/>
          <w:marTop w:val="0"/>
          <w:marBottom w:val="0"/>
          <w:divBdr>
            <w:top w:val="none" w:sz="0" w:space="0" w:color="auto"/>
            <w:left w:val="none" w:sz="0" w:space="0" w:color="auto"/>
            <w:bottom w:val="none" w:sz="0" w:space="0" w:color="auto"/>
            <w:right w:val="none" w:sz="0" w:space="0" w:color="auto"/>
          </w:divBdr>
          <w:divsChild>
            <w:div w:id="884411591">
              <w:marLeft w:val="0"/>
              <w:marRight w:val="0"/>
              <w:marTop w:val="0"/>
              <w:marBottom w:val="0"/>
              <w:divBdr>
                <w:top w:val="none" w:sz="0" w:space="0" w:color="auto"/>
                <w:left w:val="none" w:sz="0" w:space="0" w:color="auto"/>
                <w:bottom w:val="none" w:sz="0" w:space="0" w:color="auto"/>
                <w:right w:val="none" w:sz="0" w:space="0" w:color="auto"/>
              </w:divBdr>
              <w:divsChild>
                <w:div w:id="731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529784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1530203">
      <w:bodyDiv w:val="1"/>
      <w:marLeft w:val="0"/>
      <w:marRight w:val="0"/>
      <w:marTop w:val="0"/>
      <w:marBottom w:val="0"/>
      <w:divBdr>
        <w:top w:val="none" w:sz="0" w:space="0" w:color="auto"/>
        <w:left w:val="none" w:sz="0" w:space="0" w:color="auto"/>
        <w:bottom w:val="none" w:sz="0" w:space="0" w:color="auto"/>
        <w:right w:val="none" w:sz="0" w:space="0" w:color="auto"/>
      </w:divBdr>
    </w:div>
    <w:div w:id="161174228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1905184">
      <w:bodyDiv w:val="1"/>
      <w:marLeft w:val="0"/>
      <w:marRight w:val="0"/>
      <w:marTop w:val="0"/>
      <w:marBottom w:val="0"/>
      <w:divBdr>
        <w:top w:val="none" w:sz="0" w:space="0" w:color="auto"/>
        <w:left w:val="none" w:sz="0" w:space="0" w:color="auto"/>
        <w:bottom w:val="none" w:sz="0" w:space="0" w:color="auto"/>
        <w:right w:val="none" w:sz="0" w:space="0" w:color="auto"/>
      </w:divBdr>
      <w:divsChild>
        <w:div w:id="328945995">
          <w:marLeft w:val="0"/>
          <w:marRight w:val="0"/>
          <w:marTop w:val="0"/>
          <w:marBottom w:val="0"/>
          <w:divBdr>
            <w:top w:val="none" w:sz="0" w:space="0" w:color="auto"/>
            <w:left w:val="none" w:sz="0" w:space="0" w:color="auto"/>
            <w:bottom w:val="none" w:sz="0" w:space="0" w:color="auto"/>
            <w:right w:val="none" w:sz="0" w:space="0" w:color="auto"/>
          </w:divBdr>
        </w:div>
        <w:div w:id="1301108513">
          <w:marLeft w:val="0"/>
          <w:marRight w:val="0"/>
          <w:marTop w:val="0"/>
          <w:marBottom w:val="0"/>
          <w:divBdr>
            <w:top w:val="none" w:sz="0" w:space="0" w:color="auto"/>
            <w:left w:val="none" w:sz="0" w:space="0" w:color="auto"/>
            <w:bottom w:val="none" w:sz="0" w:space="0" w:color="auto"/>
            <w:right w:val="none" w:sz="0" w:space="0" w:color="auto"/>
          </w:divBdr>
        </w:div>
        <w:div w:id="630938199">
          <w:marLeft w:val="0"/>
          <w:marRight w:val="0"/>
          <w:marTop w:val="0"/>
          <w:marBottom w:val="0"/>
          <w:divBdr>
            <w:top w:val="none" w:sz="0" w:space="0" w:color="auto"/>
            <w:left w:val="none" w:sz="0" w:space="0" w:color="auto"/>
            <w:bottom w:val="none" w:sz="0" w:space="0" w:color="auto"/>
            <w:right w:val="none" w:sz="0" w:space="0" w:color="auto"/>
          </w:divBdr>
        </w:div>
        <w:div w:id="2120640208">
          <w:marLeft w:val="0"/>
          <w:marRight w:val="0"/>
          <w:marTop w:val="0"/>
          <w:marBottom w:val="0"/>
          <w:divBdr>
            <w:top w:val="none" w:sz="0" w:space="0" w:color="auto"/>
            <w:left w:val="none" w:sz="0" w:space="0" w:color="auto"/>
            <w:bottom w:val="none" w:sz="0" w:space="0" w:color="auto"/>
            <w:right w:val="none" w:sz="0" w:space="0" w:color="auto"/>
          </w:divBdr>
          <w:divsChild>
            <w:div w:id="834539768">
              <w:marLeft w:val="0"/>
              <w:marRight w:val="0"/>
              <w:marTop w:val="0"/>
              <w:marBottom w:val="0"/>
              <w:divBdr>
                <w:top w:val="none" w:sz="0" w:space="0" w:color="auto"/>
                <w:left w:val="none" w:sz="0" w:space="0" w:color="auto"/>
                <w:bottom w:val="none" w:sz="0" w:space="0" w:color="auto"/>
                <w:right w:val="none" w:sz="0" w:space="0" w:color="auto"/>
              </w:divBdr>
              <w:divsChild>
                <w:div w:id="1861746766">
                  <w:marLeft w:val="0"/>
                  <w:marRight w:val="0"/>
                  <w:marTop w:val="0"/>
                  <w:marBottom w:val="0"/>
                  <w:divBdr>
                    <w:top w:val="none" w:sz="0" w:space="0" w:color="auto"/>
                    <w:left w:val="none" w:sz="0" w:space="0" w:color="auto"/>
                    <w:bottom w:val="none" w:sz="0" w:space="0" w:color="auto"/>
                    <w:right w:val="none" w:sz="0" w:space="0" w:color="auto"/>
                  </w:divBdr>
                </w:div>
                <w:div w:id="802382836">
                  <w:marLeft w:val="0"/>
                  <w:marRight w:val="0"/>
                  <w:marTop w:val="0"/>
                  <w:marBottom w:val="0"/>
                  <w:divBdr>
                    <w:top w:val="none" w:sz="0" w:space="0" w:color="auto"/>
                    <w:left w:val="none" w:sz="0" w:space="0" w:color="auto"/>
                    <w:bottom w:val="none" w:sz="0" w:space="0" w:color="auto"/>
                    <w:right w:val="none" w:sz="0" w:space="0" w:color="auto"/>
                  </w:divBdr>
                </w:div>
                <w:div w:id="704137846">
                  <w:marLeft w:val="0"/>
                  <w:marRight w:val="0"/>
                  <w:marTop w:val="0"/>
                  <w:marBottom w:val="0"/>
                  <w:divBdr>
                    <w:top w:val="none" w:sz="0" w:space="0" w:color="auto"/>
                    <w:left w:val="none" w:sz="0" w:space="0" w:color="auto"/>
                    <w:bottom w:val="none" w:sz="0" w:space="0" w:color="auto"/>
                    <w:right w:val="none" w:sz="0" w:space="0" w:color="auto"/>
                  </w:divBdr>
                </w:div>
                <w:div w:id="981082724">
                  <w:marLeft w:val="0"/>
                  <w:marRight w:val="0"/>
                  <w:marTop w:val="0"/>
                  <w:marBottom w:val="0"/>
                  <w:divBdr>
                    <w:top w:val="none" w:sz="0" w:space="0" w:color="auto"/>
                    <w:left w:val="none" w:sz="0" w:space="0" w:color="auto"/>
                    <w:bottom w:val="none" w:sz="0" w:space="0" w:color="auto"/>
                    <w:right w:val="none" w:sz="0" w:space="0" w:color="auto"/>
                  </w:divBdr>
                </w:div>
                <w:div w:id="1453549229">
                  <w:marLeft w:val="0"/>
                  <w:marRight w:val="0"/>
                  <w:marTop w:val="0"/>
                  <w:marBottom w:val="0"/>
                  <w:divBdr>
                    <w:top w:val="none" w:sz="0" w:space="0" w:color="auto"/>
                    <w:left w:val="none" w:sz="0" w:space="0" w:color="auto"/>
                    <w:bottom w:val="none" w:sz="0" w:space="0" w:color="auto"/>
                    <w:right w:val="none" w:sz="0" w:space="0" w:color="auto"/>
                  </w:divBdr>
                </w:div>
                <w:div w:id="733314362">
                  <w:marLeft w:val="0"/>
                  <w:marRight w:val="0"/>
                  <w:marTop w:val="0"/>
                  <w:marBottom w:val="0"/>
                  <w:divBdr>
                    <w:top w:val="none" w:sz="0" w:space="0" w:color="auto"/>
                    <w:left w:val="none" w:sz="0" w:space="0" w:color="auto"/>
                    <w:bottom w:val="none" w:sz="0" w:space="0" w:color="auto"/>
                    <w:right w:val="none" w:sz="0" w:space="0" w:color="auto"/>
                  </w:divBdr>
                </w:div>
                <w:div w:id="1767849799">
                  <w:marLeft w:val="0"/>
                  <w:marRight w:val="0"/>
                  <w:marTop w:val="0"/>
                  <w:marBottom w:val="0"/>
                  <w:divBdr>
                    <w:top w:val="none" w:sz="0" w:space="0" w:color="auto"/>
                    <w:left w:val="none" w:sz="0" w:space="0" w:color="auto"/>
                    <w:bottom w:val="none" w:sz="0" w:space="0" w:color="auto"/>
                    <w:right w:val="none" w:sz="0" w:space="0" w:color="auto"/>
                  </w:divBdr>
                  <w:divsChild>
                    <w:div w:id="1397825812">
                      <w:marLeft w:val="0"/>
                      <w:marRight w:val="0"/>
                      <w:marTop w:val="0"/>
                      <w:marBottom w:val="0"/>
                      <w:divBdr>
                        <w:top w:val="none" w:sz="0" w:space="0" w:color="auto"/>
                        <w:left w:val="none" w:sz="0" w:space="0" w:color="auto"/>
                        <w:bottom w:val="none" w:sz="0" w:space="0" w:color="auto"/>
                        <w:right w:val="none" w:sz="0" w:space="0" w:color="auto"/>
                      </w:divBdr>
                    </w:div>
                    <w:div w:id="1792435520">
                      <w:marLeft w:val="0"/>
                      <w:marRight w:val="0"/>
                      <w:marTop w:val="0"/>
                      <w:marBottom w:val="0"/>
                      <w:divBdr>
                        <w:top w:val="none" w:sz="0" w:space="0" w:color="auto"/>
                        <w:left w:val="none" w:sz="0" w:space="0" w:color="auto"/>
                        <w:bottom w:val="none" w:sz="0" w:space="0" w:color="auto"/>
                        <w:right w:val="none" w:sz="0" w:space="0" w:color="auto"/>
                      </w:divBdr>
                      <w:divsChild>
                        <w:div w:id="1141465498">
                          <w:marLeft w:val="0"/>
                          <w:marRight w:val="0"/>
                          <w:marTop w:val="0"/>
                          <w:marBottom w:val="0"/>
                          <w:divBdr>
                            <w:top w:val="none" w:sz="0" w:space="0" w:color="auto"/>
                            <w:left w:val="none" w:sz="0" w:space="0" w:color="auto"/>
                            <w:bottom w:val="none" w:sz="0" w:space="0" w:color="auto"/>
                            <w:right w:val="none" w:sz="0" w:space="0" w:color="auto"/>
                          </w:divBdr>
                          <w:divsChild>
                            <w:div w:id="1680349831">
                              <w:marLeft w:val="0"/>
                              <w:marRight w:val="0"/>
                              <w:marTop w:val="0"/>
                              <w:marBottom w:val="0"/>
                              <w:divBdr>
                                <w:top w:val="none" w:sz="0" w:space="0" w:color="auto"/>
                                <w:left w:val="none" w:sz="0" w:space="0" w:color="auto"/>
                                <w:bottom w:val="none" w:sz="0" w:space="0" w:color="auto"/>
                                <w:right w:val="none" w:sz="0" w:space="0" w:color="auto"/>
                              </w:divBdr>
                              <w:divsChild>
                                <w:div w:id="570388584">
                                  <w:marLeft w:val="0"/>
                                  <w:marRight w:val="0"/>
                                  <w:marTop w:val="0"/>
                                  <w:marBottom w:val="0"/>
                                  <w:divBdr>
                                    <w:top w:val="none" w:sz="0" w:space="0" w:color="auto"/>
                                    <w:left w:val="none" w:sz="0" w:space="0" w:color="auto"/>
                                    <w:bottom w:val="none" w:sz="0" w:space="0" w:color="auto"/>
                                    <w:right w:val="none" w:sz="0" w:space="0" w:color="auto"/>
                                  </w:divBdr>
                                  <w:divsChild>
                                    <w:div w:id="379979053">
                                      <w:marLeft w:val="0"/>
                                      <w:marRight w:val="0"/>
                                      <w:marTop w:val="0"/>
                                      <w:marBottom w:val="0"/>
                                      <w:divBdr>
                                        <w:top w:val="none" w:sz="0" w:space="0" w:color="auto"/>
                                        <w:left w:val="none" w:sz="0" w:space="0" w:color="auto"/>
                                        <w:bottom w:val="none" w:sz="0" w:space="0" w:color="auto"/>
                                        <w:right w:val="none" w:sz="0" w:space="0" w:color="auto"/>
                                      </w:divBdr>
                                      <w:divsChild>
                                        <w:div w:id="2224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mynameisyoshi/mynameisyoshi.github.io/blob/master/dash%202.JPG" TargetMode="External"/><Relationship Id="rId25" Type="http://schemas.openxmlformats.org/officeDocument/2006/relationships/hyperlink" Target="http://www.peo.on.ca/index.php?ci_id=2059&amp;la_id=1"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peo.on.ca/index.php?ci_id=2058&amp;la_id=1" TargetMode="External"/><Relationship Id="rId5" Type="http://schemas.openxmlformats.org/officeDocument/2006/relationships/settings" Target="settings.xml"/><Relationship Id="rId15" Type="http://schemas.openxmlformats.org/officeDocument/2006/relationships/hyperlink" Target="https://github.com/mynameisyoshi/mynameisyoshi.github.io/blob/master/dash.JPG" TargetMode="External"/><Relationship Id="rId23" Type="http://schemas.openxmlformats.org/officeDocument/2006/relationships/hyperlink" Target="http://thinger.io/" TargetMode="External"/><Relationship Id="rId28" Type="http://schemas.openxmlformats.org/officeDocument/2006/relationships/fontTable" Target="fontTable.xml"/><Relationship Id="rId10" Type="http://schemas.openxmlformats.org/officeDocument/2006/relationships/hyperlink" Target="https://github.com/mynameisyoshi/mynameisyoshi.github.io" TargetMode="External"/><Relationship Id="rId19" Type="http://schemas.openxmlformats.org/officeDocument/2006/relationships/hyperlink" Target="https://github.com/mynameisyoshi/mynameisyoshi.github.io/blob/master/LED.JPG" TargetMode="External"/><Relationship Id="rId4" Type="http://schemas.openxmlformats.org/officeDocument/2006/relationships/styles" Target="styles.xml"/><Relationship Id="rId9" Type="http://schemas.openxmlformats.org/officeDocument/2006/relationships/hyperlink" Target="mailto:harshjoshi114@gmail.com" TargetMode="External"/><Relationship Id="rId14" Type="http://schemas.openxmlformats.org/officeDocument/2006/relationships/image" Target="media/image4.jpeg"/><Relationship Id="rId22" Type="http://schemas.openxmlformats.org/officeDocument/2006/relationships/hyperlink" Target="mailto:muhammad.virk@humber.ca"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1BD9FF99EC4DE59546F60715721E0A"/>
        <w:category>
          <w:name w:val="General"/>
          <w:gallery w:val="placeholder"/>
        </w:category>
        <w:types>
          <w:type w:val="bbPlcHdr"/>
        </w:types>
        <w:behaviors>
          <w:behavior w:val="content"/>
        </w:behaviors>
        <w:guid w:val="{5EEE6E8B-EBE1-491E-9C44-04888BEE3E46}"/>
      </w:docPartPr>
      <w:docPartBody>
        <w:p w:rsidR="00CC674A" w:rsidRDefault="005943A4">
          <w:pPr>
            <w:pStyle w:val="AB1BD9FF99EC4DE59546F60715721E0A"/>
          </w:pPr>
          <w:r>
            <w:t>[Title Here, up to 12 Words, on One to Two Lines]</w:t>
          </w:r>
        </w:p>
      </w:docPartBody>
    </w:docPart>
    <w:docPart>
      <w:docPartPr>
        <w:name w:val="60B998F7B28A4BAFBD9989BF9113B7F2"/>
        <w:category>
          <w:name w:val="General"/>
          <w:gallery w:val="placeholder"/>
        </w:category>
        <w:types>
          <w:type w:val="bbPlcHdr"/>
        </w:types>
        <w:behaviors>
          <w:behavior w:val="content"/>
        </w:behaviors>
        <w:guid w:val="{2BA2C1E7-479E-4C66-86F9-C4DA99E6A573}"/>
      </w:docPartPr>
      <w:docPartBody>
        <w:p w:rsidR="00CC674A" w:rsidRDefault="005943A4">
          <w:pPr>
            <w:pStyle w:val="60B998F7B28A4BAFBD9989BF9113B7F2"/>
          </w:pPr>
          <w:r>
            <w:t>Author Note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3A4"/>
    <w:rsid w:val="00052FD8"/>
    <w:rsid w:val="001F0144"/>
    <w:rsid w:val="00587F30"/>
    <w:rsid w:val="005943A4"/>
    <w:rsid w:val="007C0616"/>
    <w:rsid w:val="00A94209"/>
    <w:rsid w:val="00C86A6A"/>
    <w:rsid w:val="00CC674A"/>
    <w:rsid w:val="00D5728F"/>
    <w:rsid w:val="00EF3D4F"/>
    <w:rsid w:val="00FC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1BD9FF99EC4DE59546F60715721E0A">
    <w:name w:val="AB1BD9FF99EC4DE59546F60715721E0A"/>
  </w:style>
  <w:style w:type="paragraph" w:customStyle="1" w:styleId="6E4BD81F9DC045E3A4A0B2373C69ACF8">
    <w:name w:val="6E4BD81F9DC045E3A4A0B2373C69ACF8"/>
  </w:style>
  <w:style w:type="paragraph" w:customStyle="1" w:styleId="A61D0A3DEEB94E7F81496BE2C40DBD8B">
    <w:name w:val="A61D0A3DEEB94E7F81496BE2C40DBD8B"/>
  </w:style>
  <w:style w:type="paragraph" w:customStyle="1" w:styleId="60B998F7B28A4BAFBD9989BF9113B7F2">
    <w:name w:val="60B998F7B28A4BAFBD9989BF9113B7F2"/>
  </w:style>
  <w:style w:type="paragraph" w:customStyle="1" w:styleId="0EEFC9B2612C431FB4933D04B2EFB3E0">
    <w:name w:val="0EEFC9B2612C431FB4933D04B2EFB3E0"/>
  </w:style>
  <w:style w:type="paragraph" w:customStyle="1" w:styleId="C620C2FA34EE4FC2830D5202D640167D">
    <w:name w:val="C620C2FA34EE4FC2830D5202D640167D"/>
  </w:style>
  <w:style w:type="character" w:styleId="Emphasis">
    <w:name w:val="Emphasis"/>
    <w:basedOn w:val="DefaultParagraphFont"/>
    <w:uiPriority w:val="4"/>
    <w:unhideWhenUsed/>
    <w:qFormat/>
    <w:rPr>
      <w:i/>
      <w:iCs/>
    </w:rPr>
  </w:style>
  <w:style w:type="paragraph" w:customStyle="1" w:styleId="C7B7C12F6AC6468798F266B0E76291FC">
    <w:name w:val="C7B7C12F6AC6468798F266B0E76291FC"/>
  </w:style>
  <w:style w:type="paragraph" w:customStyle="1" w:styleId="060F5A7DD86C4FE08D548567009B4F4C">
    <w:name w:val="060F5A7DD86C4FE08D548567009B4F4C"/>
  </w:style>
  <w:style w:type="paragraph" w:customStyle="1" w:styleId="4E9832D11AFE4DB2A00B87C2B443C9D8">
    <w:name w:val="4E9832D11AFE4DB2A00B87C2B443C9D8"/>
  </w:style>
  <w:style w:type="paragraph" w:customStyle="1" w:styleId="BD31CE0ACAA443ECA01FA8B0517CE7DA">
    <w:name w:val="BD31CE0ACAA443ECA01FA8B0517CE7DA"/>
  </w:style>
  <w:style w:type="paragraph" w:customStyle="1" w:styleId="569C6DB1F8F747CA97C9CBD34EE7D565">
    <w:name w:val="569C6DB1F8F747CA97C9CBD34EE7D565"/>
  </w:style>
  <w:style w:type="paragraph" w:customStyle="1" w:styleId="7F102D72DB6F40499F1D2114EE3C331A">
    <w:name w:val="7F102D72DB6F40499F1D2114EE3C331A"/>
  </w:style>
  <w:style w:type="paragraph" w:customStyle="1" w:styleId="FA46822D50904C0CA2F01800A5405E6F">
    <w:name w:val="FA46822D50904C0CA2F01800A5405E6F"/>
  </w:style>
  <w:style w:type="paragraph" w:customStyle="1" w:styleId="5DA6AFEFFE5749748D701973804F7CA7">
    <w:name w:val="5DA6AFEFFE5749748D701973804F7CA7"/>
  </w:style>
  <w:style w:type="paragraph" w:customStyle="1" w:styleId="A9A73310A35246699EF8AFF6C7C3534C">
    <w:name w:val="A9A73310A35246699EF8AFF6C7C3534C"/>
  </w:style>
  <w:style w:type="paragraph" w:customStyle="1" w:styleId="A5D4B6A8CE6D4DF19003C5098E779000">
    <w:name w:val="A5D4B6A8CE6D4DF19003C5098E779000"/>
  </w:style>
  <w:style w:type="paragraph" w:customStyle="1" w:styleId="8812C9C2BF4D49629ED8B785B58F2F21">
    <w:name w:val="8812C9C2BF4D49629ED8B785B58F2F21"/>
  </w:style>
  <w:style w:type="paragraph" w:customStyle="1" w:styleId="B7DFF1883EC048B088AB1B608CC40F4A">
    <w:name w:val="B7DFF1883EC048B088AB1B608CC40F4A"/>
  </w:style>
  <w:style w:type="paragraph" w:customStyle="1" w:styleId="D8CFC722999F401792752FDF95B42D58">
    <w:name w:val="D8CFC722999F401792752FDF95B42D58"/>
  </w:style>
  <w:style w:type="paragraph" w:customStyle="1" w:styleId="66DFCF5A79C94DAABCCD8BAD45D052EA">
    <w:name w:val="66DFCF5A79C94DAABCCD8BAD45D052EA"/>
  </w:style>
  <w:style w:type="paragraph" w:customStyle="1" w:styleId="E6A10EC53260444BB3A769375A09D7DD">
    <w:name w:val="E6A10EC53260444BB3A769375A09D7DD"/>
  </w:style>
  <w:style w:type="paragraph" w:customStyle="1" w:styleId="C728386094E44DA4B15AC1D8663539F4">
    <w:name w:val="C728386094E44DA4B15AC1D8663539F4"/>
  </w:style>
  <w:style w:type="paragraph" w:customStyle="1" w:styleId="CD8F0E62536F41E0B654B7FDF69E8E52">
    <w:name w:val="CD8F0E62536F41E0B654B7FDF69E8E52"/>
  </w:style>
  <w:style w:type="paragraph" w:customStyle="1" w:styleId="65B34FDFE19341289ADB8DA44FB27681">
    <w:name w:val="65B34FDFE19341289ADB8DA44FB27681"/>
  </w:style>
  <w:style w:type="paragraph" w:customStyle="1" w:styleId="EBAE8F8E101746E4B3C53CA2CA2296C3">
    <w:name w:val="EBAE8F8E101746E4B3C53CA2CA2296C3"/>
  </w:style>
  <w:style w:type="paragraph" w:customStyle="1" w:styleId="0D8A7C52552646078EF00BA47EC941E8">
    <w:name w:val="0D8A7C52552646078EF00BA47EC941E8"/>
  </w:style>
  <w:style w:type="paragraph" w:customStyle="1" w:styleId="186800A271204DB9A72918192F29564E">
    <w:name w:val="186800A271204DB9A72918192F29564E"/>
  </w:style>
  <w:style w:type="paragraph" w:customStyle="1" w:styleId="DD025C16051945318A8BA06E9D075671">
    <w:name w:val="DD025C16051945318A8BA06E9D075671"/>
  </w:style>
  <w:style w:type="paragraph" w:customStyle="1" w:styleId="8039BC8777EC45C48B6E2EF2E46E6191">
    <w:name w:val="8039BC8777EC45C48B6E2EF2E46E6191"/>
  </w:style>
  <w:style w:type="paragraph" w:customStyle="1" w:styleId="C78CAD67FB83416BB9CE6AF3FAB0E94C">
    <w:name w:val="C78CAD67FB83416BB9CE6AF3FAB0E94C"/>
  </w:style>
  <w:style w:type="paragraph" w:customStyle="1" w:styleId="C2639A29E6944110A940B185489E5F8D">
    <w:name w:val="C2639A29E6944110A940B185489E5F8D"/>
  </w:style>
  <w:style w:type="paragraph" w:customStyle="1" w:styleId="5224F50FB5D447C8BD5C5325D43741B2">
    <w:name w:val="5224F50FB5D447C8BD5C5325D43741B2"/>
  </w:style>
  <w:style w:type="paragraph" w:customStyle="1" w:styleId="13DA74DDBBD44B52827B736E23A2E726">
    <w:name w:val="13DA74DDBBD44B52827B736E23A2E726"/>
  </w:style>
  <w:style w:type="paragraph" w:customStyle="1" w:styleId="C03A07C4177B44039BAA317A4E996C02">
    <w:name w:val="C03A07C4177B44039BAA317A4E996C02"/>
  </w:style>
  <w:style w:type="paragraph" w:customStyle="1" w:styleId="08BC3210112D4C47BC1392F21068B87B">
    <w:name w:val="08BC3210112D4C47BC1392F21068B87B"/>
  </w:style>
  <w:style w:type="paragraph" w:customStyle="1" w:styleId="6F545E28D04245E2BDE669A725C1B587">
    <w:name w:val="6F545E28D04245E2BDE669A725C1B587"/>
  </w:style>
  <w:style w:type="paragraph" w:customStyle="1" w:styleId="94CBA2C914ED43F5BAC0DC4955AF744C">
    <w:name w:val="94CBA2C914ED43F5BAC0DC4955AF744C"/>
  </w:style>
  <w:style w:type="paragraph" w:customStyle="1" w:styleId="336FAF4911024902845F595A55D99818">
    <w:name w:val="336FAF4911024902845F595A55D99818"/>
  </w:style>
  <w:style w:type="paragraph" w:customStyle="1" w:styleId="5708B144EDB348B7A0F41F99891E361E">
    <w:name w:val="5708B144EDB348B7A0F41F99891E361E"/>
  </w:style>
  <w:style w:type="paragraph" w:customStyle="1" w:styleId="FA15B1FC7F124CD983C0E0FF494D003F">
    <w:name w:val="FA15B1FC7F124CD983C0E0FF494D003F"/>
  </w:style>
  <w:style w:type="paragraph" w:customStyle="1" w:styleId="E88325F2AEF946D9AD5F7CB632307120">
    <w:name w:val="E88325F2AEF946D9AD5F7CB632307120"/>
  </w:style>
  <w:style w:type="paragraph" w:customStyle="1" w:styleId="ECFEC62EFA4F4D6C9CD9C4ECD52CD519">
    <w:name w:val="ECFEC62EFA4F4D6C9CD9C4ECD52CD519"/>
  </w:style>
  <w:style w:type="paragraph" w:customStyle="1" w:styleId="42A0D1211D21488E8093EB81ED8CC599">
    <w:name w:val="42A0D1211D21488E8093EB81ED8CC599"/>
  </w:style>
  <w:style w:type="paragraph" w:customStyle="1" w:styleId="A2684E7555D544D386EB8375B9DE8444">
    <w:name w:val="A2684E7555D544D386EB8375B9DE8444"/>
  </w:style>
  <w:style w:type="paragraph" w:customStyle="1" w:styleId="CC810B43A7494C5185EC75C96FD9DDD6">
    <w:name w:val="CC810B43A7494C5185EC75C96FD9DDD6"/>
  </w:style>
  <w:style w:type="paragraph" w:customStyle="1" w:styleId="735A3C50FF9B49C492D7DF3B4CBF98A9">
    <w:name w:val="735A3C50FF9B49C492D7DF3B4CBF98A9"/>
  </w:style>
  <w:style w:type="paragraph" w:customStyle="1" w:styleId="83A1E716446E4D0DB1AC16565B52C8EC">
    <w:name w:val="83A1E716446E4D0DB1AC16565B52C8EC"/>
  </w:style>
  <w:style w:type="paragraph" w:customStyle="1" w:styleId="8503BA326B9F4D9DB69AF6A624F1B91F">
    <w:name w:val="8503BA326B9F4D9DB69AF6A624F1B91F"/>
  </w:style>
  <w:style w:type="paragraph" w:customStyle="1" w:styleId="560DBAC18B424BBFBE05754AD3F72DEE">
    <w:name w:val="560DBAC18B424BBFBE05754AD3F72DEE"/>
  </w:style>
  <w:style w:type="paragraph" w:customStyle="1" w:styleId="26AF6E3C2795420FBF4ECDC857C7EAAB">
    <w:name w:val="26AF6E3C2795420FBF4ECDC857C7EAAB"/>
  </w:style>
  <w:style w:type="paragraph" w:customStyle="1" w:styleId="B40F69D226CB419491307ACE7EBE029C">
    <w:name w:val="B40F69D226CB419491307ACE7EBE029C"/>
  </w:style>
  <w:style w:type="paragraph" w:customStyle="1" w:styleId="21378D8403314EADB824AF6AC97774D1">
    <w:name w:val="21378D8403314EADB824AF6AC97774D1"/>
  </w:style>
  <w:style w:type="paragraph" w:customStyle="1" w:styleId="2303EAA036344F91B4AEC6EF6AF0F7BC">
    <w:name w:val="2303EAA036344F91B4AEC6EF6AF0F7BC"/>
  </w:style>
  <w:style w:type="paragraph" w:customStyle="1" w:styleId="56FE2364CB574E6489E1ADBD733456FD">
    <w:name w:val="56FE2364CB574E6489E1ADBD733456FD"/>
  </w:style>
  <w:style w:type="paragraph" w:customStyle="1" w:styleId="092E196FD81A4DB5B7DC007204D06F67">
    <w:name w:val="092E196FD81A4DB5B7DC007204D06F67"/>
  </w:style>
  <w:style w:type="paragraph" w:customStyle="1" w:styleId="22BD2374756347528EC221BA24F833F4">
    <w:name w:val="22BD2374756347528EC221BA24F833F4"/>
  </w:style>
  <w:style w:type="paragraph" w:customStyle="1" w:styleId="81206C3DD9B34D11A0D7D61CEA87A625">
    <w:name w:val="81206C3DD9B34D11A0D7D61CEA87A625"/>
  </w:style>
  <w:style w:type="paragraph" w:customStyle="1" w:styleId="0510C1D55B0C4F5C8B33E54C79D91431">
    <w:name w:val="0510C1D55B0C4F5C8B33E54C79D91431"/>
  </w:style>
  <w:style w:type="paragraph" w:customStyle="1" w:styleId="B230F2ED4C4143A28253D9868C3D7AEB">
    <w:name w:val="B230F2ED4C4143A28253D9868C3D7AEB"/>
  </w:style>
  <w:style w:type="paragraph" w:customStyle="1" w:styleId="DE5D7E134339428D8AABFCDF88C0F1A3">
    <w:name w:val="DE5D7E134339428D8AABFCDF88C0F1A3"/>
  </w:style>
  <w:style w:type="paragraph" w:customStyle="1" w:styleId="2D53E3F7FE35422FB4532790A899A243">
    <w:name w:val="2D53E3F7FE35422FB4532790A899A243"/>
  </w:style>
  <w:style w:type="paragraph" w:customStyle="1" w:styleId="FE998D7964E64A00B0298F2FA75047FD">
    <w:name w:val="FE998D7964E64A00B0298F2FA75047FD"/>
  </w:style>
  <w:style w:type="paragraph" w:customStyle="1" w:styleId="D9B21FD084C042FE9A3E3D28786FF721">
    <w:name w:val="D9B21FD084C042FE9A3E3D28786FF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GerminatoR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FD411F-BA29-461E-99C3-775D023C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940</TotalTime>
  <Pages>1</Pages>
  <Words>4327</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Germinator: Plant Monitoring &amp; Germination Project</vt:lpstr>
    </vt:vector>
  </TitlesOfParts>
  <Company/>
  <LinksUpToDate>false</LinksUpToDate>
  <CharactersWithSpaces>28934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Germinator: Plant Monitoring &amp; Germination Project</dc:title>
  <dc:subject/>
  <dc:creator>Josh</dc:creator>
  <cp:keywords/>
  <dc:description/>
  <cp:lastModifiedBy>Harsh Joshi</cp:lastModifiedBy>
  <cp:revision>38</cp:revision>
  <cp:lastPrinted>2017-03-24T20:44:00Z</cp:lastPrinted>
  <dcterms:created xsi:type="dcterms:W3CDTF">2017-03-21T07:30:00Z</dcterms:created>
  <dcterms:modified xsi:type="dcterms:W3CDTF">2017-03-24T20:44:00Z</dcterms:modified>
</cp:coreProperties>
</file>